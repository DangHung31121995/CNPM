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AC6" w:rsidRPr="00E73B3A" w:rsidRDefault="005A0B84" w:rsidP="005A0B84">
      <w:pPr>
        <w:spacing w:before="80" w:after="80"/>
        <w:jc w:val="center"/>
        <w:rPr>
          <w:b/>
        </w:rPr>
      </w:pPr>
      <w:r w:rsidRPr="00E73B3A">
        <w:rPr>
          <w:b/>
        </w:rPr>
        <w:t>BỘ GIÁO DỤC VÀ ĐÀO TẠO</w:t>
      </w:r>
    </w:p>
    <w:p w:rsidR="005A0B84" w:rsidRPr="00E73B3A" w:rsidRDefault="005A0B84" w:rsidP="005A0B84">
      <w:pPr>
        <w:spacing w:before="80" w:after="80"/>
        <w:jc w:val="center"/>
        <w:rPr>
          <w:b/>
          <w:sz w:val="30"/>
          <w:szCs w:val="28"/>
        </w:rPr>
      </w:pPr>
      <w:r w:rsidRPr="00E73B3A">
        <w:rPr>
          <w:b/>
          <w:sz w:val="30"/>
          <w:szCs w:val="28"/>
        </w:rPr>
        <w:t>TRƯỜNG ĐẠI HỌC THĂNG LONG</w:t>
      </w:r>
    </w:p>
    <w:p w:rsidR="005A0B84" w:rsidRPr="00E73B3A" w:rsidRDefault="005A0B84" w:rsidP="005A0B84">
      <w:pPr>
        <w:spacing w:before="80" w:after="80"/>
        <w:jc w:val="center"/>
        <w:rPr>
          <w:sz w:val="30"/>
        </w:rPr>
      </w:pPr>
      <w:r w:rsidRPr="00E73B3A">
        <w:rPr>
          <w:sz w:val="30"/>
        </w:rPr>
        <w:sym w:font="Wingdings" w:char="F098"/>
      </w:r>
      <w:r w:rsidRPr="00E73B3A">
        <w:rPr>
          <w:sz w:val="30"/>
        </w:rPr>
        <w:sym w:font="Wingdings" w:char="F07B"/>
      </w:r>
      <w:r w:rsidRPr="00E73B3A">
        <w:rPr>
          <w:sz w:val="30"/>
        </w:rPr>
        <w:sym w:font="Wingdings" w:char="F099"/>
      </w:r>
    </w:p>
    <w:p w:rsidR="005A0B84" w:rsidRPr="00E73B3A" w:rsidRDefault="005A0B84" w:rsidP="005A0B84">
      <w:pPr>
        <w:jc w:val="center"/>
      </w:pPr>
    </w:p>
    <w:p w:rsidR="005A0B84" w:rsidRPr="00E73B3A" w:rsidRDefault="005A0B84" w:rsidP="005A0B84">
      <w:pPr>
        <w:jc w:val="center"/>
      </w:pPr>
    </w:p>
    <w:p w:rsidR="005A0B84" w:rsidRPr="00E73B3A" w:rsidRDefault="005A0B84" w:rsidP="005A0B84">
      <w:pPr>
        <w:jc w:val="center"/>
      </w:pPr>
    </w:p>
    <w:p w:rsidR="005A0B84" w:rsidRPr="00E73B3A" w:rsidRDefault="005A0B84" w:rsidP="005A0B84">
      <w:pPr>
        <w:jc w:val="center"/>
      </w:pPr>
    </w:p>
    <w:p w:rsidR="005A0B84" w:rsidRPr="00E73B3A" w:rsidRDefault="005A0B84" w:rsidP="005A0B84">
      <w:pPr>
        <w:jc w:val="center"/>
      </w:pPr>
    </w:p>
    <w:p w:rsidR="005A0B84" w:rsidRPr="00E73B3A" w:rsidRDefault="005A0B84" w:rsidP="005A0B84">
      <w:pPr>
        <w:jc w:val="center"/>
      </w:pPr>
    </w:p>
    <w:p w:rsidR="001B6499" w:rsidRPr="00E73B3A" w:rsidRDefault="001B6499" w:rsidP="005A0B84">
      <w:pPr>
        <w:jc w:val="center"/>
        <w:rPr>
          <w:b/>
          <w:sz w:val="50"/>
        </w:rPr>
      </w:pPr>
      <w:r w:rsidRPr="00E73B3A">
        <w:rPr>
          <w:b/>
          <w:sz w:val="50"/>
        </w:rPr>
        <w:t>BÁO CÁO</w:t>
      </w:r>
    </w:p>
    <w:p w:rsidR="005A0B84" w:rsidRPr="00E73B3A" w:rsidRDefault="009B0630" w:rsidP="005A0B84">
      <w:pPr>
        <w:jc w:val="center"/>
        <w:rPr>
          <w:b/>
          <w:sz w:val="62"/>
        </w:rPr>
      </w:pPr>
      <w:r w:rsidRPr="00E73B3A">
        <w:rPr>
          <w:b/>
          <w:sz w:val="62"/>
        </w:rPr>
        <w:t>LẬP TRÌNH WEB</w:t>
      </w:r>
    </w:p>
    <w:p w:rsidR="005A0B84" w:rsidRPr="00E73B3A" w:rsidRDefault="005A0B84" w:rsidP="00F04A5F">
      <w:pPr>
        <w:spacing w:before="120" w:after="80"/>
        <w:jc w:val="center"/>
        <w:rPr>
          <w:b/>
        </w:rPr>
      </w:pPr>
      <w:r w:rsidRPr="00E73B3A">
        <w:rPr>
          <w:b/>
        </w:rPr>
        <w:t>ĐỀ TÀI</w:t>
      </w:r>
    </w:p>
    <w:p w:rsidR="00BE0ED5" w:rsidRPr="00E73B3A" w:rsidRDefault="009B54BF" w:rsidP="00BE0ED5">
      <w:pPr>
        <w:spacing w:before="120" w:after="80"/>
        <w:jc w:val="center"/>
        <w:rPr>
          <w:b/>
          <w:sz w:val="30"/>
          <w:szCs w:val="28"/>
        </w:rPr>
      </w:pPr>
      <w:r>
        <w:rPr>
          <w:b/>
          <w:sz w:val="30"/>
          <w:szCs w:val="28"/>
        </w:rPr>
        <w:t xml:space="preserve">XÂY DỰNG </w:t>
      </w:r>
      <w:r w:rsidR="00FB4F0B" w:rsidRPr="00E73B3A">
        <w:rPr>
          <w:b/>
          <w:sz w:val="30"/>
          <w:szCs w:val="28"/>
        </w:rPr>
        <w:t>WEB</w:t>
      </w:r>
      <w:r>
        <w:rPr>
          <w:b/>
          <w:sz w:val="30"/>
          <w:szCs w:val="28"/>
        </w:rPr>
        <w:t xml:space="preserve">SITE </w:t>
      </w:r>
      <w:r w:rsidR="00DA169A">
        <w:rPr>
          <w:b/>
          <w:sz w:val="30"/>
          <w:szCs w:val="28"/>
        </w:rPr>
        <w:t>QUẢN LÝ</w:t>
      </w:r>
      <w:r>
        <w:rPr>
          <w:b/>
          <w:sz w:val="30"/>
          <w:szCs w:val="28"/>
        </w:rPr>
        <w:t xml:space="preserve"> </w:t>
      </w:r>
      <w:r w:rsidR="0066528D">
        <w:rPr>
          <w:b/>
          <w:sz w:val="30"/>
          <w:szCs w:val="28"/>
        </w:rPr>
        <w:t>TOUR DU LỊCH</w:t>
      </w:r>
    </w:p>
    <w:p w:rsidR="005A0B84" w:rsidRPr="00E73B3A" w:rsidRDefault="005A0B84" w:rsidP="00E05AC6">
      <w:pPr>
        <w:spacing w:before="120" w:after="80"/>
        <w:jc w:val="center"/>
        <w:rPr>
          <w:b/>
          <w:sz w:val="30"/>
          <w:szCs w:val="28"/>
        </w:rPr>
      </w:pPr>
    </w:p>
    <w:p w:rsidR="005A0B84" w:rsidRPr="00E73B3A" w:rsidRDefault="005A0B84" w:rsidP="00E05AC6">
      <w:pPr>
        <w:spacing w:before="80" w:after="80"/>
        <w:jc w:val="center"/>
      </w:pPr>
    </w:p>
    <w:p w:rsidR="005A0B84" w:rsidRPr="00E73B3A" w:rsidRDefault="005A0B84" w:rsidP="005A0B84">
      <w:pPr>
        <w:jc w:val="center"/>
      </w:pPr>
    </w:p>
    <w:p w:rsidR="005A0B84" w:rsidRPr="00E73B3A" w:rsidRDefault="00FB4F0B" w:rsidP="00144403">
      <w:pPr>
        <w:tabs>
          <w:tab w:val="left" w:pos="6804"/>
        </w:tabs>
        <w:spacing w:before="80" w:after="80"/>
        <w:ind w:left="5040"/>
        <w:rPr>
          <w:b/>
          <w:i/>
        </w:rPr>
      </w:pPr>
      <w:r w:rsidRPr="00E73B3A">
        <w:rPr>
          <w:b/>
        </w:rPr>
        <w:t>Mãsinhviên</w:t>
      </w:r>
      <w:r w:rsidR="00144403" w:rsidRPr="00E73B3A">
        <w:rPr>
          <w:b/>
        </w:rPr>
        <w:tab/>
        <w:t xml:space="preserve">: </w:t>
      </w:r>
      <w:r w:rsidR="0066528D">
        <w:rPr>
          <w:b/>
          <w:i/>
        </w:rPr>
        <w:t>A25826</w:t>
      </w:r>
    </w:p>
    <w:p w:rsidR="00144403" w:rsidRPr="00E73B3A" w:rsidRDefault="00144403" w:rsidP="00144403">
      <w:pPr>
        <w:tabs>
          <w:tab w:val="left" w:pos="6804"/>
        </w:tabs>
        <w:spacing w:before="80" w:after="80"/>
        <w:ind w:left="5040"/>
        <w:rPr>
          <w:b/>
          <w:i/>
        </w:rPr>
      </w:pPr>
      <w:r w:rsidRPr="00E73B3A">
        <w:rPr>
          <w:b/>
        </w:rPr>
        <w:t>Họvàtên</w:t>
      </w:r>
      <w:r w:rsidRPr="00E73B3A">
        <w:rPr>
          <w:b/>
        </w:rPr>
        <w:tab/>
        <w:t xml:space="preserve">: </w:t>
      </w:r>
      <w:r w:rsidR="0066528D">
        <w:rPr>
          <w:b/>
        </w:rPr>
        <w:t>Bùi Đình Phú</w:t>
      </w:r>
    </w:p>
    <w:p w:rsidR="005A0B84" w:rsidRPr="00E73B3A" w:rsidRDefault="005A0B84" w:rsidP="00E05AC6">
      <w:pPr>
        <w:spacing w:before="80" w:after="80"/>
        <w:jc w:val="center"/>
        <w:rPr>
          <w:b/>
          <w:i/>
        </w:rPr>
      </w:pPr>
    </w:p>
    <w:p w:rsidR="005A0B84" w:rsidRPr="00E73B3A" w:rsidRDefault="005A0B84" w:rsidP="005A0B84">
      <w:pPr>
        <w:jc w:val="center"/>
        <w:rPr>
          <w:b/>
          <w:i/>
        </w:rPr>
      </w:pPr>
    </w:p>
    <w:p w:rsidR="005A0B84" w:rsidRPr="00E73B3A" w:rsidRDefault="005A0B84" w:rsidP="005A0B84">
      <w:pPr>
        <w:jc w:val="center"/>
        <w:rPr>
          <w:b/>
          <w:i/>
        </w:rPr>
      </w:pPr>
    </w:p>
    <w:p w:rsidR="005A0B84" w:rsidRPr="00E73B3A" w:rsidRDefault="005A0B84" w:rsidP="005A0B84">
      <w:pPr>
        <w:jc w:val="center"/>
        <w:rPr>
          <w:b/>
          <w:i/>
        </w:rPr>
      </w:pPr>
    </w:p>
    <w:p w:rsidR="005A0B84" w:rsidRPr="00E73B3A" w:rsidRDefault="005A0B84" w:rsidP="005A0B84">
      <w:pPr>
        <w:jc w:val="center"/>
        <w:rPr>
          <w:b/>
          <w:i/>
        </w:rPr>
      </w:pPr>
    </w:p>
    <w:p w:rsidR="005A0B84" w:rsidRPr="00E73B3A" w:rsidRDefault="005A0B84" w:rsidP="005A0B84">
      <w:pPr>
        <w:jc w:val="center"/>
        <w:rPr>
          <w:b/>
          <w:i/>
        </w:rPr>
      </w:pPr>
    </w:p>
    <w:p w:rsidR="005A0B84" w:rsidRPr="00E73B3A" w:rsidRDefault="005A0B84" w:rsidP="005A0B84">
      <w:pPr>
        <w:jc w:val="center"/>
        <w:rPr>
          <w:b/>
          <w:i/>
        </w:rPr>
      </w:pPr>
    </w:p>
    <w:p w:rsidR="00E05AC6" w:rsidRPr="00E73B3A" w:rsidRDefault="00E05AC6" w:rsidP="005A0B84">
      <w:pPr>
        <w:jc w:val="center"/>
        <w:rPr>
          <w:b/>
          <w:i/>
        </w:rPr>
      </w:pPr>
    </w:p>
    <w:p w:rsidR="006A3530" w:rsidRPr="00E73B3A" w:rsidRDefault="006A3530" w:rsidP="005A0B84">
      <w:pPr>
        <w:jc w:val="center"/>
        <w:rPr>
          <w:b/>
          <w:i/>
        </w:rPr>
      </w:pPr>
    </w:p>
    <w:p w:rsidR="00E05AC6" w:rsidRPr="00E73B3A" w:rsidRDefault="005A0B84" w:rsidP="005A0B84">
      <w:pPr>
        <w:jc w:val="center"/>
        <w:rPr>
          <w:b/>
          <w:i/>
        </w:rPr>
        <w:sectPr w:rsidR="00E05AC6" w:rsidRPr="00E73B3A" w:rsidSect="00061640">
          <w:pgSz w:w="11907" w:h="16840" w:code="9"/>
          <w:pgMar w:top="1134" w:right="1134" w:bottom="1134" w:left="1418" w:header="567" w:footer="567" w:gutter="0"/>
          <w:pgBorders w:offsetFrom="page">
            <w:top w:val="thinThickMediumGap" w:sz="8" w:space="24" w:color="auto" w:shadow="1"/>
            <w:left w:val="thinThickMediumGap" w:sz="8" w:space="24" w:color="auto" w:shadow="1"/>
            <w:bottom w:val="thinThickMediumGap" w:sz="8" w:space="24" w:color="auto" w:shadow="1"/>
            <w:right w:val="thinThickMediumGap" w:sz="8" w:space="24" w:color="auto" w:shadow="1"/>
          </w:pgBorders>
          <w:cols w:space="720"/>
          <w:docGrid w:linePitch="360"/>
        </w:sectPr>
      </w:pPr>
      <w:r w:rsidRPr="00E73B3A">
        <w:rPr>
          <w:b/>
          <w:i/>
        </w:rPr>
        <w:t>Hànội, năm</w:t>
      </w:r>
      <w:r w:rsidR="009D275C" w:rsidRPr="00E73B3A">
        <w:rPr>
          <w:b/>
          <w:i/>
        </w:rPr>
        <w:t xml:space="preserve"> 20</w:t>
      </w:r>
      <w:r w:rsidR="00FB4F0B" w:rsidRPr="00E73B3A">
        <w:rPr>
          <w:b/>
          <w:i/>
        </w:rPr>
        <w:t>1</w:t>
      </w:r>
      <w:r w:rsidR="00014C0B">
        <w:rPr>
          <w:b/>
          <w:i/>
        </w:rPr>
        <w:t>7</w:t>
      </w:r>
    </w:p>
    <w:p w:rsidR="00AB343D" w:rsidRPr="00E73B3A" w:rsidRDefault="00AB343D" w:rsidP="00787496">
      <w:pPr>
        <w:spacing w:line="264" w:lineRule="auto"/>
        <w:jc w:val="center"/>
        <w:rPr>
          <w:b/>
        </w:rPr>
      </w:pPr>
    </w:p>
    <w:p w:rsidR="00B65DF4" w:rsidRPr="00E73B3A" w:rsidRDefault="00787496" w:rsidP="00787496">
      <w:pPr>
        <w:spacing w:line="264" w:lineRule="auto"/>
        <w:jc w:val="center"/>
        <w:rPr>
          <w:b/>
        </w:rPr>
      </w:pPr>
      <w:r w:rsidRPr="00E73B3A">
        <w:rPr>
          <w:b/>
        </w:rPr>
        <w:t>MỤC LỤC</w:t>
      </w:r>
    </w:p>
    <w:p w:rsidR="00787496" w:rsidRPr="00E73B3A" w:rsidRDefault="00787496" w:rsidP="00787496">
      <w:pPr>
        <w:spacing w:line="264" w:lineRule="auto"/>
        <w:jc w:val="center"/>
        <w:rPr>
          <w:b/>
        </w:rPr>
      </w:pPr>
    </w:p>
    <w:p w:rsidR="00B2337B" w:rsidRDefault="00C56672">
      <w:pPr>
        <w:pStyle w:val="TOC1"/>
        <w:tabs>
          <w:tab w:val="left" w:pos="520"/>
        </w:tabs>
        <w:rPr>
          <w:rFonts w:asciiTheme="minorHAnsi" w:eastAsiaTheme="minorEastAsia" w:hAnsiTheme="minorHAnsi" w:cstheme="minorBidi"/>
          <w:b w:val="0"/>
          <w:sz w:val="22"/>
          <w:szCs w:val="22"/>
        </w:rPr>
      </w:pPr>
      <w:r>
        <w:fldChar w:fldCharType="begin"/>
      </w:r>
      <w:r w:rsidR="00B2337B">
        <w:instrText xml:space="preserve"> TOC \o "1-4" \u </w:instrText>
      </w:r>
      <w:r>
        <w:fldChar w:fldCharType="separate"/>
      </w:r>
      <w:r w:rsidR="00B2337B">
        <w:t>1.</w:t>
      </w:r>
      <w:r w:rsidR="00B2337B">
        <w:rPr>
          <w:rFonts w:asciiTheme="minorHAnsi" w:eastAsiaTheme="minorEastAsia" w:hAnsiTheme="minorHAnsi" w:cstheme="minorBidi"/>
          <w:b w:val="0"/>
          <w:sz w:val="22"/>
          <w:szCs w:val="22"/>
        </w:rPr>
        <w:tab/>
      </w:r>
      <w:r w:rsidR="00B2337B">
        <w:t>Tổng quan về hệ thống</w:t>
      </w:r>
      <w:r w:rsidR="00B2337B">
        <w:tab/>
      </w:r>
      <w:r>
        <w:fldChar w:fldCharType="begin"/>
      </w:r>
      <w:r w:rsidR="00B2337B">
        <w:instrText xml:space="preserve"> PAGEREF _Toc476212365 \h </w:instrText>
      </w:r>
      <w:r>
        <w:fldChar w:fldCharType="separate"/>
      </w:r>
      <w:r w:rsidR="00B2337B">
        <w:t>3</w:t>
      </w:r>
      <w:r>
        <w:fldChar w:fldCharType="end"/>
      </w:r>
    </w:p>
    <w:p w:rsidR="00B2337B" w:rsidRDefault="00B2337B">
      <w:pPr>
        <w:pStyle w:val="TOC2"/>
        <w:rPr>
          <w:rFonts w:asciiTheme="minorHAnsi" w:eastAsiaTheme="minorEastAsia" w:hAnsiTheme="minorHAnsi" w:cstheme="minorBidi"/>
          <w:i w:val="0"/>
          <w:sz w:val="22"/>
          <w:szCs w:val="22"/>
        </w:rPr>
      </w:pPr>
      <w:r>
        <w:t>1.1.</w:t>
      </w:r>
      <w:r>
        <w:rPr>
          <w:rFonts w:asciiTheme="minorHAnsi" w:eastAsiaTheme="minorEastAsia" w:hAnsiTheme="minorHAnsi" w:cstheme="minorBidi"/>
          <w:i w:val="0"/>
          <w:sz w:val="22"/>
          <w:szCs w:val="22"/>
        </w:rPr>
        <w:tab/>
      </w:r>
      <w:r>
        <w:t>Đặtvấnđề</w:t>
      </w:r>
      <w:r>
        <w:tab/>
      </w:r>
      <w:r w:rsidR="00C56672">
        <w:fldChar w:fldCharType="begin"/>
      </w:r>
      <w:r>
        <w:instrText xml:space="preserve"> PAGEREF _Toc476212366 \h </w:instrText>
      </w:r>
      <w:r w:rsidR="00C56672">
        <w:fldChar w:fldCharType="separate"/>
      </w:r>
      <w:r>
        <w:t>3</w:t>
      </w:r>
      <w:r w:rsidR="00C56672">
        <w:fldChar w:fldCharType="end"/>
      </w:r>
    </w:p>
    <w:p w:rsidR="00B2337B" w:rsidRDefault="00B2337B">
      <w:pPr>
        <w:pStyle w:val="TOC2"/>
        <w:rPr>
          <w:rFonts w:asciiTheme="minorHAnsi" w:eastAsiaTheme="minorEastAsia" w:hAnsiTheme="minorHAnsi" w:cstheme="minorBidi"/>
          <w:i w:val="0"/>
          <w:sz w:val="22"/>
          <w:szCs w:val="22"/>
        </w:rPr>
      </w:pPr>
      <w:r>
        <w:t>1.2.</w:t>
      </w:r>
      <w:r>
        <w:rPr>
          <w:rFonts w:asciiTheme="minorHAnsi" w:eastAsiaTheme="minorEastAsia" w:hAnsiTheme="minorHAnsi" w:cstheme="minorBidi"/>
          <w:i w:val="0"/>
          <w:sz w:val="22"/>
          <w:szCs w:val="22"/>
        </w:rPr>
        <w:tab/>
      </w:r>
      <w:r>
        <w:t>Mục đích, yêu cầu của hệ thống</w:t>
      </w:r>
      <w:r>
        <w:tab/>
      </w:r>
      <w:r w:rsidR="00C56672">
        <w:fldChar w:fldCharType="begin"/>
      </w:r>
      <w:r>
        <w:instrText xml:space="preserve"> PAGEREF _Toc476212367 \h </w:instrText>
      </w:r>
      <w:r w:rsidR="00C56672">
        <w:fldChar w:fldCharType="separate"/>
      </w:r>
      <w:r>
        <w:t>4</w:t>
      </w:r>
      <w:r w:rsidR="00C56672">
        <w:fldChar w:fldCharType="end"/>
      </w:r>
    </w:p>
    <w:p w:rsidR="00B2337B" w:rsidRDefault="00B2337B">
      <w:pPr>
        <w:pStyle w:val="TOC1"/>
        <w:tabs>
          <w:tab w:val="left" w:pos="520"/>
        </w:tabs>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rsidR="007A0462">
        <w:t>Phâ</w:t>
      </w:r>
      <w:r>
        <w:t>n</w:t>
      </w:r>
      <w:r w:rsidR="007A0462">
        <w:t xml:space="preserve"> </w:t>
      </w:r>
      <w:r>
        <w:t>tíc</w:t>
      </w:r>
      <w:r w:rsidR="007A0462">
        <w:t>h h</w:t>
      </w:r>
      <w:r>
        <w:t>ệ thống</w:t>
      </w:r>
      <w:r w:rsidR="007A0462">
        <w:t xml:space="preserve"> t</w:t>
      </w:r>
      <w:r>
        <w:t>hiết</w:t>
      </w:r>
      <w:r w:rsidR="007A0462">
        <w:t xml:space="preserve"> </w:t>
      </w:r>
      <w:r>
        <w:t>kế</w:t>
      </w:r>
      <w:r w:rsidR="007A0462">
        <w:t xml:space="preserve"> </w:t>
      </w:r>
      <w:r>
        <w:t>hệ</w:t>
      </w:r>
      <w:r w:rsidR="007A0462">
        <w:t xml:space="preserve"> </w:t>
      </w:r>
      <w:r>
        <w:t>thống</w:t>
      </w:r>
      <w:r>
        <w:tab/>
      </w:r>
      <w:r w:rsidR="00C56672">
        <w:fldChar w:fldCharType="begin"/>
      </w:r>
      <w:r>
        <w:instrText xml:space="preserve"> PAGEREF _Toc476212368 \h </w:instrText>
      </w:r>
      <w:r w:rsidR="00C56672">
        <w:fldChar w:fldCharType="separate"/>
      </w:r>
      <w:r>
        <w:t>4</w:t>
      </w:r>
      <w:r w:rsidR="00C56672">
        <w:fldChar w:fldCharType="end"/>
      </w:r>
    </w:p>
    <w:p w:rsidR="00B2337B" w:rsidRDefault="00B2337B">
      <w:pPr>
        <w:pStyle w:val="TOC2"/>
        <w:rPr>
          <w:rFonts w:asciiTheme="minorHAnsi" w:eastAsiaTheme="minorEastAsia" w:hAnsiTheme="minorHAnsi" w:cstheme="minorBidi"/>
          <w:i w:val="0"/>
          <w:sz w:val="22"/>
          <w:szCs w:val="22"/>
        </w:rPr>
      </w:pPr>
      <w:r>
        <w:t>2.1.</w:t>
      </w:r>
      <w:r>
        <w:rPr>
          <w:rFonts w:asciiTheme="minorHAnsi" w:eastAsiaTheme="minorEastAsia" w:hAnsiTheme="minorHAnsi" w:cstheme="minorBidi"/>
          <w:i w:val="0"/>
          <w:sz w:val="22"/>
          <w:szCs w:val="22"/>
        </w:rPr>
        <w:tab/>
      </w:r>
      <w:r>
        <w:t>Các tác nhân tham gia hệ thống</w:t>
      </w:r>
      <w:r>
        <w:tab/>
      </w:r>
      <w:r w:rsidR="00C56672">
        <w:fldChar w:fldCharType="begin"/>
      </w:r>
      <w:r>
        <w:instrText xml:space="preserve"> PAGEREF _Toc476212369 \h </w:instrText>
      </w:r>
      <w:r w:rsidR="00C56672">
        <w:fldChar w:fldCharType="separate"/>
      </w:r>
      <w:r>
        <w:t>4</w:t>
      </w:r>
      <w:r w:rsidR="00C56672">
        <w:fldChar w:fldCharType="end"/>
      </w:r>
    </w:p>
    <w:p w:rsidR="00B2337B" w:rsidRDefault="00B2337B">
      <w:pPr>
        <w:pStyle w:val="TOC2"/>
        <w:rPr>
          <w:rFonts w:asciiTheme="minorHAnsi" w:eastAsiaTheme="minorEastAsia" w:hAnsiTheme="minorHAnsi" w:cstheme="minorBidi"/>
          <w:i w:val="0"/>
          <w:sz w:val="22"/>
          <w:szCs w:val="22"/>
        </w:rPr>
      </w:pPr>
      <w:r>
        <w:t>2.2.</w:t>
      </w:r>
      <w:r>
        <w:rPr>
          <w:rFonts w:asciiTheme="minorHAnsi" w:eastAsiaTheme="minorEastAsia" w:hAnsiTheme="minorHAnsi" w:cstheme="minorBidi"/>
          <w:i w:val="0"/>
          <w:sz w:val="22"/>
          <w:szCs w:val="22"/>
        </w:rPr>
        <w:tab/>
      </w:r>
      <w:r>
        <w:t>Đặc tả chức năng hệ thống</w:t>
      </w:r>
      <w:r>
        <w:tab/>
      </w:r>
      <w:r w:rsidR="00C56672">
        <w:fldChar w:fldCharType="begin"/>
      </w:r>
      <w:r>
        <w:instrText xml:space="preserve"> PAGEREF _Toc476212370 \h </w:instrText>
      </w:r>
      <w:r w:rsidR="00C56672">
        <w:fldChar w:fldCharType="separate"/>
      </w:r>
      <w:r>
        <w:t>4</w:t>
      </w:r>
      <w:r w:rsidR="00C56672">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Đăng ký</w:t>
      </w:r>
      <w:r>
        <w:rPr>
          <w:noProof/>
        </w:rPr>
        <w:tab/>
      </w:r>
      <w:r w:rsidR="00C56672">
        <w:rPr>
          <w:noProof/>
        </w:rPr>
        <w:fldChar w:fldCharType="begin"/>
      </w:r>
      <w:r>
        <w:rPr>
          <w:noProof/>
        </w:rPr>
        <w:instrText xml:space="preserve"> PAGEREF _Toc476212371 \h </w:instrText>
      </w:r>
      <w:r w:rsidR="00C56672">
        <w:rPr>
          <w:noProof/>
        </w:rPr>
      </w:r>
      <w:r w:rsidR="00C56672">
        <w:rPr>
          <w:noProof/>
        </w:rPr>
        <w:fldChar w:fldCharType="separate"/>
      </w:r>
      <w:r>
        <w:rPr>
          <w:noProof/>
        </w:rPr>
        <w:t>5</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Đăng nhập</w:t>
      </w:r>
      <w:r>
        <w:rPr>
          <w:noProof/>
        </w:rPr>
        <w:tab/>
      </w:r>
      <w:r w:rsidR="00C56672">
        <w:rPr>
          <w:noProof/>
        </w:rPr>
        <w:fldChar w:fldCharType="begin"/>
      </w:r>
      <w:r>
        <w:rPr>
          <w:noProof/>
        </w:rPr>
        <w:instrText xml:space="preserve"> PAGEREF _Toc476212372 \h </w:instrText>
      </w:r>
      <w:r w:rsidR="00C56672">
        <w:rPr>
          <w:noProof/>
        </w:rPr>
      </w:r>
      <w:r w:rsidR="00C56672">
        <w:rPr>
          <w:noProof/>
        </w:rPr>
        <w:fldChar w:fldCharType="separate"/>
      </w:r>
      <w:r>
        <w:rPr>
          <w:noProof/>
        </w:rPr>
        <w:t>6</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Quản lý thành viên</w:t>
      </w:r>
      <w:r>
        <w:rPr>
          <w:noProof/>
        </w:rPr>
        <w:tab/>
      </w:r>
      <w:r w:rsidR="00C56672">
        <w:rPr>
          <w:noProof/>
        </w:rPr>
        <w:fldChar w:fldCharType="begin"/>
      </w:r>
      <w:r>
        <w:rPr>
          <w:noProof/>
        </w:rPr>
        <w:instrText xml:space="preserve"> PAGEREF _Toc476212373 \h </w:instrText>
      </w:r>
      <w:r w:rsidR="00C56672">
        <w:rPr>
          <w:noProof/>
        </w:rPr>
      </w:r>
      <w:r w:rsidR="00C56672">
        <w:rPr>
          <w:noProof/>
        </w:rPr>
        <w:fldChar w:fldCharType="separate"/>
      </w:r>
      <w:r>
        <w:rPr>
          <w:noProof/>
        </w:rPr>
        <w:t>8</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2.2.4.</w:t>
      </w:r>
      <w:r>
        <w:rPr>
          <w:rFonts w:asciiTheme="minorHAnsi" w:eastAsiaTheme="minorEastAsia" w:hAnsiTheme="minorHAnsi" w:cstheme="minorBidi"/>
          <w:noProof/>
          <w:sz w:val="22"/>
          <w:szCs w:val="22"/>
        </w:rPr>
        <w:tab/>
      </w:r>
      <w:r>
        <w:rPr>
          <w:noProof/>
        </w:rPr>
        <w:t>Quản lý loại tour</w:t>
      </w:r>
      <w:r>
        <w:rPr>
          <w:noProof/>
        </w:rPr>
        <w:tab/>
      </w:r>
      <w:r w:rsidR="00C56672">
        <w:rPr>
          <w:noProof/>
        </w:rPr>
        <w:fldChar w:fldCharType="begin"/>
      </w:r>
      <w:r>
        <w:rPr>
          <w:noProof/>
        </w:rPr>
        <w:instrText xml:space="preserve"> PAGEREF _Toc476212374 \h </w:instrText>
      </w:r>
      <w:r w:rsidR="00C56672">
        <w:rPr>
          <w:noProof/>
        </w:rPr>
      </w:r>
      <w:r w:rsidR="00C56672">
        <w:rPr>
          <w:noProof/>
        </w:rPr>
        <w:fldChar w:fldCharType="separate"/>
      </w:r>
      <w:r>
        <w:rPr>
          <w:noProof/>
        </w:rPr>
        <w:t>11</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2.2.5.</w:t>
      </w:r>
      <w:r>
        <w:rPr>
          <w:rFonts w:asciiTheme="minorHAnsi" w:eastAsiaTheme="minorEastAsia" w:hAnsiTheme="minorHAnsi" w:cstheme="minorBidi"/>
          <w:noProof/>
          <w:sz w:val="22"/>
          <w:szCs w:val="22"/>
        </w:rPr>
        <w:tab/>
      </w:r>
      <w:r>
        <w:rPr>
          <w:noProof/>
        </w:rPr>
        <w:t>Quản lý Điểm Đến</w:t>
      </w:r>
      <w:r>
        <w:rPr>
          <w:noProof/>
        </w:rPr>
        <w:tab/>
      </w:r>
      <w:r w:rsidR="00C56672">
        <w:rPr>
          <w:noProof/>
        </w:rPr>
        <w:fldChar w:fldCharType="begin"/>
      </w:r>
      <w:r>
        <w:rPr>
          <w:noProof/>
        </w:rPr>
        <w:instrText xml:space="preserve"> PAGEREF _Toc476212375 \h </w:instrText>
      </w:r>
      <w:r w:rsidR="00C56672">
        <w:rPr>
          <w:noProof/>
        </w:rPr>
      </w:r>
      <w:r w:rsidR="00C56672">
        <w:rPr>
          <w:noProof/>
        </w:rPr>
        <w:fldChar w:fldCharType="separate"/>
      </w:r>
      <w:r>
        <w:rPr>
          <w:noProof/>
        </w:rPr>
        <w:t>13</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2.2.6.</w:t>
      </w:r>
      <w:r>
        <w:rPr>
          <w:rFonts w:asciiTheme="minorHAnsi" w:eastAsiaTheme="minorEastAsia" w:hAnsiTheme="minorHAnsi" w:cstheme="minorBidi"/>
          <w:noProof/>
          <w:sz w:val="22"/>
          <w:szCs w:val="22"/>
        </w:rPr>
        <w:tab/>
      </w:r>
      <w:r>
        <w:rPr>
          <w:noProof/>
        </w:rPr>
        <w:t>Quản lý điểm khởi hành</w:t>
      </w:r>
      <w:r>
        <w:rPr>
          <w:noProof/>
        </w:rPr>
        <w:tab/>
      </w:r>
      <w:r w:rsidR="00C56672">
        <w:rPr>
          <w:noProof/>
        </w:rPr>
        <w:fldChar w:fldCharType="begin"/>
      </w:r>
      <w:r>
        <w:rPr>
          <w:noProof/>
        </w:rPr>
        <w:instrText xml:space="preserve"> PAGEREF _Toc476212376 \h </w:instrText>
      </w:r>
      <w:r w:rsidR="00C56672">
        <w:rPr>
          <w:noProof/>
        </w:rPr>
      </w:r>
      <w:r w:rsidR="00C56672">
        <w:rPr>
          <w:noProof/>
        </w:rPr>
        <w:fldChar w:fldCharType="separate"/>
      </w:r>
      <w:r>
        <w:rPr>
          <w:noProof/>
        </w:rPr>
        <w:t>16</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2.2.7.</w:t>
      </w:r>
      <w:r>
        <w:rPr>
          <w:rFonts w:asciiTheme="minorHAnsi" w:eastAsiaTheme="minorEastAsia" w:hAnsiTheme="minorHAnsi" w:cstheme="minorBidi"/>
          <w:noProof/>
          <w:sz w:val="22"/>
          <w:szCs w:val="22"/>
        </w:rPr>
        <w:tab/>
      </w:r>
      <w:r>
        <w:rPr>
          <w:noProof/>
        </w:rPr>
        <w:t>Quản lý tour du lịch</w:t>
      </w:r>
      <w:r>
        <w:rPr>
          <w:noProof/>
        </w:rPr>
        <w:tab/>
      </w:r>
      <w:r w:rsidR="00C56672">
        <w:rPr>
          <w:noProof/>
        </w:rPr>
        <w:fldChar w:fldCharType="begin"/>
      </w:r>
      <w:r>
        <w:rPr>
          <w:noProof/>
        </w:rPr>
        <w:instrText xml:space="preserve"> PAGEREF _Toc476212377 \h </w:instrText>
      </w:r>
      <w:r w:rsidR="00C56672">
        <w:rPr>
          <w:noProof/>
        </w:rPr>
      </w:r>
      <w:r w:rsidR="00C56672">
        <w:rPr>
          <w:noProof/>
        </w:rPr>
        <w:fldChar w:fldCharType="separate"/>
      </w:r>
      <w:r>
        <w:rPr>
          <w:noProof/>
        </w:rPr>
        <w:t>18</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2.2.8.</w:t>
      </w:r>
      <w:r>
        <w:rPr>
          <w:rFonts w:asciiTheme="minorHAnsi" w:eastAsiaTheme="minorEastAsia" w:hAnsiTheme="minorHAnsi" w:cstheme="minorBidi"/>
          <w:noProof/>
          <w:sz w:val="22"/>
          <w:szCs w:val="22"/>
        </w:rPr>
        <w:tab/>
      </w:r>
      <w:r>
        <w:rPr>
          <w:noProof/>
        </w:rPr>
        <w:t>Quản lý tin tức</w:t>
      </w:r>
      <w:r>
        <w:rPr>
          <w:noProof/>
        </w:rPr>
        <w:tab/>
      </w:r>
      <w:r w:rsidR="00C56672">
        <w:rPr>
          <w:noProof/>
        </w:rPr>
        <w:fldChar w:fldCharType="begin"/>
      </w:r>
      <w:r>
        <w:rPr>
          <w:noProof/>
        </w:rPr>
        <w:instrText xml:space="preserve"> PAGEREF _Toc476212378 \h </w:instrText>
      </w:r>
      <w:r w:rsidR="00C56672">
        <w:rPr>
          <w:noProof/>
        </w:rPr>
      </w:r>
      <w:r w:rsidR="00C56672">
        <w:rPr>
          <w:noProof/>
        </w:rPr>
        <w:fldChar w:fldCharType="separate"/>
      </w:r>
      <w:r>
        <w:rPr>
          <w:noProof/>
        </w:rPr>
        <w:t>21</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2.2.9.</w:t>
      </w:r>
      <w:r>
        <w:rPr>
          <w:rFonts w:asciiTheme="minorHAnsi" w:eastAsiaTheme="minorEastAsia" w:hAnsiTheme="minorHAnsi" w:cstheme="minorBidi"/>
          <w:noProof/>
          <w:sz w:val="22"/>
          <w:szCs w:val="22"/>
        </w:rPr>
        <w:tab/>
      </w:r>
      <w:r>
        <w:rPr>
          <w:noProof/>
        </w:rPr>
        <w:t>Quản lý ý kiến khách hàng</w:t>
      </w:r>
      <w:r>
        <w:rPr>
          <w:noProof/>
        </w:rPr>
        <w:tab/>
      </w:r>
      <w:r w:rsidR="00C56672">
        <w:rPr>
          <w:noProof/>
        </w:rPr>
        <w:fldChar w:fldCharType="begin"/>
      </w:r>
      <w:r>
        <w:rPr>
          <w:noProof/>
        </w:rPr>
        <w:instrText xml:space="preserve"> PAGEREF _Toc476212379 \h </w:instrText>
      </w:r>
      <w:r w:rsidR="00C56672">
        <w:rPr>
          <w:noProof/>
        </w:rPr>
      </w:r>
      <w:r w:rsidR="00C56672">
        <w:rPr>
          <w:noProof/>
        </w:rPr>
        <w:fldChar w:fldCharType="separate"/>
      </w:r>
      <w:r>
        <w:rPr>
          <w:noProof/>
        </w:rPr>
        <w:t>23</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2.2.10.</w:t>
      </w:r>
      <w:r>
        <w:rPr>
          <w:rFonts w:asciiTheme="minorHAnsi" w:eastAsiaTheme="minorEastAsia" w:hAnsiTheme="minorHAnsi" w:cstheme="minorBidi"/>
          <w:noProof/>
          <w:sz w:val="22"/>
          <w:szCs w:val="22"/>
        </w:rPr>
        <w:tab/>
      </w:r>
      <w:r>
        <w:rPr>
          <w:noProof/>
        </w:rPr>
        <w:t>Danh sách đặt tour</w:t>
      </w:r>
      <w:r>
        <w:rPr>
          <w:noProof/>
        </w:rPr>
        <w:tab/>
      </w:r>
      <w:r w:rsidR="00C56672">
        <w:rPr>
          <w:noProof/>
        </w:rPr>
        <w:fldChar w:fldCharType="begin"/>
      </w:r>
      <w:r>
        <w:rPr>
          <w:noProof/>
        </w:rPr>
        <w:instrText xml:space="preserve"> PAGEREF _Toc476212380 \h </w:instrText>
      </w:r>
      <w:r w:rsidR="00C56672">
        <w:rPr>
          <w:noProof/>
        </w:rPr>
      </w:r>
      <w:r w:rsidR="00C56672">
        <w:rPr>
          <w:noProof/>
        </w:rPr>
        <w:fldChar w:fldCharType="separate"/>
      </w:r>
      <w:r>
        <w:rPr>
          <w:noProof/>
        </w:rPr>
        <w:t>25</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2.2.11.</w:t>
      </w:r>
      <w:r>
        <w:rPr>
          <w:rFonts w:asciiTheme="minorHAnsi" w:eastAsiaTheme="minorEastAsia" w:hAnsiTheme="minorHAnsi" w:cstheme="minorBidi"/>
          <w:noProof/>
          <w:sz w:val="22"/>
          <w:szCs w:val="22"/>
        </w:rPr>
        <w:tab/>
      </w:r>
      <w:r>
        <w:rPr>
          <w:noProof/>
        </w:rPr>
        <w:t>Đặt tour</w:t>
      </w:r>
      <w:r>
        <w:rPr>
          <w:noProof/>
        </w:rPr>
        <w:tab/>
      </w:r>
      <w:r w:rsidR="00C56672">
        <w:rPr>
          <w:noProof/>
        </w:rPr>
        <w:fldChar w:fldCharType="begin"/>
      </w:r>
      <w:r>
        <w:rPr>
          <w:noProof/>
        </w:rPr>
        <w:instrText xml:space="preserve"> PAGEREF _Toc476212381 \h </w:instrText>
      </w:r>
      <w:r w:rsidR="00C56672">
        <w:rPr>
          <w:noProof/>
        </w:rPr>
      </w:r>
      <w:r w:rsidR="00C56672">
        <w:rPr>
          <w:noProof/>
        </w:rPr>
        <w:fldChar w:fldCharType="separate"/>
      </w:r>
      <w:r>
        <w:rPr>
          <w:noProof/>
        </w:rPr>
        <w:t>26</w:t>
      </w:r>
      <w:r w:rsidR="00C56672">
        <w:rPr>
          <w:noProof/>
        </w:rPr>
        <w:fldChar w:fldCharType="end"/>
      </w:r>
    </w:p>
    <w:p w:rsidR="00B2337B" w:rsidRDefault="00B2337B">
      <w:pPr>
        <w:pStyle w:val="TOC2"/>
        <w:rPr>
          <w:rFonts w:asciiTheme="minorHAnsi" w:eastAsiaTheme="minorEastAsia" w:hAnsiTheme="minorHAnsi" w:cstheme="minorBidi"/>
          <w:i w:val="0"/>
          <w:sz w:val="22"/>
          <w:szCs w:val="22"/>
        </w:rPr>
      </w:pPr>
      <w:r>
        <w:t>2.3.</w:t>
      </w:r>
      <w:r>
        <w:rPr>
          <w:rFonts w:asciiTheme="minorHAnsi" w:eastAsiaTheme="minorEastAsia" w:hAnsiTheme="minorHAnsi" w:cstheme="minorBidi"/>
          <w:i w:val="0"/>
          <w:sz w:val="22"/>
          <w:szCs w:val="22"/>
        </w:rPr>
        <w:tab/>
      </w:r>
      <w:r>
        <w:t>Mô hình quan hệ dữ liệu</w:t>
      </w:r>
      <w:r>
        <w:tab/>
      </w:r>
      <w:r w:rsidR="00C56672">
        <w:fldChar w:fldCharType="begin"/>
      </w:r>
      <w:r>
        <w:instrText xml:space="preserve"> PAGEREF _Toc476212382 \h </w:instrText>
      </w:r>
      <w:r w:rsidR="00C56672">
        <w:fldChar w:fldCharType="separate"/>
      </w:r>
      <w:r>
        <w:t>29</w:t>
      </w:r>
      <w:r w:rsidR="00C56672">
        <w:fldChar w:fldCharType="end"/>
      </w:r>
    </w:p>
    <w:p w:rsidR="00B2337B" w:rsidRDefault="00B2337B">
      <w:pPr>
        <w:pStyle w:val="TOC2"/>
        <w:rPr>
          <w:rFonts w:asciiTheme="minorHAnsi" w:eastAsiaTheme="minorEastAsia" w:hAnsiTheme="minorHAnsi" w:cstheme="minorBidi"/>
          <w:i w:val="0"/>
          <w:sz w:val="22"/>
          <w:szCs w:val="22"/>
        </w:rPr>
      </w:pPr>
      <w:r>
        <w:t>2.4.</w:t>
      </w:r>
      <w:r>
        <w:rPr>
          <w:rFonts w:asciiTheme="minorHAnsi" w:eastAsiaTheme="minorEastAsia" w:hAnsiTheme="minorHAnsi" w:cstheme="minorBidi"/>
          <w:i w:val="0"/>
          <w:sz w:val="22"/>
          <w:szCs w:val="22"/>
        </w:rPr>
        <w:tab/>
      </w:r>
      <w:r>
        <w:t>Từ điển dữ liệu</w:t>
      </w:r>
      <w:r>
        <w:tab/>
      </w:r>
      <w:r w:rsidR="00C56672">
        <w:fldChar w:fldCharType="begin"/>
      </w:r>
      <w:r>
        <w:instrText xml:space="preserve"> PAGEREF _Toc476212383 \h </w:instrText>
      </w:r>
      <w:r w:rsidR="00C56672">
        <w:fldChar w:fldCharType="separate"/>
      </w:r>
      <w:r>
        <w:t>29</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dattour:</w:t>
      </w:r>
      <w:r>
        <w:tab/>
      </w:r>
      <w:r w:rsidR="00C56672">
        <w:fldChar w:fldCharType="begin"/>
      </w:r>
      <w:r>
        <w:instrText xml:space="preserve"> PAGEREF _Toc476212384 \h </w:instrText>
      </w:r>
      <w:r w:rsidR="00C56672">
        <w:fldChar w:fldCharType="separate"/>
      </w:r>
      <w:r>
        <w:t>30</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diemden:</w:t>
      </w:r>
      <w:r>
        <w:tab/>
      </w:r>
      <w:r w:rsidR="00C56672">
        <w:fldChar w:fldCharType="begin"/>
      </w:r>
      <w:r>
        <w:instrText xml:space="preserve"> PAGEREF _Toc476212385 \h </w:instrText>
      </w:r>
      <w:r w:rsidR="00C56672">
        <w:fldChar w:fldCharType="separate"/>
      </w:r>
      <w:r>
        <w:t>30</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diemkh:</w:t>
      </w:r>
      <w:r>
        <w:tab/>
      </w:r>
      <w:r w:rsidR="00C56672">
        <w:fldChar w:fldCharType="begin"/>
      </w:r>
      <w:r>
        <w:instrText xml:space="preserve"> PAGEREF _Toc476212386 \h </w:instrText>
      </w:r>
      <w:r w:rsidR="00C56672">
        <w:fldChar w:fldCharType="separate"/>
      </w:r>
      <w:r>
        <w:t>30</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loaitour:</w:t>
      </w:r>
      <w:r>
        <w:tab/>
      </w:r>
      <w:r w:rsidR="00C56672">
        <w:fldChar w:fldCharType="begin"/>
      </w:r>
      <w:r>
        <w:instrText xml:space="preserve"> PAGEREF _Toc476212387 \h </w:instrText>
      </w:r>
      <w:r w:rsidR="00C56672">
        <w:fldChar w:fldCharType="separate"/>
      </w:r>
      <w:r>
        <w:t>30</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thanhvien:</w:t>
      </w:r>
      <w:r>
        <w:tab/>
      </w:r>
      <w:r w:rsidR="00C56672">
        <w:fldChar w:fldCharType="begin"/>
      </w:r>
      <w:r>
        <w:instrText xml:space="preserve"> PAGEREF _Toc476212388 \h </w:instrText>
      </w:r>
      <w:r w:rsidR="00C56672">
        <w:fldChar w:fldCharType="separate"/>
      </w:r>
      <w:r>
        <w:t>30</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tintuc:</w:t>
      </w:r>
      <w:r>
        <w:tab/>
      </w:r>
      <w:r w:rsidR="00C56672">
        <w:fldChar w:fldCharType="begin"/>
      </w:r>
      <w:r>
        <w:instrText xml:space="preserve"> PAGEREF _Toc476212389 \h </w:instrText>
      </w:r>
      <w:r w:rsidR="00C56672">
        <w:fldChar w:fldCharType="separate"/>
      </w:r>
      <w:r>
        <w:t>31</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tintuc:</w:t>
      </w:r>
      <w:r>
        <w:tab/>
      </w:r>
      <w:r w:rsidR="00C56672">
        <w:fldChar w:fldCharType="begin"/>
      </w:r>
      <w:r>
        <w:instrText xml:space="preserve"> PAGEREF _Toc476212390 \h </w:instrText>
      </w:r>
      <w:r w:rsidR="00C56672">
        <w:fldChar w:fldCharType="separate"/>
      </w:r>
      <w:r>
        <w:t>31</w:t>
      </w:r>
      <w:r w:rsidR="00C56672">
        <w:fldChar w:fldCharType="end"/>
      </w:r>
    </w:p>
    <w:p w:rsidR="00B2337B" w:rsidRDefault="00B2337B">
      <w:pPr>
        <w:pStyle w:val="TOC2"/>
        <w:rPr>
          <w:rFonts w:asciiTheme="minorHAnsi" w:eastAsiaTheme="minorEastAsia" w:hAnsiTheme="minorHAnsi" w:cstheme="minorBidi"/>
          <w:i w:val="0"/>
          <w:sz w:val="22"/>
          <w:szCs w:val="22"/>
        </w:rPr>
      </w:pPr>
      <w:r w:rsidRPr="00D83C2B">
        <w:t>Bảng ykienkhachhang:</w:t>
      </w:r>
      <w:r>
        <w:tab/>
      </w:r>
      <w:r w:rsidR="00C56672">
        <w:fldChar w:fldCharType="begin"/>
      </w:r>
      <w:r>
        <w:instrText xml:space="preserve"> PAGEREF _Toc476212391 \h </w:instrText>
      </w:r>
      <w:r w:rsidR="00C56672">
        <w:fldChar w:fldCharType="separate"/>
      </w:r>
      <w:r>
        <w:t>31</w:t>
      </w:r>
      <w:r w:rsidR="00C56672">
        <w:fldChar w:fldCharType="end"/>
      </w:r>
    </w:p>
    <w:p w:rsidR="00B2337B" w:rsidRDefault="00B2337B">
      <w:pPr>
        <w:pStyle w:val="TOC2"/>
        <w:rPr>
          <w:rFonts w:asciiTheme="minorHAnsi" w:eastAsiaTheme="minorEastAsia" w:hAnsiTheme="minorHAnsi" w:cstheme="minorBidi"/>
          <w:i w:val="0"/>
          <w:sz w:val="22"/>
          <w:szCs w:val="22"/>
        </w:rPr>
      </w:pPr>
      <w:r>
        <w:t>2.5.</w:t>
      </w:r>
      <w:r>
        <w:rPr>
          <w:rFonts w:asciiTheme="minorHAnsi" w:eastAsiaTheme="minorEastAsia" w:hAnsiTheme="minorHAnsi" w:cstheme="minorBidi"/>
          <w:i w:val="0"/>
          <w:sz w:val="22"/>
          <w:szCs w:val="22"/>
        </w:rPr>
        <w:tab/>
      </w:r>
      <w:r>
        <w:t>CâulệnHệ thốngạotable/ store routines/ trigger</w:t>
      </w:r>
      <w:r>
        <w:tab/>
      </w:r>
      <w:r w:rsidR="00C56672">
        <w:fldChar w:fldCharType="begin"/>
      </w:r>
      <w:r>
        <w:instrText xml:space="preserve"> PAGEREF _Toc476212392 \h </w:instrText>
      </w:r>
      <w:r w:rsidR="00C56672">
        <w:fldChar w:fldCharType="separate"/>
      </w:r>
      <w:r>
        <w:t>32</w:t>
      </w:r>
      <w:r w:rsidR="00C56672">
        <w:fldChar w:fldCharType="end"/>
      </w:r>
    </w:p>
    <w:p w:rsidR="00B2337B" w:rsidRDefault="00B2337B">
      <w:pPr>
        <w:pStyle w:val="TOC1"/>
        <w:tabs>
          <w:tab w:val="left" w:pos="520"/>
        </w:tabs>
        <w:rPr>
          <w:rFonts w:asciiTheme="minorHAnsi" w:eastAsiaTheme="minorEastAsia" w:hAnsiTheme="minorHAnsi" w:cstheme="minorBidi"/>
          <w:b w:val="0"/>
          <w:sz w:val="22"/>
          <w:szCs w:val="22"/>
        </w:rPr>
      </w:pPr>
      <w:r>
        <w:lastRenderedPageBreak/>
        <w:t>3.</w:t>
      </w:r>
      <w:r>
        <w:rPr>
          <w:rFonts w:asciiTheme="minorHAnsi" w:eastAsiaTheme="minorEastAsia" w:hAnsiTheme="minorHAnsi" w:cstheme="minorBidi"/>
          <w:b w:val="0"/>
          <w:sz w:val="22"/>
          <w:szCs w:val="22"/>
        </w:rPr>
        <w:tab/>
      </w:r>
      <w:r>
        <w:t>Thiếtkếgiaodiện</w:t>
      </w:r>
      <w:r>
        <w:tab/>
      </w:r>
      <w:r w:rsidR="00C56672">
        <w:fldChar w:fldCharType="begin"/>
      </w:r>
      <w:r>
        <w:instrText xml:space="preserve"> PAGEREF _Toc476212393 \h </w:instrText>
      </w:r>
      <w:r w:rsidR="00C56672">
        <w:fldChar w:fldCharType="separate"/>
      </w:r>
      <w:r>
        <w:t>32</w:t>
      </w:r>
      <w:r w:rsidR="00C56672">
        <w:fldChar w:fldCharType="end"/>
      </w:r>
    </w:p>
    <w:p w:rsidR="00B2337B" w:rsidRDefault="00B2337B">
      <w:pPr>
        <w:pStyle w:val="TOC2"/>
        <w:rPr>
          <w:rFonts w:asciiTheme="minorHAnsi" w:eastAsiaTheme="minorEastAsia" w:hAnsiTheme="minorHAnsi" w:cstheme="minorBidi"/>
          <w:i w:val="0"/>
          <w:sz w:val="22"/>
          <w:szCs w:val="22"/>
        </w:rPr>
      </w:pPr>
      <w:r>
        <w:t>3.1.</w:t>
      </w:r>
      <w:r>
        <w:rPr>
          <w:rFonts w:asciiTheme="minorHAnsi" w:eastAsiaTheme="minorEastAsia" w:hAnsiTheme="minorHAnsi" w:cstheme="minorBidi"/>
          <w:i w:val="0"/>
          <w:sz w:val="22"/>
          <w:szCs w:val="22"/>
        </w:rPr>
        <w:tab/>
      </w:r>
      <w:r>
        <w:t>Giaodiệnquảntrị:</w:t>
      </w:r>
      <w:r>
        <w:tab/>
      </w:r>
      <w:r w:rsidR="00C56672">
        <w:fldChar w:fldCharType="begin"/>
      </w:r>
      <w:r>
        <w:instrText xml:space="preserve"> PAGEREF _Toc476212394 \h </w:instrText>
      </w:r>
      <w:r w:rsidR="00C56672">
        <w:fldChar w:fldCharType="separate"/>
      </w:r>
      <w:r>
        <w:t>32</w:t>
      </w:r>
      <w:r w:rsidR="00C56672">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Quảnlý user</w:t>
      </w:r>
      <w:r>
        <w:rPr>
          <w:noProof/>
        </w:rPr>
        <w:tab/>
      </w:r>
      <w:r w:rsidR="00C56672">
        <w:rPr>
          <w:noProof/>
        </w:rPr>
        <w:fldChar w:fldCharType="begin"/>
      </w:r>
      <w:r>
        <w:rPr>
          <w:noProof/>
        </w:rPr>
        <w:instrText xml:space="preserve"> PAGEREF _Toc476212395 \h </w:instrText>
      </w:r>
      <w:r w:rsidR="00C56672">
        <w:rPr>
          <w:noProof/>
        </w:rPr>
      </w:r>
      <w:r w:rsidR="00C56672">
        <w:rPr>
          <w:noProof/>
        </w:rPr>
        <w:fldChar w:fldCharType="separate"/>
      </w:r>
      <w:r>
        <w:rPr>
          <w:noProof/>
        </w:rPr>
        <w:t>32</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Quảnlý file</w:t>
      </w:r>
      <w:r>
        <w:rPr>
          <w:noProof/>
        </w:rPr>
        <w:tab/>
      </w:r>
      <w:r w:rsidR="00C56672">
        <w:rPr>
          <w:noProof/>
        </w:rPr>
        <w:fldChar w:fldCharType="begin"/>
      </w:r>
      <w:r>
        <w:rPr>
          <w:noProof/>
        </w:rPr>
        <w:instrText xml:space="preserve"> PAGEREF _Toc476212396 \h </w:instrText>
      </w:r>
      <w:r w:rsidR="00C56672">
        <w:rPr>
          <w:noProof/>
        </w:rPr>
      </w:r>
      <w:r w:rsidR="00C56672">
        <w:rPr>
          <w:noProof/>
        </w:rPr>
        <w:fldChar w:fldCharType="separate"/>
      </w:r>
      <w:r>
        <w:rPr>
          <w:noProof/>
        </w:rPr>
        <w:t>33</w:t>
      </w:r>
      <w:r w:rsidR="00C56672">
        <w:rPr>
          <w:noProof/>
        </w:rPr>
        <w:fldChar w:fldCharType="end"/>
      </w:r>
    </w:p>
    <w:p w:rsidR="00B2337B" w:rsidRDefault="00B2337B">
      <w:pPr>
        <w:pStyle w:val="TOC3"/>
        <w:tabs>
          <w:tab w:val="left" w:pos="1540"/>
          <w:tab w:val="right" w:leader="dot" w:pos="9062"/>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Quảnlý theme</w:t>
      </w:r>
      <w:r>
        <w:rPr>
          <w:noProof/>
        </w:rPr>
        <w:tab/>
      </w:r>
      <w:r w:rsidR="00C56672">
        <w:rPr>
          <w:noProof/>
        </w:rPr>
        <w:fldChar w:fldCharType="begin"/>
      </w:r>
      <w:r>
        <w:rPr>
          <w:noProof/>
        </w:rPr>
        <w:instrText xml:space="preserve"> PAGEREF _Toc476212397 \h </w:instrText>
      </w:r>
      <w:r w:rsidR="00C56672">
        <w:rPr>
          <w:noProof/>
        </w:rPr>
      </w:r>
      <w:r w:rsidR="00C56672">
        <w:rPr>
          <w:noProof/>
        </w:rPr>
        <w:fldChar w:fldCharType="separate"/>
      </w:r>
      <w:r>
        <w:rPr>
          <w:noProof/>
        </w:rPr>
        <w:t>33</w:t>
      </w:r>
      <w:r w:rsidR="00C56672">
        <w:rPr>
          <w:noProof/>
        </w:rPr>
        <w:fldChar w:fldCharType="end"/>
      </w:r>
    </w:p>
    <w:p w:rsidR="00B2337B" w:rsidRDefault="00B2337B">
      <w:pPr>
        <w:pStyle w:val="TOC2"/>
        <w:rPr>
          <w:rFonts w:asciiTheme="minorHAnsi" w:eastAsiaTheme="minorEastAsia" w:hAnsiTheme="minorHAnsi" w:cstheme="minorBidi"/>
          <w:i w:val="0"/>
          <w:sz w:val="22"/>
          <w:szCs w:val="22"/>
        </w:rPr>
      </w:pPr>
      <w:r>
        <w:t>3.2.</w:t>
      </w:r>
      <w:r>
        <w:rPr>
          <w:rFonts w:asciiTheme="minorHAnsi" w:eastAsiaTheme="minorEastAsia" w:hAnsiTheme="minorHAnsi" w:cstheme="minorBidi"/>
          <w:i w:val="0"/>
          <w:sz w:val="22"/>
          <w:szCs w:val="22"/>
        </w:rPr>
        <w:tab/>
      </w:r>
      <w:r>
        <w:t>Trangkhách hàngáchhàng</w:t>
      </w:r>
      <w:r>
        <w:tab/>
      </w:r>
      <w:r w:rsidR="00C56672">
        <w:fldChar w:fldCharType="begin"/>
      </w:r>
      <w:r>
        <w:instrText xml:space="preserve"> PAGEREF _Toc476212398 \h </w:instrText>
      </w:r>
      <w:r w:rsidR="00C56672">
        <w:fldChar w:fldCharType="separate"/>
      </w:r>
      <w:r>
        <w:t>33</w:t>
      </w:r>
      <w:r w:rsidR="00C56672">
        <w:fldChar w:fldCharType="end"/>
      </w:r>
    </w:p>
    <w:p w:rsidR="00B2337B" w:rsidRDefault="00B2337B">
      <w:pPr>
        <w:pStyle w:val="TOC3"/>
        <w:tabs>
          <w:tab w:val="right" w:leader="dot" w:pos="9062"/>
        </w:tabs>
        <w:rPr>
          <w:rFonts w:asciiTheme="minorHAnsi" w:eastAsiaTheme="minorEastAsia" w:hAnsiTheme="minorHAnsi" w:cstheme="minorBidi"/>
          <w:noProof/>
          <w:sz w:val="22"/>
          <w:szCs w:val="22"/>
        </w:rPr>
      </w:pPr>
      <w:r>
        <w:rPr>
          <w:noProof/>
        </w:rPr>
        <w:t>3.2.1.</w:t>
      </w:r>
      <w:r>
        <w:rPr>
          <w:noProof/>
        </w:rPr>
        <w:tab/>
      </w:r>
      <w:r w:rsidR="00C56672">
        <w:rPr>
          <w:noProof/>
        </w:rPr>
        <w:fldChar w:fldCharType="begin"/>
      </w:r>
      <w:r>
        <w:rPr>
          <w:noProof/>
        </w:rPr>
        <w:instrText xml:space="preserve"> PAGEREF _Toc476212399 \h </w:instrText>
      </w:r>
      <w:r w:rsidR="00C56672">
        <w:rPr>
          <w:noProof/>
        </w:rPr>
      </w:r>
      <w:r w:rsidR="00C56672">
        <w:rPr>
          <w:noProof/>
        </w:rPr>
        <w:fldChar w:fldCharType="separate"/>
      </w:r>
      <w:r>
        <w:rPr>
          <w:noProof/>
        </w:rPr>
        <w:t>33</w:t>
      </w:r>
      <w:r w:rsidR="00C56672">
        <w:rPr>
          <w:noProof/>
        </w:rPr>
        <w:fldChar w:fldCharType="end"/>
      </w:r>
    </w:p>
    <w:p w:rsidR="00B2337B" w:rsidRDefault="00B2337B">
      <w:pPr>
        <w:pStyle w:val="TOC1"/>
        <w:rPr>
          <w:rFonts w:asciiTheme="minorHAnsi" w:eastAsiaTheme="minorEastAsia" w:hAnsiTheme="minorHAnsi" w:cstheme="minorBidi"/>
          <w:b w:val="0"/>
          <w:sz w:val="22"/>
          <w:szCs w:val="22"/>
        </w:rPr>
      </w:pPr>
      <w:r w:rsidRPr="00D83C2B">
        <w:rPr>
          <w:caps/>
        </w:rPr>
        <w:t>Kết luận</w:t>
      </w:r>
      <w:r>
        <w:tab/>
      </w:r>
      <w:r w:rsidR="00C56672">
        <w:fldChar w:fldCharType="begin"/>
      </w:r>
      <w:r>
        <w:instrText xml:space="preserve"> PAGEREF _Toc476212400 \h </w:instrText>
      </w:r>
      <w:r w:rsidR="00C56672">
        <w:fldChar w:fldCharType="separate"/>
      </w:r>
      <w:r>
        <w:t>35</w:t>
      </w:r>
      <w:r w:rsidR="00C56672">
        <w:fldChar w:fldCharType="end"/>
      </w:r>
    </w:p>
    <w:p w:rsidR="00B2337B" w:rsidRDefault="007A0462">
      <w:pPr>
        <w:pStyle w:val="TOC1"/>
        <w:rPr>
          <w:rFonts w:asciiTheme="minorHAnsi" w:eastAsiaTheme="minorEastAsia" w:hAnsiTheme="minorHAnsi" w:cstheme="minorBidi"/>
          <w:b w:val="0"/>
          <w:sz w:val="22"/>
          <w:szCs w:val="22"/>
        </w:rPr>
      </w:pPr>
      <w:r>
        <w:rPr>
          <w:caps/>
        </w:rPr>
        <w:t>Tài liỆU THAM KHẢO</w:t>
      </w:r>
      <w:r w:rsidR="00B2337B">
        <w:tab/>
      </w:r>
      <w:r w:rsidR="00C56672">
        <w:fldChar w:fldCharType="begin"/>
      </w:r>
      <w:r w:rsidR="00B2337B">
        <w:instrText xml:space="preserve"> PAGEREF _Toc476212401 \h </w:instrText>
      </w:r>
      <w:r w:rsidR="00C56672">
        <w:fldChar w:fldCharType="separate"/>
      </w:r>
      <w:r w:rsidR="00B2337B">
        <w:t>36</w:t>
      </w:r>
      <w:r w:rsidR="00C56672">
        <w:fldChar w:fldCharType="end"/>
      </w:r>
    </w:p>
    <w:p w:rsidR="00B65DF4" w:rsidRPr="00B2337B" w:rsidRDefault="00C56672" w:rsidP="00B2337B">
      <w:pPr>
        <w:spacing w:line="264" w:lineRule="auto"/>
      </w:pPr>
      <w:r>
        <w:rPr>
          <w:noProof/>
        </w:rPr>
        <w:fldChar w:fldCharType="end"/>
      </w: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B2337B" w:rsidRDefault="00031FE2" w:rsidP="00B2337B">
      <w:pPr>
        <w:spacing w:line="264" w:lineRule="auto"/>
      </w:pPr>
    </w:p>
    <w:p w:rsidR="00031FE2" w:rsidRPr="00E73B3A" w:rsidRDefault="00D85A61" w:rsidP="003810F2">
      <w:pPr>
        <w:pStyle w:val="Heading1"/>
      </w:pPr>
      <w:bookmarkStart w:id="0" w:name="_Toc476212365"/>
      <w:r>
        <w:t>Tổng</w:t>
      </w:r>
      <w:r w:rsidR="00566EB5">
        <w:t xml:space="preserve"> </w:t>
      </w:r>
      <w:r>
        <w:t>quan</w:t>
      </w:r>
      <w:r w:rsidR="00566EB5">
        <w:t xml:space="preserve"> </w:t>
      </w:r>
      <w:r>
        <w:t>về</w:t>
      </w:r>
      <w:r w:rsidR="00566EB5">
        <w:t xml:space="preserve"> </w:t>
      </w:r>
      <w:r w:rsidR="00800FB5">
        <w:t>hệ thống</w:t>
      </w:r>
      <w:bookmarkEnd w:id="0"/>
    </w:p>
    <w:p w:rsidR="00031FE2" w:rsidRPr="00E73B3A" w:rsidRDefault="00D85A61" w:rsidP="003810F2">
      <w:pPr>
        <w:pStyle w:val="Heading2"/>
      </w:pPr>
      <w:bookmarkStart w:id="1" w:name="_Toc476212366"/>
      <w:r>
        <w:t>Đặtvấnđề</w:t>
      </w:r>
      <w:bookmarkEnd w:id="1"/>
    </w:p>
    <w:p w:rsidR="00144403" w:rsidRPr="00014C0B" w:rsidRDefault="00014C0B" w:rsidP="00014C0B">
      <w:pPr>
        <w:spacing w:before="40" w:after="40" w:line="264" w:lineRule="auto"/>
        <w:ind w:firstLine="576"/>
        <w:rPr>
          <w:b/>
        </w:rPr>
      </w:pPr>
      <w:r w:rsidRPr="00014C0B">
        <w:rPr>
          <w:color w:val="000000"/>
          <w:sz w:val="27"/>
          <w:szCs w:val="27"/>
        </w:rPr>
        <w:t xml:space="preserve">Xã hội ngày càng phát triển,nhu cầu vui chơi giải trí của con người càng nâng cao,các địa điểm du lịch ngày càng thu hút nhiều du </w:t>
      </w:r>
      <w:r w:rsidR="00800FB5">
        <w:rPr>
          <w:color w:val="000000"/>
          <w:sz w:val="27"/>
          <w:szCs w:val="27"/>
        </w:rPr>
        <w:t>khách hàng</w:t>
      </w:r>
      <w:r w:rsidRPr="00014C0B">
        <w:rPr>
          <w:color w:val="000000"/>
          <w:sz w:val="27"/>
          <w:szCs w:val="27"/>
        </w:rPr>
        <w:t xml:space="preserve">ách.Tuy nhiên các công ty du lịch chưa đáp ứng được các yêu cầu của </w:t>
      </w:r>
      <w:r w:rsidR="00800FB5">
        <w:rPr>
          <w:color w:val="000000"/>
          <w:sz w:val="27"/>
          <w:szCs w:val="27"/>
        </w:rPr>
        <w:t>khách hàng</w:t>
      </w:r>
      <w:r w:rsidRPr="00014C0B">
        <w:rPr>
          <w:color w:val="000000"/>
          <w:sz w:val="27"/>
          <w:szCs w:val="27"/>
        </w:rPr>
        <w:t xml:space="preserve">ách hàng.Các trang web cho phép đặt tour trên mạng chưa phổ biến.Nhằm </w:t>
      </w:r>
      <w:r w:rsidR="00800FB5">
        <w:rPr>
          <w:color w:val="000000"/>
          <w:sz w:val="27"/>
          <w:szCs w:val="27"/>
        </w:rPr>
        <w:t>khách hàng</w:t>
      </w:r>
      <w:r w:rsidRPr="00014C0B">
        <w:rPr>
          <w:color w:val="000000"/>
          <w:sz w:val="27"/>
          <w:szCs w:val="27"/>
        </w:rPr>
        <w:t xml:space="preserve">ắc phục điều này và mong muốn có một môi trường giao tiếp giữa các du </w:t>
      </w:r>
      <w:r w:rsidR="00800FB5">
        <w:rPr>
          <w:color w:val="000000"/>
          <w:sz w:val="27"/>
          <w:szCs w:val="27"/>
        </w:rPr>
        <w:t>khách hàng</w:t>
      </w:r>
      <w:r w:rsidRPr="00014C0B">
        <w:rPr>
          <w:color w:val="000000"/>
          <w:sz w:val="27"/>
          <w:szCs w:val="27"/>
        </w:rPr>
        <w:t xml:space="preserve">ách,đơn giản hóa việc đặt tua chúng em đã xây dựng website này.Bên cạnh đó,du </w:t>
      </w:r>
      <w:r w:rsidR="00800FB5">
        <w:rPr>
          <w:color w:val="000000"/>
          <w:sz w:val="27"/>
          <w:szCs w:val="27"/>
        </w:rPr>
        <w:t>khách hàng</w:t>
      </w:r>
      <w:r w:rsidRPr="00014C0B">
        <w:rPr>
          <w:color w:val="000000"/>
          <w:sz w:val="27"/>
          <w:szCs w:val="27"/>
        </w:rPr>
        <w:t xml:space="preserve">ách có thể nhận xét về tour và đọc những chia sẻ với mọi người. Đóng góp ý kiền của mình với Website để chúng tôi hoàn thiện mình hơn,phục vụ </w:t>
      </w:r>
      <w:r w:rsidR="00800FB5">
        <w:rPr>
          <w:color w:val="000000"/>
          <w:sz w:val="27"/>
          <w:szCs w:val="27"/>
        </w:rPr>
        <w:t>khách hàng</w:t>
      </w:r>
      <w:r w:rsidRPr="00014C0B">
        <w:rPr>
          <w:color w:val="000000"/>
          <w:sz w:val="27"/>
          <w:szCs w:val="27"/>
        </w:rPr>
        <w:t>ách hàng tốt nhất.</w:t>
      </w:r>
    </w:p>
    <w:p w:rsidR="00144403" w:rsidRPr="00014C0B" w:rsidRDefault="00014C0B" w:rsidP="00F17F5D">
      <w:pPr>
        <w:spacing w:before="40" w:after="40" w:line="264" w:lineRule="auto"/>
        <w:rPr>
          <w:b/>
        </w:rPr>
      </w:pPr>
      <w:r>
        <w:rPr>
          <w:b/>
        </w:rPr>
        <w:tab/>
      </w:r>
      <w:r w:rsidRPr="00014C0B">
        <w:rPr>
          <w:color w:val="000000"/>
          <w:sz w:val="27"/>
          <w:szCs w:val="27"/>
        </w:rPr>
        <w:t>Qua website,các bạn sẽ nắm bắt được nhiều thông tin bổ ích,như là những tua đi nhiều nhất,su hướng du lịch hiện tại và tương lai,thông tin cập nhập về du lịch Việt Nam cũng như thế giới.</w:t>
      </w:r>
    </w:p>
    <w:p w:rsidR="00031FE2" w:rsidRDefault="00031FE2" w:rsidP="00D5788E">
      <w:pPr>
        <w:pStyle w:val="Heading2"/>
      </w:pPr>
      <w:bookmarkStart w:id="2" w:name="_Toc476212367"/>
      <w:r w:rsidRPr="00E73B3A">
        <w:lastRenderedPageBreak/>
        <w:t>Mục</w:t>
      </w:r>
      <w:r w:rsidR="00DA169A">
        <w:t xml:space="preserve"> </w:t>
      </w:r>
      <w:r w:rsidR="00D85A61">
        <w:t>đích, yêu</w:t>
      </w:r>
      <w:r w:rsidR="00DA169A">
        <w:t xml:space="preserve"> </w:t>
      </w:r>
      <w:r w:rsidR="00D85A61">
        <w:t>cầu</w:t>
      </w:r>
      <w:r w:rsidR="00DA169A">
        <w:t xml:space="preserve"> </w:t>
      </w:r>
      <w:r w:rsidR="00D85A61">
        <w:t>của</w:t>
      </w:r>
      <w:r w:rsidR="00DA169A">
        <w:t xml:space="preserve"> </w:t>
      </w:r>
      <w:r w:rsidR="00800FB5">
        <w:t>hệ thống</w:t>
      </w:r>
      <w:bookmarkEnd w:id="2"/>
    </w:p>
    <w:p w:rsidR="00723F93" w:rsidRPr="00BF7139" w:rsidRDefault="00723F93" w:rsidP="00723F93">
      <w:pPr>
        <w:numPr>
          <w:ilvl w:val="0"/>
          <w:numId w:val="10"/>
        </w:numPr>
        <w:spacing w:before="40" w:after="40" w:line="264" w:lineRule="auto"/>
        <w:ind w:hanging="153"/>
      </w:pPr>
      <w:r w:rsidRPr="00BF7139">
        <w:rPr>
          <w:color w:val="000000"/>
          <w:sz w:val="27"/>
          <w:szCs w:val="27"/>
        </w:rPr>
        <w:t xml:space="preserve">Xây dựng một Website về du lịch,cung cấp những thông tin cần thiết cho việc lựa chọn địa điểm xả hơi trong mùa hè nóng bức với </w:t>
      </w:r>
      <w:r w:rsidR="00800FB5">
        <w:rPr>
          <w:color w:val="000000"/>
          <w:sz w:val="27"/>
          <w:szCs w:val="27"/>
        </w:rPr>
        <w:t>hệ thống</w:t>
      </w:r>
      <w:r w:rsidRPr="00BF7139">
        <w:rPr>
          <w:color w:val="000000"/>
          <w:sz w:val="27"/>
          <w:szCs w:val="27"/>
        </w:rPr>
        <w:t xml:space="preserve"> bãi biển đa dạng.</w:t>
      </w:r>
    </w:p>
    <w:p w:rsidR="00723F93" w:rsidRPr="00BF7139" w:rsidRDefault="00723F93" w:rsidP="00723F93">
      <w:pPr>
        <w:numPr>
          <w:ilvl w:val="0"/>
          <w:numId w:val="10"/>
        </w:numPr>
        <w:spacing w:before="40" w:after="40" w:line="264" w:lineRule="auto"/>
        <w:ind w:hanging="153"/>
      </w:pPr>
      <w:r w:rsidRPr="00BF7139">
        <w:rPr>
          <w:color w:val="000000"/>
          <w:sz w:val="27"/>
          <w:szCs w:val="27"/>
        </w:rPr>
        <w:t>Giao diện thân thiện,dễ dàng cho vi</w:t>
      </w:r>
      <w:r w:rsidR="00DA169A">
        <w:rPr>
          <w:color w:val="000000"/>
          <w:sz w:val="27"/>
          <w:szCs w:val="27"/>
        </w:rPr>
        <w:t>êc chọn tua và đặt tua với những</w:t>
      </w:r>
      <w:r w:rsidRPr="00BF7139">
        <w:rPr>
          <w:color w:val="000000"/>
          <w:sz w:val="27"/>
          <w:szCs w:val="27"/>
        </w:rPr>
        <w:t xml:space="preserve"> </w:t>
      </w:r>
      <w:r w:rsidR="00800FB5">
        <w:rPr>
          <w:color w:val="000000"/>
          <w:sz w:val="27"/>
          <w:szCs w:val="27"/>
        </w:rPr>
        <w:t>khách hàng</w:t>
      </w:r>
      <w:r w:rsidRPr="00BF7139">
        <w:rPr>
          <w:color w:val="000000"/>
          <w:sz w:val="27"/>
          <w:szCs w:val="27"/>
        </w:rPr>
        <w:t>uyến mãi cập nhập nhất.</w:t>
      </w:r>
    </w:p>
    <w:p w:rsidR="00723F93" w:rsidRPr="00BF7139" w:rsidRDefault="00723F93" w:rsidP="00723F93">
      <w:pPr>
        <w:numPr>
          <w:ilvl w:val="0"/>
          <w:numId w:val="10"/>
        </w:numPr>
        <w:spacing w:before="40" w:after="40" w:line="264" w:lineRule="auto"/>
        <w:ind w:hanging="153"/>
      </w:pPr>
      <w:r w:rsidRPr="00BF7139">
        <w:rPr>
          <w:color w:val="000000"/>
          <w:sz w:val="27"/>
          <w:szCs w:val="27"/>
        </w:rPr>
        <w:t>Nhiều thông tin cần thiết, mới mẻ về du lịch trong và ngoài nước được cập nhật thường xuyên.</w:t>
      </w:r>
    </w:p>
    <w:p w:rsidR="00C62A6E" w:rsidRPr="00E73B3A" w:rsidRDefault="00723F93" w:rsidP="00723F93">
      <w:pPr>
        <w:numPr>
          <w:ilvl w:val="0"/>
          <w:numId w:val="10"/>
        </w:numPr>
        <w:spacing w:before="40" w:after="40" w:line="264" w:lineRule="auto"/>
        <w:ind w:hanging="153"/>
      </w:pPr>
      <w:r>
        <w:t xml:space="preserve">Hỗ trợ trong việc tìm kiếm và đặt tour của </w:t>
      </w:r>
      <w:r w:rsidR="00800FB5">
        <w:t>khách hàng</w:t>
      </w:r>
      <w:r>
        <w:t>ách hàng</w:t>
      </w:r>
    </w:p>
    <w:p w:rsidR="00B23FF4" w:rsidRPr="00E73B3A" w:rsidRDefault="00B23FF4" w:rsidP="00D5788E">
      <w:pPr>
        <w:pStyle w:val="Heading1"/>
      </w:pPr>
      <w:bookmarkStart w:id="3" w:name="_Toc476212368"/>
      <w:r w:rsidRPr="00E73B3A">
        <w:t>Phântíc</w:t>
      </w:r>
      <w:r w:rsidR="00800FB5">
        <w:t>Hệ thống</w:t>
      </w:r>
      <w:r w:rsidRPr="00E73B3A">
        <w:t>hiếtkếhệthống</w:t>
      </w:r>
      <w:bookmarkEnd w:id="3"/>
    </w:p>
    <w:p w:rsidR="00D85A61" w:rsidRDefault="00D85A61" w:rsidP="00D5788E">
      <w:pPr>
        <w:pStyle w:val="Heading2"/>
      </w:pPr>
      <w:bookmarkStart w:id="4" w:name="_Toc476212369"/>
      <w:r>
        <w:t>Các</w:t>
      </w:r>
      <w:r w:rsidR="00F91CAB">
        <w:t xml:space="preserve"> </w:t>
      </w:r>
      <w:r>
        <w:t>tác</w:t>
      </w:r>
      <w:r w:rsidR="00F91CAB">
        <w:t xml:space="preserve"> </w:t>
      </w:r>
      <w:r>
        <w:t>nhân</w:t>
      </w:r>
      <w:r w:rsidR="00F91CAB">
        <w:t xml:space="preserve"> </w:t>
      </w:r>
      <w:r>
        <w:t>tham</w:t>
      </w:r>
      <w:r w:rsidR="00F91CAB">
        <w:t xml:space="preserve"> </w:t>
      </w:r>
      <w:r>
        <w:t>gia</w:t>
      </w:r>
      <w:r w:rsidR="00F91CAB">
        <w:t xml:space="preserve"> </w:t>
      </w:r>
      <w:r w:rsidR="00800FB5">
        <w:t>hệ thống</w:t>
      </w:r>
      <w:bookmarkEnd w:id="4"/>
    </w:p>
    <w:p w:rsidR="00D85A61" w:rsidRPr="00E73B3A" w:rsidRDefault="00DA169A" w:rsidP="00D85A61">
      <w:pPr>
        <w:numPr>
          <w:ilvl w:val="0"/>
          <w:numId w:val="10"/>
        </w:numPr>
        <w:spacing w:before="40" w:after="40" w:line="264" w:lineRule="auto"/>
        <w:ind w:hanging="153"/>
      </w:pPr>
      <w:r>
        <w:t>Admin(Người quản lý)</w:t>
      </w:r>
    </w:p>
    <w:p w:rsidR="00D85A61" w:rsidRDefault="00800FB5" w:rsidP="00DA169A">
      <w:pPr>
        <w:numPr>
          <w:ilvl w:val="0"/>
          <w:numId w:val="10"/>
        </w:numPr>
        <w:spacing w:before="40" w:after="40" w:line="264" w:lineRule="auto"/>
        <w:ind w:hanging="153"/>
      </w:pPr>
      <w:r>
        <w:t>Khách hàng</w:t>
      </w:r>
      <w:r w:rsidR="00270174">
        <w:t xml:space="preserve">ách </w:t>
      </w:r>
      <w:r w:rsidR="00925BFF">
        <w:t>hang</w:t>
      </w:r>
    </w:p>
    <w:p w:rsidR="00925BFF" w:rsidRDefault="00925BFF" w:rsidP="00925BFF">
      <w:pPr>
        <w:pStyle w:val="Heading2"/>
      </w:pPr>
      <w:r>
        <w:t>Sơ đồ usecase</w:t>
      </w:r>
    </w:p>
    <w:p w:rsidR="00925BFF" w:rsidRPr="00925BFF" w:rsidRDefault="00720374" w:rsidP="00925BFF">
      <w:r>
        <w:rPr>
          <w:noProof/>
          <w:lang w:val="vi-VN" w:eastAsia="vi-VN"/>
        </w:rPr>
        <w:drawing>
          <wp:inline distT="0" distB="0" distL="0" distR="0">
            <wp:extent cx="5760720" cy="3766818"/>
            <wp:effectExtent l="0" t="0" r="0" b="0"/>
            <wp:docPr id="38" name="Picture 38" descr="https://scontent.fhan2-1.fna.fbcdn.net/v/t34.0-12/18387088_1908904979326127_244543963_n.jpg?oh=73260825af5a66baf079ad320a94fbb8&amp;oe=591515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4.0-12/18387088_1908904979326127_244543963_n.jpg?oh=73260825af5a66baf079ad320a94fbb8&amp;oe=5915150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766818"/>
                    </a:xfrm>
                    <a:prstGeom prst="rect">
                      <a:avLst/>
                    </a:prstGeom>
                    <a:noFill/>
                    <a:ln>
                      <a:noFill/>
                    </a:ln>
                  </pic:spPr>
                </pic:pic>
              </a:graphicData>
            </a:graphic>
          </wp:inline>
        </w:drawing>
      </w:r>
    </w:p>
    <w:p w:rsidR="00F46038" w:rsidRPr="00E73B3A" w:rsidRDefault="00D85A61" w:rsidP="00D5788E">
      <w:pPr>
        <w:pStyle w:val="Heading2"/>
      </w:pPr>
      <w:bookmarkStart w:id="5" w:name="_Toc476212370"/>
      <w:r>
        <w:t>Đặc</w:t>
      </w:r>
      <w:r w:rsidR="00F91CAB">
        <w:t xml:space="preserve"> </w:t>
      </w:r>
      <w:r>
        <w:t>tả</w:t>
      </w:r>
      <w:r w:rsidR="00F91CAB">
        <w:t xml:space="preserve"> </w:t>
      </w:r>
      <w:r w:rsidR="00F46038" w:rsidRPr="00E73B3A">
        <w:t>chức</w:t>
      </w:r>
      <w:r w:rsidR="00F91CAB">
        <w:t xml:space="preserve"> </w:t>
      </w:r>
      <w:r w:rsidR="00F46038" w:rsidRPr="00E73B3A">
        <w:t>năng</w:t>
      </w:r>
      <w:r w:rsidR="00F91CAB">
        <w:t xml:space="preserve"> </w:t>
      </w:r>
      <w:r w:rsidR="00800FB5">
        <w:t>hệ thống</w:t>
      </w:r>
      <w:bookmarkEnd w:id="5"/>
    </w:p>
    <w:p w:rsidR="00F46038" w:rsidRPr="00E73B3A" w:rsidRDefault="00F46038" w:rsidP="007A0FC9">
      <w:pPr>
        <w:spacing w:beforeLines="60" w:before="144" w:afterLines="60" w:after="144" w:line="360" w:lineRule="auto"/>
        <w:rPr>
          <w:sz w:val="28"/>
          <w:szCs w:val="28"/>
        </w:rPr>
      </w:pPr>
      <w:r w:rsidRPr="00E73B3A">
        <w:rPr>
          <w:sz w:val="28"/>
          <w:szCs w:val="28"/>
        </w:rPr>
        <w:t>Sơ</w:t>
      </w:r>
      <w:r w:rsidR="00DA169A">
        <w:rPr>
          <w:sz w:val="28"/>
          <w:szCs w:val="28"/>
        </w:rPr>
        <w:t xml:space="preserve"> </w:t>
      </w:r>
      <w:r w:rsidRPr="00E73B3A">
        <w:rPr>
          <w:sz w:val="28"/>
          <w:szCs w:val="28"/>
        </w:rPr>
        <w:t>đồ</w:t>
      </w:r>
      <w:r w:rsidR="00DA169A">
        <w:rPr>
          <w:sz w:val="28"/>
          <w:szCs w:val="28"/>
        </w:rPr>
        <w:t xml:space="preserve"> </w:t>
      </w:r>
      <w:r w:rsidRPr="00E73B3A">
        <w:rPr>
          <w:sz w:val="28"/>
          <w:szCs w:val="28"/>
        </w:rPr>
        <w:t>chức</w:t>
      </w:r>
      <w:r w:rsidR="00DA169A">
        <w:rPr>
          <w:sz w:val="28"/>
          <w:szCs w:val="28"/>
        </w:rPr>
        <w:t xml:space="preserve"> </w:t>
      </w:r>
      <w:r w:rsidRPr="00E73B3A">
        <w:rPr>
          <w:sz w:val="28"/>
          <w:szCs w:val="28"/>
        </w:rPr>
        <w:t>năng</w:t>
      </w:r>
      <w:r w:rsidR="00DA169A">
        <w:rPr>
          <w:sz w:val="28"/>
          <w:szCs w:val="28"/>
        </w:rPr>
        <w:t xml:space="preserve"> </w:t>
      </w:r>
      <w:r w:rsidRPr="00E73B3A">
        <w:rPr>
          <w:sz w:val="28"/>
          <w:szCs w:val="28"/>
        </w:rPr>
        <w:t>của</w:t>
      </w:r>
      <w:r w:rsidR="00DA169A">
        <w:rPr>
          <w:sz w:val="28"/>
          <w:szCs w:val="28"/>
        </w:rPr>
        <w:t xml:space="preserve"> </w:t>
      </w:r>
      <w:r w:rsidR="0054509B" w:rsidRPr="00E73B3A">
        <w:rPr>
          <w:sz w:val="28"/>
          <w:szCs w:val="28"/>
        </w:rPr>
        <w:t>trang web</w:t>
      </w:r>
      <w:r w:rsidRPr="00E73B3A">
        <w:rPr>
          <w:sz w:val="28"/>
          <w:szCs w:val="28"/>
        </w:rPr>
        <w:t>:</w:t>
      </w:r>
    </w:p>
    <w:p w:rsidR="00F46038" w:rsidRPr="00E73B3A" w:rsidRDefault="00144403" w:rsidP="00F46038">
      <w:pPr>
        <w:pStyle w:val="BodyText"/>
        <w:spacing w:before="80" w:after="80" w:line="360" w:lineRule="auto"/>
        <w:rPr>
          <w:b/>
          <w:i/>
          <w:sz w:val="28"/>
          <w:szCs w:val="28"/>
        </w:rPr>
      </w:pPr>
      <w:r w:rsidRPr="00E73B3A">
        <w:rPr>
          <w:b/>
          <w:i/>
          <w:noProof/>
          <w:sz w:val="28"/>
          <w:szCs w:val="28"/>
          <w:lang w:val="vi-VN" w:eastAsia="vi-VN"/>
        </w:rPr>
        <w:lastRenderedPageBreak/>
        <w:drawing>
          <wp:inline distT="0" distB="0" distL="0" distR="0">
            <wp:extent cx="5486400" cy="6124575"/>
            <wp:effectExtent l="0" t="190500" r="0" b="28575"/>
            <wp:docPr id="344" name="Organization Chart 3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73B3A" w:rsidRDefault="00E73B3A">
      <w:pPr>
        <w:rPr>
          <w:b/>
          <w:i/>
          <w:sz w:val="28"/>
          <w:szCs w:val="28"/>
        </w:rPr>
      </w:pPr>
      <w:r>
        <w:rPr>
          <w:b/>
          <w:i/>
          <w:sz w:val="28"/>
          <w:szCs w:val="28"/>
        </w:rPr>
        <w:br w:type="page"/>
      </w:r>
    </w:p>
    <w:p w:rsidR="007007C1" w:rsidRDefault="007007C1" w:rsidP="007007C1">
      <w:pPr>
        <w:pStyle w:val="Heading3"/>
      </w:pPr>
      <w:bookmarkStart w:id="6" w:name="_Toc476212371"/>
      <w:r>
        <w:lastRenderedPageBreak/>
        <w:t>Quản lý tour du lịch</w:t>
      </w:r>
    </w:p>
    <w:p w:rsidR="007007C1" w:rsidRPr="007D16FD" w:rsidRDefault="007007C1" w:rsidP="007007C1">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7007C1" w:rsidRPr="007D7C43" w:rsidRDefault="007007C1" w:rsidP="007007C1">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7007C1" w:rsidRPr="002342D1" w:rsidRDefault="007007C1" w:rsidP="007007C1">
      <w:pPr>
        <w:numPr>
          <w:ilvl w:val="0"/>
          <w:numId w:val="10"/>
        </w:numPr>
        <w:spacing w:before="80" w:after="80" w:line="360" w:lineRule="auto"/>
        <w:ind w:hanging="153"/>
        <w:rPr>
          <w:i/>
          <w:szCs w:val="26"/>
        </w:rPr>
      </w:pPr>
      <w:r>
        <w:t>Hệ thống cho phép người Admin quản lý thông tin tour du lịch.</w:t>
      </w:r>
    </w:p>
    <w:p w:rsidR="007007C1" w:rsidRPr="002342D1" w:rsidRDefault="007007C1" w:rsidP="007007C1">
      <w:pPr>
        <w:spacing w:before="80" w:after="80" w:line="360" w:lineRule="auto"/>
        <w:rPr>
          <w:i/>
          <w:szCs w:val="26"/>
        </w:rPr>
      </w:pPr>
      <w:r w:rsidRPr="002342D1">
        <w:rPr>
          <w:i/>
          <w:szCs w:val="26"/>
          <w:u w:val="single"/>
        </w:rPr>
        <w:t>Tác nhân được phép thực hiện (quyền)</w:t>
      </w:r>
      <w:r w:rsidRPr="002342D1">
        <w:rPr>
          <w:i/>
          <w:szCs w:val="26"/>
        </w:rPr>
        <w:t>:</w:t>
      </w:r>
    </w:p>
    <w:p w:rsidR="007007C1" w:rsidRPr="00F91CAB" w:rsidRDefault="007007C1" w:rsidP="007007C1">
      <w:pPr>
        <w:numPr>
          <w:ilvl w:val="0"/>
          <w:numId w:val="10"/>
        </w:numPr>
        <w:spacing w:before="40" w:after="40" w:line="264" w:lineRule="auto"/>
        <w:ind w:hanging="153"/>
        <w:rPr>
          <w:szCs w:val="26"/>
        </w:rPr>
      </w:pPr>
      <w:r>
        <w:rPr>
          <w:szCs w:val="26"/>
        </w:rPr>
        <w:t>Admin</w:t>
      </w:r>
    </w:p>
    <w:p w:rsidR="007007C1" w:rsidRPr="00276D32" w:rsidRDefault="007007C1" w:rsidP="007007C1">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7007C1" w:rsidRPr="00F91CAB" w:rsidRDefault="007007C1" w:rsidP="007007C1">
      <w:pPr>
        <w:numPr>
          <w:ilvl w:val="0"/>
          <w:numId w:val="10"/>
        </w:numPr>
        <w:spacing w:before="40" w:after="40" w:line="264" w:lineRule="auto"/>
        <w:ind w:hanging="153"/>
        <w:rPr>
          <w:szCs w:val="26"/>
        </w:rPr>
      </w:pPr>
      <w:r>
        <w:t>Cần phải đăng nhập hệ thống.</w:t>
      </w:r>
    </w:p>
    <w:p w:rsidR="007007C1" w:rsidRPr="00276D32" w:rsidRDefault="007007C1" w:rsidP="007007C1">
      <w:pPr>
        <w:spacing w:before="40" w:after="40" w:line="264" w:lineRule="auto"/>
        <w:rPr>
          <w:szCs w:val="26"/>
        </w:rPr>
      </w:pPr>
      <w:r w:rsidRPr="00276D32">
        <w:rPr>
          <w:i/>
          <w:szCs w:val="26"/>
          <w:u w:val="single"/>
        </w:rPr>
        <w:t>Hậuđiềukiện</w:t>
      </w:r>
      <w:r w:rsidRPr="00276D32">
        <w:rPr>
          <w:i/>
          <w:szCs w:val="26"/>
        </w:rPr>
        <w:t>:</w:t>
      </w:r>
    </w:p>
    <w:p w:rsidR="007007C1" w:rsidRPr="002342D1" w:rsidRDefault="007007C1" w:rsidP="007007C1">
      <w:pPr>
        <w:numPr>
          <w:ilvl w:val="0"/>
          <w:numId w:val="10"/>
        </w:numPr>
        <w:spacing w:before="80" w:after="80" w:line="360" w:lineRule="auto"/>
        <w:ind w:hanging="153"/>
        <w:rPr>
          <w:i/>
          <w:szCs w:val="26"/>
        </w:rPr>
      </w:pPr>
      <w:r>
        <w:t>Sau khách hàng đăng nhập thành công, admin có thể thêm mới, chỉnh sửa, hoặc xóa thông tin của tour du lịch ra khách hàng khỏi hệ thống.</w:t>
      </w:r>
    </w:p>
    <w:p w:rsidR="007007C1" w:rsidRPr="002342D1" w:rsidRDefault="007007C1" w:rsidP="007007C1">
      <w:pPr>
        <w:numPr>
          <w:ilvl w:val="0"/>
          <w:numId w:val="10"/>
        </w:numPr>
        <w:spacing w:before="80" w:after="80" w:line="360" w:lineRule="auto"/>
        <w:ind w:hanging="153"/>
        <w:rPr>
          <w:i/>
          <w:szCs w:val="26"/>
        </w:rPr>
      </w:pPr>
      <w:r>
        <w:t>Thông tin tour du lịch sẽ được thêm mới, thay đổi, hoặc xóa trong cơ sở dữ liệu</w:t>
      </w:r>
    </w:p>
    <w:p w:rsidR="007007C1" w:rsidRPr="002342D1" w:rsidRDefault="007007C1" w:rsidP="007007C1">
      <w:pPr>
        <w:spacing w:before="80" w:after="80" w:line="360" w:lineRule="auto"/>
        <w:rPr>
          <w:i/>
          <w:szCs w:val="26"/>
        </w:rPr>
      </w:pPr>
      <w:r w:rsidRPr="002342D1">
        <w:rPr>
          <w:i/>
          <w:szCs w:val="26"/>
          <w:u w:val="single"/>
        </w:rPr>
        <w:t>Đặctả</w:t>
      </w:r>
      <w:r w:rsidRPr="002342D1">
        <w:rPr>
          <w:i/>
          <w:szCs w:val="26"/>
        </w:rPr>
        <w:t>:</w:t>
      </w:r>
    </w:p>
    <w:p w:rsidR="007007C1" w:rsidRDefault="007007C1" w:rsidP="007007C1">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Pr>
          <w:rFonts w:ascii="Times New Roman" w:hAnsi="Times New Roman"/>
          <w:sz w:val="26"/>
          <w:szCs w:val="26"/>
        </w:rPr>
        <w:t>khách hàng</w:t>
      </w:r>
      <w:r w:rsidRPr="007D7C43">
        <w:rPr>
          <w:rFonts w:ascii="Times New Roman" w:hAnsi="Times New Roman"/>
          <w:sz w:val="26"/>
          <w:szCs w:val="26"/>
        </w:rPr>
        <w:t xml:space="preserve"> </w:t>
      </w:r>
      <w:r>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tour du lịch trong hệ thống:</w:t>
      </w:r>
    </w:p>
    <w:p w:rsidR="007007C1" w:rsidRDefault="007007C1" w:rsidP="007007C1">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1.  Admin chọn chức năng quản lý tour du lịch.</w:t>
      </w:r>
    </w:p>
    <w:p w:rsidR="007007C1" w:rsidRDefault="007007C1" w:rsidP="007007C1">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2.  Hệ thống hiển thị danh sách các tour du lịch  bao gồm:</w:t>
      </w:r>
    </w:p>
    <w:p w:rsidR="007007C1" w:rsidRPr="00216272"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Tour du lịch;</w:t>
      </w:r>
    </w:p>
    <w:p w:rsidR="007007C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Khởi Hành;</w:t>
      </w:r>
    </w:p>
    <w:p w:rsidR="007007C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Loại;</w:t>
      </w:r>
    </w:p>
    <w:p w:rsidR="007007C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Điểm Đến;</w:t>
      </w:r>
    </w:p>
    <w:p w:rsidR="007007C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Tên Tour;</w:t>
      </w:r>
    </w:p>
    <w:p w:rsidR="007007C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Giá;</w:t>
      </w:r>
    </w:p>
    <w:p w:rsidR="007007C1" w:rsidRPr="002863E1" w:rsidRDefault="007007C1" w:rsidP="007007C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7007C1" w:rsidRDefault="007007C1" w:rsidP="007007C1">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3.  Admin chọn chức năng thêm mới, chỉnh sửa hoặc xóa thành viên</w:t>
      </w:r>
    </w:p>
    <w:p w:rsidR="007007C1" w:rsidRDefault="007007C1" w:rsidP="007007C1">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4. Admin chọn chức năng thêm mới:</w:t>
      </w:r>
    </w:p>
    <w:p w:rsidR="007007C1" w:rsidRDefault="007007C1" w:rsidP="007007C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nhập thông tin tour du lịch cần thêm mới bao gồm:</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Tour;</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Điểm Khởi Hành;</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Loại Tour;</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Điểm Đến;</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Tên Tour;</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Ảnh Đại Diện;</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Giới Thiệu Tour;</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Giá;</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lastRenderedPageBreak/>
        <w:t>Nội Dung;</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Ngày Khởi Hành;</w:t>
      </w:r>
    </w:p>
    <w:p w:rsidR="007007C1"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Ngày Về;</w:t>
      </w:r>
    </w:p>
    <w:p w:rsidR="007007C1" w:rsidRPr="00CA0DB0" w:rsidRDefault="007007C1" w:rsidP="007007C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Số Lượng;</w:t>
      </w:r>
    </w:p>
    <w:p w:rsidR="007007C1" w:rsidRDefault="007007C1" w:rsidP="007007C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7007C1" w:rsidRDefault="007007C1" w:rsidP="007007C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Hệ thống thông báo thêm mới thành công và hiển thị danh sách tour du lịch</w:t>
      </w:r>
    </w:p>
    <w:p w:rsidR="007007C1" w:rsidRDefault="007007C1" w:rsidP="007007C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7007C1" w:rsidRDefault="007007C1" w:rsidP="007007C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tour du lịch cần chỉnh sửa</w:t>
      </w:r>
    </w:p>
    <w:p w:rsidR="007007C1" w:rsidRDefault="007007C1" w:rsidP="007007C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7007C1" w:rsidRDefault="007007C1" w:rsidP="007007C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Thông tin tour du lịch được cập nhật vào hệ thống</w:t>
      </w:r>
    </w:p>
    <w:p w:rsidR="007007C1" w:rsidRDefault="007007C1" w:rsidP="007007C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 thông báo cập nhật thành công và hiển thị danh sách tour du lịch</w:t>
      </w:r>
    </w:p>
    <w:p w:rsidR="007007C1" w:rsidRDefault="007007C1" w:rsidP="007007C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 chức năng xóa:</w:t>
      </w:r>
    </w:p>
    <w:p w:rsidR="007007C1" w:rsidRDefault="007007C1" w:rsidP="007007C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tour du lịch cần xóa</w:t>
      </w:r>
    </w:p>
    <w:p w:rsidR="007007C1" w:rsidRDefault="007007C1" w:rsidP="007007C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Thông tin tour du lịch sẽ được xóa khách hàng khỏi hệ thống</w:t>
      </w:r>
    </w:p>
    <w:p w:rsidR="007007C1" w:rsidRPr="007A2856" w:rsidRDefault="007007C1" w:rsidP="007007C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 thông báo xóa thành công và hiển thị danh sách tour du lịch</w:t>
      </w:r>
    </w:p>
    <w:p w:rsidR="007007C1" w:rsidRDefault="007007C1" w:rsidP="007007C1">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7007C1" w:rsidRDefault="007007C1" w:rsidP="007007C1">
      <w:pPr>
        <w:pStyle w:val="BodyText"/>
        <w:spacing w:before="80" w:after="80" w:line="360" w:lineRule="auto"/>
        <w:rPr>
          <w:i/>
          <w:sz w:val="26"/>
          <w:szCs w:val="26"/>
        </w:rPr>
      </w:pPr>
      <w:r>
        <w:rPr>
          <w:i/>
          <w:sz w:val="26"/>
          <w:szCs w:val="26"/>
        </w:rPr>
        <w:t>Danh Sách Tour:</w:t>
      </w:r>
    </w:p>
    <w:p w:rsidR="007007C1" w:rsidRDefault="007007C1" w:rsidP="007007C1">
      <w:pPr>
        <w:pStyle w:val="BodyText"/>
        <w:spacing w:before="80" w:after="80" w:line="360" w:lineRule="auto"/>
        <w:rPr>
          <w:i/>
          <w:sz w:val="26"/>
          <w:szCs w:val="26"/>
        </w:rPr>
      </w:pPr>
      <w:r>
        <w:rPr>
          <w:i/>
          <w:noProof/>
          <w:szCs w:val="26"/>
          <w:lang w:val="vi-VN" w:eastAsia="vi-VN"/>
        </w:rPr>
        <w:drawing>
          <wp:inline distT="0" distB="0" distL="0" distR="0" wp14:anchorId="3537263A" wp14:editId="1FC242CF">
            <wp:extent cx="5760720" cy="432054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007C1" w:rsidRDefault="007007C1" w:rsidP="007007C1">
      <w:pPr>
        <w:pStyle w:val="themDelUpdate"/>
      </w:pPr>
      <w:r>
        <w:lastRenderedPageBreak/>
        <w:t>Thêm mới:</w:t>
      </w:r>
    </w:p>
    <w:p w:rsidR="007007C1" w:rsidRDefault="007007C1" w:rsidP="007007C1">
      <w:pPr>
        <w:pStyle w:val="soDoTrinhTu"/>
      </w:pPr>
      <w:r>
        <w:t>Sơ đồ trình tự</w:t>
      </w:r>
    </w:p>
    <w:p w:rsidR="007007C1" w:rsidRDefault="007007C1" w:rsidP="007007C1">
      <w:r>
        <w:rPr>
          <w:noProof/>
          <w:lang w:val="vi-VN" w:eastAsia="vi-VN"/>
        </w:rPr>
        <w:drawing>
          <wp:inline distT="0" distB="0" distL="0" distR="0" wp14:anchorId="7A89BA77" wp14:editId="10C35B13">
            <wp:extent cx="5760720" cy="2004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nLyTuor_themMo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004695"/>
                    </a:xfrm>
                    <a:prstGeom prst="rect">
                      <a:avLst/>
                    </a:prstGeom>
                  </pic:spPr>
                </pic:pic>
              </a:graphicData>
            </a:graphic>
          </wp:inline>
        </w:drawing>
      </w:r>
    </w:p>
    <w:p w:rsidR="007007C1" w:rsidRPr="007A2856" w:rsidRDefault="007007C1" w:rsidP="007007C1">
      <w:pPr>
        <w:pStyle w:val="soDoTrinhTu"/>
        <w:rPr>
          <w:rStyle w:val="PageNumber"/>
        </w:rPr>
      </w:pPr>
      <w:r>
        <w:t>Giao diện</w:t>
      </w:r>
    </w:p>
    <w:p w:rsidR="007007C1" w:rsidRDefault="007007C1" w:rsidP="007007C1">
      <w:pPr>
        <w:pStyle w:val="BodyText"/>
        <w:spacing w:before="80" w:after="80" w:line="360" w:lineRule="auto"/>
        <w:rPr>
          <w:i/>
          <w:sz w:val="26"/>
          <w:szCs w:val="26"/>
        </w:rPr>
      </w:pPr>
      <w:r>
        <w:rPr>
          <w:i/>
          <w:noProof/>
          <w:szCs w:val="26"/>
          <w:lang w:val="vi-VN" w:eastAsia="vi-VN"/>
        </w:rPr>
        <w:drawing>
          <wp:inline distT="0" distB="0" distL="0" distR="0" wp14:anchorId="3189947C" wp14:editId="061235D0">
            <wp:extent cx="5760720" cy="432054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007C1" w:rsidRDefault="007007C1" w:rsidP="007007C1">
      <w:pPr>
        <w:pStyle w:val="themDelUpdate"/>
      </w:pPr>
      <w:r>
        <w:t>Delete:</w:t>
      </w:r>
    </w:p>
    <w:p w:rsidR="007007C1" w:rsidRDefault="007007C1" w:rsidP="007007C1">
      <w:pPr>
        <w:pStyle w:val="soDoTrinhTu"/>
      </w:pPr>
      <w:r>
        <w:t>Sơ đồ trình tự</w:t>
      </w:r>
    </w:p>
    <w:p w:rsidR="007007C1" w:rsidRDefault="007007C1" w:rsidP="007007C1">
      <w:r>
        <w:rPr>
          <w:noProof/>
          <w:lang w:val="vi-VN" w:eastAsia="vi-VN"/>
        </w:rPr>
        <w:lastRenderedPageBreak/>
        <w:drawing>
          <wp:inline distT="0" distB="0" distL="0" distR="0" wp14:anchorId="03A71B19" wp14:editId="3CC739D7">
            <wp:extent cx="5760720" cy="3015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anLyTuor_Dele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7007C1" w:rsidRDefault="007007C1" w:rsidP="007007C1">
      <w:pPr>
        <w:pStyle w:val="soDoTrinhTu"/>
      </w:pPr>
      <w:r>
        <w:t>Giao diện</w:t>
      </w:r>
    </w:p>
    <w:p w:rsidR="007007C1" w:rsidRDefault="007007C1" w:rsidP="007007C1">
      <w:r>
        <w:rPr>
          <w:noProof/>
          <w:lang w:val="vi-VN" w:eastAsia="vi-VN"/>
        </w:rPr>
        <w:drawing>
          <wp:inline distT="0" distB="0" distL="0" distR="0" wp14:anchorId="4202C9F1" wp14:editId="0009FE6B">
            <wp:extent cx="5760720" cy="365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0615"/>
                    </a:xfrm>
                    <a:prstGeom prst="rect">
                      <a:avLst/>
                    </a:prstGeom>
                  </pic:spPr>
                </pic:pic>
              </a:graphicData>
            </a:graphic>
          </wp:inline>
        </w:drawing>
      </w:r>
    </w:p>
    <w:p w:rsidR="007007C1" w:rsidRDefault="007007C1" w:rsidP="007007C1">
      <w:pPr>
        <w:pStyle w:val="themDelUpdate"/>
      </w:pPr>
      <w:r>
        <w:t>Update:</w:t>
      </w:r>
    </w:p>
    <w:p w:rsidR="007007C1" w:rsidRDefault="007007C1" w:rsidP="007007C1">
      <w:pPr>
        <w:pStyle w:val="soDoTrinhTu"/>
      </w:pPr>
      <w:r>
        <w:t>Sơ đồ trình tự</w:t>
      </w:r>
    </w:p>
    <w:p w:rsidR="007007C1" w:rsidRDefault="007007C1" w:rsidP="007007C1">
      <w:r>
        <w:rPr>
          <w:noProof/>
          <w:lang w:val="vi-VN" w:eastAsia="vi-VN"/>
        </w:rPr>
        <w:lastRenderedPageBreak/>
        <w:drawing>
          <wp:inline distT="0" distB="0" distL="0" distR="0" wp14:anchorId="1A71F683" wp14:editId="210AB671">
            <wp:extent cx="5760720" cy="1974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Tuor_upda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74215"/>
                    </a:xfrm>
                    <a:prstGeom prst="rect">
                      <a:avLst/>
                    </a:prstGeom>
                  </pic:spPr>
                </pic:pic>
              </a:graphicData>
            </a:graphic>
          </wp:inline>
        </w:drawing>
      </w:r>
    </w:p>
    <w:p w:rsidR="007007C1" w:rsidRDefault="007007C1" w:rsidP="007007C1">
      <w:pPr>
        <w:pStyle w:val="soDoTrinhTu"/>
      </w:pPr>
      <w:r>
        <w:t>Giao diện</w:t>
      </w:r>
    </w:p>
    <w:p w:rsidR="007007C1" w:rsidRPr="007007C1" w:rsidRDefault="007007C1" w:rsidP="007007C1">
      <w:pPr>
        <w:rPr>
          <w:i/>
        </w:rPr>
      </w:pPr>
      <w:r>
        <w:rPr>
          <w:noProof/>
          <w:lang w:val="vi-VN" w:eastAsia="vi-VN"/>
        </w:rPr>
        <w:drawing>
          <wp:inline distT="0" distB="0" distL="0" distR="0" wp14:anchorId="3305CCAF" wp14:editId="008A2FB8">
            <wp:extent cx="576072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F46038" w:rsidRPr="00E73B3A" w:rsidRDefault="00F91CAB" w:rsidP="00D5788E">
      <w:pPr>
        <w:pStyle w:val="Heading3"/>
      </w:pPr>
      <w:r>
        <w:t>Đăng ký</w:t>
      </w:r>
      <w:bookmarkEnd w:id="6"/>
    </w:p>
    <w:p w:rsidR="00F46038" w:rsidRPr="00276D32" w:rsidRDefault="00E73B3A" w:rsidP="00F46038">
      <w:pPr>
        <w:pStyle w:val="BodyText"/>
        <w:spacing w:before="80" w:after="80" w:line="360" w:lineRule="auto"/>
        <w:rPr>
          <w:b/>
          <w:sz w:val="26"/>
          <w:szCs w:val="26"/>
        </w:rPr>
      </w:pPr>
      <w:r w:rsidRPr="00276D32">
        <w:rPr>
          <w:b/>
          <w:sz w:val="26"/>
          <w:szCs w:val="26"/>
        </w:rPr>
        <w:t>Đặc</w:t>
      </w:r>
      <w:r w:rsidR="00566EB5">
        <w:rPr>
          <w:b/>
          <w:sz w:val="26"/>
          <w:szCs w:val="26"/>
        </w:rPr>
        <w:t xml:space="preserve"> </w:t>
      </w:r>
      <w:r w:rsidR="006D3AF8" w:rsidRPr="00276D32">
        <w:rPr>
          <w:b/>
          <w:sz w:val="26"/>
          <w:szCs w:val="26"/>
        </w:rPr>
        <w:t>tả</w:t>
      </w:r>
      <w:r w:rsidR="00566EB5">
        <w:rPr>
          <w:b/>
          <w:sz w:val="26"/>
          <w:szCs w:val="26"/>
        </w:rPr>
        <w:t xml:space="preserve"> </w:t>
      </w:r>
      <w:r w:rsidR="006D3AF8" w:rsidRPr="00276D32">
        <w:rPr>
          <w:b/>
          <w:sz w:val="26"/>
          <w:szCs w:val="26"/>
        </w:rPr>
        <w:t>chức</w:t>
      </w:r>
      <w:r w:rsidR="00566EB5">
        <w:rPr>
          <w:b/>
          <w:sz w:val="26"/>
          <w:szCs w:val="26"/>
        </w:rPr>
        <w:t xml:space="preserve"> </w:t>
      </w:r>
      <w:r w:rsidR="006D3AF8" w:rsidRPr="00276D32">
        <w:rPr>
          <w:b/>
          <w:sz w:val="26"/>
          <w:szCs w:val="26"/>
        </w:rPr>
        <w:t>năng:</w:t>
      </w:r>
    </w:p>
    <w:p w:rsidR="00E73B3A" w:rsidRPr="00276D32" w:rsidRDefault="00E73B3A" w:rsidP="00E73B3A">
      <w:pPr>
        <w:pStyle w:val="BodyText"/>
        <w:spacing w:before="80" w:after="80" w:line="360" w:lineRule="auto"/>
        <w:rPr>
          <w:sz w:val="26"/>
          <w:szCs w:val="26"/>
        </w:rPr>
      </w:pPr>
      <w:r w:rsidRPr="00276D32">
        <w:rPr>
          <w:i/>
          <w:sz w:val="26"/>
          <w:szCs w:val="26"/>
          <w:u w:val="single"/>
        </w:rPr>
        <w:t>Môtả</w:t>
      </w:r>
      <w:r w:rsidRPr="00276D32">
        <w:rPr>
          <w:i/>
          <w:sz w:val="26"/>
          <w:szCs w:val="26"/>
        </w:rPr>
        <w:t>:</w:t>
      </w:r>
    </w:p>
    <w:p w:rsidR="00E73B3A" w:rsidRDefault="00F91CAB" w:rsidP="00F91CAB">
      <w:pPr>
        <w:numPr>
          <w:ilvl w:val="0"/>
          <w:numId w:val="10"/>
        </w:numPr>
        <w:spacing w:before="40" w:after="40" w:line="264" w:lineRule="auto"/>
        <w:ind w:hanging="153"/>
        <w:rPr>
          <w:szCs w:val="26"/>
        </w:rPr>
      </w:pPr>
      <w:r>
        <w:rPr>
          <w:szCs w:val="26"/>
        </w:rPr>
        <w:t xml:space="preserve">Người dung muốn đăng ký tài </w:t>
      </w:r>
      <w:r w:rsidR="00800FB5">
        <w:rPr>
          <w:szCs w:val="26"/>
        </w:rPr>
        <w:t>khách hàng</w:t>
      </w:r>
      <w:r>
        <w:rPr>
          <w:szCs w:val="26"/>
        </w:rPr>
        <w:t xml:space="preserve">oản để đăng nhập vào </w:t>
      </w:r>
      <w:r w:rsidR="00800FB5">
        <w:rPr>
          <w:szCs w:val="26"/>
        </w:rPr>
        <w:t>hệ thống</w:t>
      </w:r>
      <w:r>
        <w:rPr>
          <w:szCs w:val="26"/>
        </w:rPr>
        <w:t>.</w:t>
      </w:r>
    </w:p>
    <w:p w:rsidR="00270174" w:rsidRPr="00F91CAB" w:rsidRDefault="00270174" w:rsidP="00F91CAB">
      <w:pPr>
        <w:numPr>
          <w:ilvl w:val="0"/>
          <w:numId w:val="10"/>
        </w:numPr>
        <w:spacing w:before="40" w:after="40" w:line="264" w:lineRule="auto"/>
        <w:ind w:hanging="153"/>
        <w:rPr>
          <w:szCs w:val="26"/>
        </w:rPr>
      </w:pPr>
      <w:r>
        <w:t xml:space="preserve">Chức năng này cho phép </w:t>
      </w:r>
      <w:r w:rsidR="00800FB5">
        <w:t>khách hàng</w:t>
      </w:r>
      <w:r>
        <w:t xml:space="preserve">ách hàng đăng ký tài </w:t>
      </w:r>
      <w:r w:rsidR="00800FB5">
        <w:t>khách hàng</w:t>
      </w:r>
      <w:r>
        <w:t xml:space="preserve">oản trên trang web của </w:t>
      </w:r>
      <w:r w:rsidR="00800FB5">
        <w:t>khách hàng</w:t>
      </w:r>
      <w:r>
        <w:t>ách sạn để thực hiện việc đặt tour trực tuyến.</w:t>
      </w:r>
    </w:p>
    <w:p w:rsidR="00E73B3A" w:rsidRPr="00276D32" w:rsidRDefault="00E73B3A" w:rsidP="00F46038">
      <w:pPr>
        <w:pStyle w:val="BodyText"/>
        <w:spacing w:before="80" w:after="80" w:line="360" w:lineRule="auto"/>
        <w:rPr>
          <w:i/>
          <w:sz w:val="26"/>
          <w:szCs w:val="26"/>
        </w:rPr>
      </w:pPr>
      <w:r w:rsidRPr="00276D32">
        <w:rPr>
          <w:i/>
          <w:sz w:val="26"/>
          <w:szCs w:val="26"/>
          <w:u w:val="single"/>
        </w:rPr>
        <w:t>Tác</w:t>
      </w:r>
      <w:r w:rsidR="00F91CAB">
        <w:rPr>
          <w:i/>
          <w:sz w:val="26"/>
          <w:szCs w:val="26"/>
          <w:u w:val="single"/>
        </w:rPr>
        <w:t xml:space="preserve"> </w:t>
      </w:r>
      <w:r w:rsidRPr="00276D32">
        <w:rPr>
          <w:i/>
          <w:sz w:val="26"/>
          <w:szCs w:val="26"/>
          <w:u w:val="single"/>
        </w:rPr>
        <w:t>nhân</w:t>
      </w:r>
      <w:r w:rsidR="00F91CAB">
        <w:rPr>
          <w:i/>
          <w:sz w:val="26"/>
          <w:szCs w:val="26"/>
          <w:u w:val="single"/>
        </w:rPr>
        <w:t xml:space="preserve"> </w:t>
      </w:r>
      <w:r w:rsidRPr="00276D32">
        <w:rPr>
          <w:i/>
          <w:sz w:val="26"/>
          <w:szCs w:val="26"/>
          <w:u w:val="single"/>
        </w:rPr>
        <w:t>được</w:t>
      </w:r>
      <w:r w:rsidR="00F91CAB">
        <w:rPr>
          <w:i/>
          <w:sz w:val="26"/>
          <w:szCs w:val="26"/>
          <w:u w:val="single"/>
        </w:rPr>
        <w:t xml:space="preserve"> </w:t>
      </w:r>
      <w:r w:rsidRPr="00276D32">
        <w:rPr>
          <w:i/>
          <w:sz w:val="26"/>
          <w:szCs w:val="26"/>
          <w:u w:val="single"/>
        </w:rPr>
        <w:t>phép</w:t>
      </w:r>
      <w:r w:rsidR="00F91CAB">
        <w:rPr>
          <w:i/>
          <w:sz w:val="26"/>
          <w:szCs w:val="26"/>
          <w:u w:val="single"/>
        </w:rPr>
        <w:t xml:space="preserve"> </w:t>
      </w:r>
      <w:r w:rsidRPr="00276D32">
        <w:rPr>
          <w:i/>
          <w:sz w:val="26"/>
          <w:szCs w:val="26"/>
          <w:u w:val="single"/>
        </w:rPr>
        <w:t>thực</w:t>
      </w:r>
      <w:r w:rsidR="00F91CAB">
        <w:rPr>
          <w:i/>
          <w:sz w:val="26"/>
          <w:szCs w:val="26"/>
          <w:u w:val="single"/>
        </w:rPr>
        <w:t xml:space="preserve"> </w:t>
      </w:r>
      <w:r w:rsidRPr="00276D32">
        <w:rPr>
          <w:i/>
          <w:sz w:val="26"/>
          <w:szCs w:val="26"/>
          <w:u w:val="single"/>
        </w:rPr>
        <w:t>hiện (quyền)</w:t>
      </w:r>
      <w:r w:rsidRPr="00276D32">
        <w:rPr>
          <w:i/>
          <w:sz w:val="26"/>
          <w:szCs w:val="26"/>
        </w:rPr>
        <w:t>:</w:t>
      </w:r>
    </w:p>
    <w:p w:rsidR="00E73B3A" w:rsidRPr="00F91CAB" w:rsidRDefault="00800FB5" w:rsidP="00F91CAB">
      <w:pPr>
        <w:numPr>
          <w:ilvl w:val="0"/>
          <w:numId w:val="10"/>
        </w:numPr>
        <w:spacing w:before="40" w:after="40" w:line="264" w:lineRule="auto"/>
        <w:ind w:hanging="153"/>
        <w:rPr>
          <w:szCs w:val="26"/>
        </w:rPr>
      </w:pPr>
      <w:r>
        <w:rPr>
          <w:szCs w:val="26"/>
        </w:rPr>
        <w:t>Khách hàng</w:t>
      </w:r>
      <w:r w:rsidR="00270174">
        <w:rPr>
          <w:szCs w:val="26"/>
        </w:rPr>
        <w:t>ách hàng</w:t>
      </w:r>
    </w:p>
    <w:p w:rsidR="00E73B3A" w:rsidRPr="00276D32" w:rsidRDefault="00E73B3A" w:rsidP="00F46038">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E73B3A" w:rsidRPr="00F91CAB" w:rsidRDefault="00800FB5" w:rsidP="00F91CAB">
      <w:pPr>
        <w:numPr>
          <w:ilvl w:val="0"/>
          <w:numId w:val="10"/>
        </w:numPr>
        <w:spacing w:before="40" w:after="40" w:line="264" w:lineRule="auto"/>
        <w:ind w:hanging="153"/>
        <w:rPr>
          <w:szCs w:val="26"/>
        </w:rPr>
      </w:pPr>
      <w:r>
        <w:rPr>
          <w:szCs w:val="26"/>
        </w:rPr>
        <w:t>Khách hàng</w:t>
      </w:r>
      <w:r w:rsidR="00270174">
        <w:rPr>
          <w:szCs w:val="26"/>
        </w:rPr>
        <w:t>ách hàng</w:t>
      </w:r>
      <w:r w:rsidR="00F91CAB">
        <w:rPr>
          <w:szCs w:val="26"/>
        </w:rPr>
        <w:t xml:space="preserve"> </w:t>
      </w:r>
    </w:p>
    <w:p w:rsidR="00E73B3A" w:rsidRPr="00276D32" w:rsidRDefault="00E73B3A" w:rsidP="00E73B3A">
      <w:pPr>
        <w:spacing w:before="40" w:after="40" w:line="264" w:lineRule="auto"/>
        <w:rPr>
          <w:szCs w:val="26"/>
        </w:rPr>
      </w:pPr>
      <w:r w:rsidRPr="00276D32">
        <w:rPr>
          <w:i/>
          <w:szCs w:val="26"/>
          <w:u w:val="single"/>
        </w:rPr>
        <w:t>Hậuđiềukiện</w:t>
      </w:r>
      <w:r w:rsidRPr="00276D32">
        <w:rPr>
          <w:i/>
          <w:szCs w:val="26"/>
        </w:rPr>
        <w:t>:</w:t>
      </w:r>
    </w:p>
    <w:p w:rsidR="00E73B3A" w:rsidRPr="00270174" w:rsidRDefault="00270174" w:rsidP="00270174">
      <w:pPr>
        <w:numPr>
          <w:ilvl w:val="0"/>
          <w:numId w:val="10"/>
        </w:numPr>
        <w:spacing w:before="40" w:after="40" w:line="264" w:lineRule="auto"/>
        <w:ind w:hanging="153"/>
        <w:rPr>
          <w:szCs w:val="26"/>
        </w:rPr>
      </w:pPr>
      <w:r>
        <w:t xml:space="preserve">Thông tin </w:t>
      </w:r>
      <w:r w:rsidR="00800FB5">
        <w:t>khách hàng</w:t>
      </w:r>
      <w:r>
        <w:t>ách hàng được thêm vào cơ sở dữ liệu</w:t>
      </w:r>
    </w:p>
    <w:p w:rsidR="00E73B3A" w:rsidRPr="00276D32" w:rsidRDefault="00E73B3A" w:rsidP="00F46038">
      <w:pPr>
        <w:pStyle w:val="BodyText"/>
        <w:spacing w:before="80" w:after="80" w:line="360" w:lineRule="auto"/>
        <w:rPr>
          <w:i/>
          <w:sz w:val="26"/>
          <w:szCs w:val="26"/>
        </w:rPr>
      </w:pPr>
      <w:r w:rsidRPr="00276D32">
        <w:rPr>
          <w:i/>
          <w:sz w:val="26"/>
          <w:szCs w:val="26"/>
          <w:u w:val="single"/>
        </w:rPr>
        <w:lastRenderedPageBreak/>
        <w:t>Đặctả</w:t>
      </w:r>
      <w:r w:rsidRPr="00276D32">
        <w:rPr>
          <w:i/>
          <w:sz w:val="26"/>
          <w:szCs w:val="26"/>
        </w:rPr>
        <w:t>:</w:t>
      </w:r>
    </w:p>
    <w:p w:rsidR="00270174" w:rsidRPr="00270174" w:rsidRDefault="00270174" w:rsidP="00270174">
      <w:pPr>
        <w:pStyle w:val="TitlePageField"/>
        <w:widowControl w:val="0"/>
        <w:spacing w:before="60" w:after="60"/>
        <w:jc w:val="both"/>
        <w:rPr>
          <w:rFonts w:ascii="Times New Roman" w:hAnsi="Times New Roman"/>
          <w:sz w:val="26"/>
          <w:szCs w:val="26"/>
        </w:rPr>
      </w:pPr>
      <w:r>
        <w:rPr>
          <w:rFonts w:ascii="Times New Roman" w:hAnsi="Times New Roman"/>
          <w:sz w:val="26"/>
          <w:szCs w:val="26"/>
        </w:rPr>
        <w:t xml:space="preserve">Chức năng này bắt đầu </w:t>
      </w:r>
      <w:r w:rsidR="00601CDB">
        <w:rPr>
          <w:rFonts w:ascii="Times New Roman" w:hAnsi="Times New Roman"/>
          <w:sz w:val="26"/>
          <w:szCs w:val="26"/>
        </w:rPr>
        <w:t>khách hàng</w:t>
      </w:r>
      <w:r>
        <w:rPr>
          <w:rFonts w:ascii="Times New Roman" w:hAnsi="Times New Roman"/>
          <w:sz w:val="26"/>
          <w:szCs w:val="26"/>
        </w:rPr>
        <w:t xml:space="preserve"> </w:t>
      </w:r>
      <w:r w:rsidR="00800FB5">
        <w:rPr>
          <w:rFonts w:ascii="Times New Roman" w:hAnsi="Times New Roman"/>
          <w:sz w:val="26"/>
          <w:szCs w:val="26"/>
        </w:rPr>
        <w:t>khách hàng</w:t>
      </w:r>
      <w:r>
        <w:rPr>
          <w:rFonts w:ascii="Times New Roman" w:hAnsi="Times New Roman"/>
          <w:sz w:val="26"/>
          <w:szCs w:val="26"/>
        </w:rPr>
        <w:t>ách hàng</w:t>
      </w:r>
      <w:r w:rsidRPr="00270174">
        <w:rPr>
          <w:rFonts w:ascii="Times New Roman" w:hAnsi="Times New Roman"/>
          <w:sz w:val="26"/>
          <w:szCs w:val="26"/>
        </w:rPr>
        <w:t xml:space="preserve"> muốn đăng ký tài </w:t>
      </w:r>
      <w:r w:rsidR="00800FB5">
        <w:rPr>
          <w:rFonts w:ascii="Times New Roman" w:hAnsi="Times New Roman"/>
          <w:sz w:val="26"/>
          <w:szCs w:val="26"/>
        </w:rPr>
        <w:t>khách hàng</w:t>
      </w:r>
      <w:r w:rsidRPr="00270174">
        <w:rPr>
          <w:rFonts w:ascii="Times New Roman" w:hAnsi="Times New Roman"/>
          <w:sz w:val="26"/>
          <w:szCs w:val="26"/>
        </w:rPr>
        <w:t>oản trên trang web</w:t>
      </w:r>
      <w:r>
        <w:rPr>
          <w:rFonts w:ascii="Times New Roman" w:hAnsi="Times New Roman"/>
          <w:sz w:val="26"/>
          <w:szCs w:val="26"/>
        </w:rPr>
        <w:t xml:space="preserve"> của tour du lịch</w:t>
      </w:r>
      <w:r w:rsidRPr="00270174">
        <w:rPr>
          <w:rFonts w:ascii="Times New Roman" w:hAnsi="Times New Roman"/>
          <w:sz w:val="26"/>
          <w:szCs w:val="26"/>
        </w:rPr>
        <w:t xml:space="preserve"> để thực hiện việc đặt </w:t>
      </w:r>
      <w:r>
        <w:rPr>
          <w:rFonts w:ascii="Times New Roman" w:hAnsi="Times New Roman"/>
          <w:sz w:val="26"/>
          <w:szCs w:val="26"/>
        </w:rPr>
        <w:t>tour</w:t>
      </w:r>
      <w:r w:rsidRPr="00270174">
        <w:rPr>
          <w:rFonts w:ascii="Times New Roman" w:hAnsi="Times New Roman"/>
          <w:sz w:val="26"/>
          <w:szCs w:val="26"/>
        </w:rPr>
        <w:t xml:space="preserve"> trực tuyến.</w:t>
      </w:r>
    </w:p>
    <w:p w:rsidR="00270174" w:rsidRPr="00270174" w:rsidRDefault="00800FB5" w:rsidP="00270174">
      <w:pPr>
        <w:pStyle w:val="TitlePageField"/>
        <w:widowControl w:val="0"/>
        <w:numPr>
          <w:ilvl w:val="0"/>
          <w:numId w:val="14"/>
        </w:numPr>
        <w:spacing w:before="60" w:after="60"/>
        <w:jc w:val="both"/>
        <w:rPr>
          <w:rFonts w:ascii="Times New Roman" w:hAnsi="Times New Roman"/>
          <w:sz w:val="26"/>
          <w:szCs w:val="26"/>
        </w:rPr>
      </w:pPr>
      <w:r>
        <w:rPr>
          <w:rFonts w:ascii="Times New Roman" w:hAnsi="Times New Roman"/>
          <w:sz w:val="26"/>
          <w:szCs w:val="26"/>
        </w:rPr>
        <w:t>Khách hàng</w:t>
      </w:r>
      <w:r w:rsidR="00270174">
        <w:rPr>
          <w:rFonts w:ascii="Times New Roman" w:hAnsi="Times New Roman"/>
          <w:sz w:val="26"/>
          <w:szCs w:val="26"/>
        </w:rPr>
        <w:t>ách hàng</w:t>
      </w:r>
      <w:r w:rsidR="00270174" w:rsidRPr="00270174">
        <w:rPr>
          <w:rFonts w:ascii="Times New Roman" w:hAnsi="Times New Roman"/>
          <w:sz w:val="26"/>
          <w:szCs w:val="26"/>
        </w:rPr>
        <w:t xml:space="preserve"> chọn đăng ký trên trang web của </w:t>
      </w:r>
      <w:r>
        <w:rPr>
          <w:rFonts w:ascii="Times New Roman" w:hAnsi="Times New Roman"/>
          <w:sz w:val="26"/>
          <w:szCs w:val="26"/>
        </w:rPr>
        <w:t>khách hàng</w:t>
      </w:r>
      <w:r w:rsidR="00270174" w:rsidRPr="00270174">
        <w:rPr>
          <w:rFonts w:ascii="Times New Roman" w:hAnsi="Times New Roman"/>
          <w:sz w:val="26"/>
          <w:szCs w:val="26"/>
        </w:rPr>
        <w:t>ách sạn.</w:t>
      </w:r>
    </w:p>
    <w:p w:rsidR="00270174" w:rsidRPr="00270174" w:rsidRDefault="00800FB5" w:rsidP="00270174">
      <w:pPr>
        <w:pStyle w:val="TitlePageField"/>
        <w:widowControl w:val="0"/>
        <w:numPr>
          <w:ilvl w:val="0"/>
          <w:numId w:val="14"/>
        </w:numPr>
        <w:spacing w:before="60" w:after="60"/>
        <w:jc w:val="both"/>
        <w:rPr>
          <w:rFonts w:ascii="Times New Roman" w:hAnsi="Times New Roman"/>
          <w:sz w:val="26"/>
          <w:szCs w:val="26"/>
        </w:rPr>
      </w:pPr>
      <w:r>
        <w:rPr>
          <w:rFonts w:ascii="Times New Roman" w:hAnsi="Times New Roman"/>
          <w:sz w:val="26"/>
          <w:szCs w:val="26"/>
        </w:rPr>
        <w:t>Hệ thống</w:t>
      </w:r>
      <w:r w:rsidR="00270174">
        <w:rPr>
          <w:rFonts w:ascii="Times New Roman" w:hAnsi="Times New Roman"/>
          <w:sz w:val="26"/>
          <w:szCs w:val="26"/>
        </w:rPr>
        <w:t xml:space="preserve"> yêu cầu </w:t>
      </w:r>
      <w:r>
        <w:rPr>
          <w:rFonts w:ascii="Times New Roman" w:hAnsi="Times New Roman"/>
          <w:sz w:val="26"/>
          <w:szCs w:val="26"/>
        </w:rPr>
        <w:t>khách hàng</w:t>
      </w:r>
      <w:r w:rsidR="00270174">
        <w:rPr>
          <w:rFonts w:ascii="Times New Roman" w:hAnsi="Times New Roman"/>
          <w:sz w:val="26"/>
          <w:szCs w:val="26"/>
        </w:rPr>
        <w:t>ách hàng</w:t>
      </w:r>
      <w:r w:rsidR="00270174" w:rsidRPr="00270174">
        <w:rPr>
          <w:rFonts w:ascii="Times New Roman" w:hAnsi="Times New Roman"/>
          <w:sz w:val="26"/>
          <w:szCs w:val="26"/>
        </w:rPr>
        <w:t xml:space="preserve"> nhập đầy đủ các thông tin bao gồm:</w:t>
      </w:r>
    </w:p>
    <w:p w:rsidR="00270174" w:rsidRPr="00270174" w:rsidRDefault="00270174" w:rsidP="00270174">
      <w:pPr>
        <w:pStyle w:val="TitlePageField"/>
        <w:widowControl w:val="0"/>
        <w:numPr>
          <w:ilvl w:val="0"/>
          <w:numId w:val="13"/>
        </w:numPr>
        <w:spacing w:before="60" w:after="60"/>
        <w:jc w:val="both"/>
        <w:rPr>
          <w:rFonts w:ascii="Times New Roman" w:hAnsi="Times New Roman"/>
          <w:sz w:val="26"/>
          <w:szCs w:val="26"/>
        </w:rPr>
      </w:pPr>
      <w:r w:rsidRPr="00270174">
        <w:rPr>
          <w:rFonts w:ascii="Times New Roman" w:hAnsi="Times New Roman"/>
          <w:sz w:val="26"/>
          <w:szCs w:val="26"/>
        </w:rPr>
        <w:t>Tên đăng nhập;</w:t>
      </w:r>
    </w:p>
    <w:p w:rsidR="00270174" w:rsidRPr="00270174" w:rsidRDefault="00270174" w:rsidP="00270174">
      <w:pPr>
        <w:pStyle w:val="TitlePageField"/>
        <w:widowControl w:val="0"/>
        <w:numPr>
          <w:ilvl w:val="0"/>
          <w:numId w:val="13"/>
        </w:numPr>
        <w:spacing w:before="60" w:after="60"/>
        <w:jc w:val="both"/>
        <w:rPr>
          <w:rFonts w:ascii="Times New Roman" w:hAnsi="Times New Roman"/>
          <w:sz w:val="26"/>
          <w:szCs w:val="26"/>
        </w:rPr>
      </w:pPr>
      <w:r w:rsidRPr="00270174">
        <w:rPr>
          <w:rFonts w:ascii="Times New Roman" w:hAnsi="Times New Roman"/>
          <w:sz w:val="26"/>
          <w:szCs w:val="26"/>
        </w:rPr>
        <w:t xml:space="preserve">Mật </w:t>
      </w:r>
      <w:r w:rsidR="00800FB5">
        <w:rPr>
          <w:rFonts w:ascii="Times New Roman" w:hAnsi="Times New Roman"/>
          <w:sz w:val="26"/>
          <w:szCs w:val="26"/>
        </w:rPr>
        <w:t>khách hàng</w:t>
      </w:r>
      <w:r w:rsidRPr="00270174">
        <w:rPr>
          <w:rFonts w:ascii="Times New Roman" w:hAnsi="Times New Roman"/>
          <w:sz w:val="26"/>
          <w:szCs w:val="26"/>
        </w:rPr>
        <w:t>ẩu;</w:t>
      </w:r>
    </w:p>
    <w:p w:rsidR="00270174"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Họ và tên;</w:t>
      </w:r>
    </w:p>
    <w:p w:rsidR="000374C9" w:rsidRPr="00270174"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Giới tính;</w:t>
      </w:r>
    </w:p>
    <w:p w:rsidR="00270174" w:rsidRPr="00270174"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Địa chỉ;</w:t>
      </w:r>
    </w:p>
    <w:p w:rsidR="00270174"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Số CMND;</w:t>
      </w:r>
    </w:p>
    <w:p w:rsidR="000374C9"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Email;</w:t>
      </w:r>
    </w:p>
    <w:p w:rsidR="000374C9" w:rsidRPr="00270174" w:rsidRDefault="000374C9" w:rsidP="00270174">
      <w:pPr>
        <w:pStyle w:val="TitlePageField"/>
        <w:widowControl w:val="0"/>
        <w:numPr>
          <w:ilvl w:val="0"/>
          <w:numId w:val="13"/>
        </w:numPr>
        <w:spacing w:before="60" w:after="60"/>
        <w:jc w:val="both"/>
        <w:rPr>
          <w:rFonts w:ascii="Times New Roman" w:hAnsi="Times New Roman"/>
          <w:sz w:val="26"/>
          <w:szCs w:val="26"/>
        </w:rPr>
      </w:pPr>
      <w:r>
        <w:rPr>
          <w:rFonts w:ascii="Times New Roman" w:hAnsi="Times New Roman"/>
          <w:sz w:val="26"/>
          <w:szCs w:val="26"/>
        </w:rPr>
        <w:t>Số Điện Thoại;</w:t>
      </w:r>
    </w:p>
    <w:p w:rsidR="00270174" w:rsidRDefault="00270174" w:rsidP="00270174">
      <w:pPr>
        <w:pStyle w:val="TitlePageField"/>
        <w:widowControl w:val="0"/>
        <w:numPr>
          <w:ilvl w:val="0"/>
          <w:numId w:val="14"/>
        </w:numPr>
        <w:spacing w:before="60" w:after="60"/>
        <w:jc w:val="both"/>
        <w:rPr>
          <w:rFonts w:ascii="Times New Roman" w:hAnsi="Times New Roman"/>
          <w:sz w:val="26"/>
          <w:szCs w:val="26"/>
        </w:rPr>
      </w:pPr>
      <w:r w:rsidRPr="00270174">
        <w:rPr>
          <w:rFonts w:ascii="Times New Roman" w:hAnsi="Times New Roman"/>
          <w:sz w:val="26"/>
          <w:szCs w:val="26"/>
        </w:rPr>
        <w:t xml:space="preserve">Sau </w:t>
      </w:r>
      <w:r w:rsidR="00601CDB">
        <w:rPr>
          <w:rFonts w:ascii="Times New Roman" w:hAnsi="Times New Roman"/>
          <w:sz w:val="26"/>
          <w:szCs w:val="26"/>
        </w:rPr>
        <w:t>khách hàng</w:t>
      </w:r>
      <w:r w:rsidRPr="00270174">
        <w:rPr>
          <w:rFonts w:ascii="Times New Roman" w:hAnsi="Times New Roman"/>
          <w:sz w:val="26"/>
          <w:szCs w:val="26"/>
        </w:rPr>
        <w:t xml:space="preserve"> </w:t>
      </w:r>
      <w:r w:rsidR="00800FB5">
        <w:rPr>
          <w:rFonts w:ascii="Times New Roman" w:hAnsi="Times New Roman"/>
          <w:sz w:val="26"/>
          <w:szCs w:val="26"/>
        </w:rPr>
        <w:t>KHÁCH HÀNG</w:t>
      </w:r>
      <w:r w:rsidRPr="00270174">
        <w:rPr>
          <w:rFonts w:ascii="Times New Roman" w:hAnsi="Times New Roman"/>
          <w:sz w:val="26"/>
          <w:szCs w:val="26"/>
        </w:rPr>
        <w:t xml:space="preserve"> nhập xong và chọn nút đăng ký thì thông tin của </w:t>
      </w:r>
      <w:r w:rsidR="00800FB5">
        <w:rPr>
          <w:rFonts w:ascii="Times New Roman" w:hAnsi="Times New Roman"/>
          <w:sz w:val="26"/>
          <w:szCs w:val="26"/>
        </w:rPr>
        <w:t>KHÁCH HÀNG</w:t>
      </w:r>
      <w:r w:rsidRPr="00270174">
        <w:rPr>
          <w:rFonts w:ascii="Times New Roman" w:hAnsi="Times New Roman"/>
          <w:sz w:val="26"/>
          <w:szCs w:val="26"/>
        </w:rPr>
        <w:t xml:space="preserve"> được thêm vào </w:t>
      </w:r>
      <w:r w:rsidR="00800FB5">
        <w:rPr>
          <w:rFonts w:ascii="Times New Roman" w:hAnsi="Times New Roman"/>
          <w:sz w:val="26"/>
          <w:szCs w:val="26"/>
        </w:rPr>
        <w:t>Hệ thống</w:t>
      </w:r>
      <w:r w:rsidRPr="00270174">
        <w:rPr>
          <w:rFonts w:ascii="Times New Roman" w:hAnsi="Times New Roman"/>
          <w:sz w:val="26"/>
          <w:szCs w:val="26"/>
        </w:rPr>
        <w:t>.</w:t>
      </w:r>
    </w:p>
    <w:p w:rsidR="00270174" w:rsidRPr="00270174" w:rsidRDefault="00800FB5" w:rsidP="00270174">
      <w:pPr>
        <w:pStyle w:val="TitlePageField"/>
        <w:widowControl w:val="0"/>
        <w:numPr>
          <w:ilvl w:val="0"/>
          <w:numId w:val="14"/>
        </w:numPr>
        <w:spacing w:before="60" w:after="60"/>
        <w:jc w:val="both"/>
        <w:rPr>
          <w:rFonts w:ascii="Times New Roman" w:hAnsi="Times New Roman"/>
          <w:sz w:val="26"/>
          <w:szCs w:val="26"/>
        </w:rPr>
      </w:pPr>
      <w:r>
        <w:rPr>
          <w:rFonts w:ascii="Times New Roman" w:hAnsi="Times New Roman"/>
          <w:szCs w:val="24"/>
        </w:rPr>
        <w:t>Hệ thống</w:t>
      </w:r>
      <w:r w:rsidR="00270174">
        <w:rPr>
          <w:rFonts w:ascii="Times New Roman" w:hAnsi="Times New Roman"/>
          <w:szCs w:val="24"/>
        </w:rPr>
        <w:t xml:space="preserve"> hiển thị thông báo đăng ký thành công.</w:t>
      </w:r>
    </w:p>
    <w:p w:rsidR="006D3AF8" w:rsidRDefault="00E73B3A" w:rsidP="00270174">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163818" w:rsidRPr="00276D32" w:rsidRDefault="00163818" w:rsidP="00270174">
      <w:pPr>
        <w:pStyle w:val="BodyText"/>
        <w:spacing w:before="80" w:after="80" w:line="360" w:lineRule="auto"/>
        <w:rPr>
          <w:i/>
          <w:sz w:val="26"/>
          <w:szCs w:val="26"/>
        </w:rPr>
      </w:pPr>
      <w:r>
        <w:rPr>
          <w:i/>
          <w:noProof/>
          <w:sz w:val="26"/>
          <w:szCs w:val="26"/>
          <w:lang w:val="vi-VN" w:eastAsia="vi-VN"/>
        </w:rPr>
        <w:drawing>
          <wp:inline distT="0" distB="0" distL="0" distR="0">
            <wp:extent cx="6169544" cy="3810000"/>
            <wp:effectExtent l="19050" t="0" r="2656"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6169544" cy="3810000"/>
                    </a:xfrm>
                    <a:prstGeom prst="rect">
                      <a:avLst/>
                    </a:prstGeom>
                    <a:noFill/>
                    <a:ln w="9525">
                      <a:noFill/>
                      <a:miter lim="800000"/>
                      <a:headEnd/>
                      <a:tailEnd/>
                    </a:ln>
                  </pic:spPr>
                </pic:pic>
              </a:graphicData>
            </a:graphic>
          </wp:inline>
        </w:drawing>
      </w:r>
    </w:p>
    <w:p w:rsidR="006D3AF8" w:rsidRPr="00276D32" w:rsidRDefault="006D3AF8" w:rsidP="00F46038">
      <w:pPr>
        <w:pStyle w:val="BodyText"/>
        <w:spacing w:before="80" w:after="80" w:line="360" w:lineRule="auto"/>
        <w:rPr>
          <w:b/>
          <w:sz w:val="26"/>
          <w:szCs w:val="26"/>
        </w:rPr>
      </w:pPr>
    </w:p>
    <w:p w:rsidR="006D3AF8" w:rsidRPr="00276D32" w:rsidRDefault="006D3AF8" w:rsidP="00F46038">
      <w:pPr>
        <w:pStyle w:val="BodyText"/>
        <w:spacing w:before="80" w:after="80" w:line="360" w:lineRule="auto"/>
        <w:rPr>
          <w:b/>
          <w:i/>
          <w:sz w:val="26"/>
          <w:szCs w:val="26"/>
        </w:rPr>
      </w:pPr>
    </w:p>
    <w:p w:rsidR="00F46038" w:rsidRDefault="00566EB5" w:rsidP="00276D32">
      <w:pPr>
        <w:pStyle w:val="Heading3"/>
      </w:pPr>
      <w:bookmarkStart w:id="7" w:name="_Toc476212372"/>
      <w:r>
        <w:lastRenderedPageBreak/>
        <w:t>Đăng nhập</w:t>
      </w:r>
      <w:bookmarkEnd w:id="7"/>
    </w:p>
    <w:p w:rsidR="007D16FD" w:rsidRPr="007D16FD" w:rsidRDefault="007D16FD" w:rsidP="007D16FD">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7D7C43" w:rsidRPr="007D7C43" w:rsidRDefault="007D7C43" w:rsidP="007D7C43">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7D7C43" w:rsidRDefault="00800FB5" w:rsidP="007D7C43">
      <w:pPr>
        <w:numPr>
          <w:ilvl w:val="0"/>
          <w:numId w:val="10"/>
        </w:numPr>
        <w:spacing w:before="40" w:after="40" w:line="264" w:lineRule="auto"/>
        <w:ind w:hanging="153"/>
        <w:rPr>
          <w:szCs w:val="26"/>
        </w:rPr>
      </w:pPr>
      <w:r>
        <w:t>Hệ thống</w:t>
      </w:r>
      <w:r w:rsidR="007D7C43">
        <w:t xml:space="preserve"> cho phép người </w:t>
      </w:r>
      <w:r>
        <w:t>Admin</w:t>
      </w:r>
      <w:r w:rsidR="007D7C43">
        <w:t xml:space="preserve">, </w:t>
      </w:r>
      <w:r>
        <w:t>KHÁCH HÀNG</w:t>
      </w:r>
      <w:r w:rsidR="007D7C43">
        <w:t xml:space="preserve">, đăng nhập vào </w:t>
      </w:r>
      <w:r>
        <w:t>Hệ thống</w:t>
      </w:r>
      <w:r w:rsidR="007D7C43">
        <w:t xml:space="preserve"> thông qua tên đăng nhập và mật </w:t>
      </w:r>
      <w:r>
        <w:t>khách hàng</w:t>
      </w:r>
      <w:r w:rsidR="007D7C43">
        <w:t xml:space="preserve">ẩu được cung cấp. Sau </w:t>
      </w:r>
      <w:r w:rsidR="00601CDB">
        <w:t>khách hàng</w:t>
      </w:r>
      <w:r w:rsidR="007D7C43">
        <w:t xml:space="preserve"> đăng nhập thành công, có thể </w:t>
      </w:r>
      <w:r w:rsidR="002863E1">
        <w:t>chọn</w:t>
      </w:r>
      <w:r w:rsidR="007D7C43">
        <w:t xml:space="preserve"> các chức năng được cho phép.</w:t>
      </w:r>
    </w:p>
    <w:p w:rsidR="007D7C43" w:rsidRPr="00276D32" w:rsidRDefault="007D7C43" w:rsidP="007D7C43">
      <w:pPr>
        <w:pStyle w:val="BodyText"/>
        <w:spacing w:before="80" w:after="80" w:line="360" w:lineRule="auto"/>
        <w:rPr>
          <w:i/>
          <w:sz w:val="26"/>
          <w:szCs w:val="26"/>
        </w:rPr>
      </w:pPr>
      <w:r w:rsidRPr="00276D32">
        <w:rPr>
          <w:i/>
          <w:sz w:val="26"/>
          <w:szCs w:val="26"/>
          <w:u w:val="single"/>
        </w:rPr>
        <w:t>Tác</w:t>
      </w:r>
      <w:r>
        <w:rPr>
          <w:i/>
          <w:sz w:val="26"/>
          <w:szCs w:val="26"/>
          <w:u w:val="single"/>
        </w:rPr>
        <w:t xml:space="preserve"> </w:t>
      </w:r>
      <w:r w:rsidRPr="00276D32">
        <w:rPr>
          <w:i/>
          <w:sz w:val="26"/>
          <w:szCs w:val="26"/>
          <w:u w:val="single"/>
        </w:rPr>
        <w:t>nhân</w:t>
      </w:r>
      <w:r>
        <w:rPr>
          <w:i/>
          <w:sz w:val="26"/>
          <w:szCs w:val="26"/>
          <w:u w:val="single"/>
        </w:rPr>
        <w:t xml:space="preserve"> </w:t>
      </w:r>
      <w:r w:rsidRPr="00276D32">
        <w:rPr>
          <w:i/>
          <w:sz w:val="26"/>
          <w:szCs w:val="26"/>
          <w:u w:val="single"/>
        </w:rPr>
        <w:t>được</w:t>
      </w:r>
      <w:r>
        <w:rPr>
          <w:i/>
          <w:sz w:val="26"/>
          <w:szCs w:val="26"/>
          <w:u w:val="single"/>
        </w:rPr>
        <w:t xml:space="preserve"> </w:t>
      </w:r>
      <w:r w:rsidRPr="00276D32">
        <w:rPr>
          <w:i/>
          <w:sz w:val="26"/>
          <w:szCs w:val="26"/>
          <w:u w:val="single"/>
        </w:rPr>
        <w:t>phép</w:t>
      </w:r>
      <w:r>
        <w:rPr>
          <w:i/>
          <w:sz w:val="26"/>
          <w:szCs w:val="26"/>
          <w:u w:val="single"/>
        </w:rPr>
        <w:t xml:space="preserve"> </w:t>
      </w:r>
      <w:r w:rsidRPr="00276D32">
        <w:rPr>
          <w:i/>
          <w:sz w:val="26"/>
          <w:szCs w:val="26"/>
          <w:u w:val="single"/>
        </w:rPr>
        <w:t>thực</w:t>
      </w:r>
      <w:r>
        <w:rPr>
          <w:i/>
          <w:sz w:val="26"/>
          <w:szCs w:val="26"/>
          <w:u w:val="single"/>
        </w:rPr>
        <w:t xml:space="preserve"> </w:t>
      </w:r>
      <w:r w:rsidRPr="00276D32">
        <w:rPr>
          <w:i/>
          <w:sz w:val="26"/>
          <w:szCs w:val="26"/>
          <w:u w:val="single"/>
        </w:rPr>
        <w:t>hiện (quyền)</w:t>
      </w:r>
      <w:r w:rsidRPr="00276D32">
        <w:rPr>
          <w:i/>
          <w:sz w:val="26"/>
          <w:szCs w:val="26"/>
        </w:rPr>
        <w:t>:</w:t>
      </w:r>
    </w:p>
    <w:p w:rsidR="007D7C43" w:rsidRDefault="00800FB5" w:rsidP="007D7C43">
      <w:pPr>
        <w:numPr>
          <w:ilvl w:val="0"/>
          <w:numId w:val="10"/>
        </w:numPr>
        <w:spacing w:before="40" w:after="40" w:line="264" w:lineRule="auto"/>
        <w:ind w:hanging="153"/>
        <w:rPr>
          <w:szCs w:val="26"/>
        </w:rPr>
      </w:pPr>
      <w:r>
        <w:rPr>
          <w:szCs w:val="26"/>
        </w:rPr>
        <w:t>Khách hàng</w:t>
      </w:r>
      <w:r w:rsidR="007D7C43">
        <w:rPr>
          <w:szCs w:val="26"/>
        </w:rPr>
        <w:t>ách hàng</w:t>
      </w:r>
    </w:p>
    <w:p w:rsidR="007D7C43" w:rsidRPr="00F91CAB" w:rsidRDefault="007D7C43" w:rsidP="007D7C43">
      <w:pPr>
        <w:numPr>
          <w:ilvl w:val="0"/>
          <w:numId w:val="10"/>
        </w:numPr>
        <w:spacing w:before="40" w:after="40" w:line="264" w:lineRule="auto"/>
        <w:ind w:hanging="153"/>
        <w:rPr>
          <w:szCs w:val="26"/>
        </w:rPr>
      </w:pPr>
      <w:r>
        <w:rPr>
          <w:szCs w:val="26"/>
        </w:rPr>
        <w:t>Admin</w:t>
      </w:r>
    </w:p>
    <w:p w:rsidR="007D7C43" w:rsidRPr="00276D32" w:rsidRDefault="007D7C43" w:rsidP="007D7C43">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7D7C43" w:rsidRPr="00F91CAB" w:rsidRDefault="007D7C43" w:rsidP="007D7C43">
      <w:pPr>
        <w:numPr>
          <w:ilvl w:val="0"/>
          <w:numId w:val="10"/>
        </w:numPr>
        <w:spacing w:before="40" w:after="40" w:line="264" w:lineRule="auto"/>
        <w:ind w:hanging="153"/>
        <w:rPr>
          <w:szCs w:val="26"/>
        </w:rPr>
      </w:pPr>
      <w:r>
        <w:t xml:space="preserve">Cần phải có tài </w:t>
      </w:r>
      <w:r w:rsidR="00800FB5">
        <w:t>khách hàng</w:t>
      </w:r>
      <w:r>
        <w:t xml:space="preserve">oản đăng nhập </w:t>
      </w:r>
      <w:r w:rsidR="00800FB5">
        <w:t>hệ thống</w:t>
      </w:r>
      <w:r>
        <w:t>.</w:t>
      </w:r>
    </w:p>
    <w:p w:rsidR="007D7C43" w:rsidRPr="00276D32" w:rsidRDefault="007D7C43" w:rsidP="007D7C43">
      <w:pPr>
        <w:spacing w:before="40" w:after="40" w:line="264" w:lineRule="auto"/>
        <w:rPr>
          <w:szCs w:val="26"/>
        </w:rPr>
      </w:pPr>
      <w:r w:rsidRPr="00276D32">
        <w:rPr>
          <w:i/>
          <w:szCs w:val="26"/>
          <w:u w:val="single"/>
        </w:rPr>
        <w:t>Hậuđiềukiện</w:t>
      </w:r>
      <w:r w:rsidRPr="00276D32">
        <w:rPr>
          <w:i/>
          <w:szCs w:val="26"/>
        </w:rPr>
        <w:t>:</w:t>
      </w:r>
    </w:p>
    <w:p w:rsidR="007D7C43" w:rsidRPr="00270174" w:rsidRDefault="007D7C43" w:rsidP="007D7C43">
      <w:pPr>
        <w:numPr>
          <w:ilvl w:val="0"/>
          <w:numId w:val="10"/>
        </w:numPr>
        <w:spacing w:before="40" w:after="40" w:line="264" w:lineRule="auto"/>
        <w:ind w:hanging="153"/>
        <w:rPr>
          <w:szCs w:val="26"/>
        </w:rPr>
      </w:pPr>
      <w:r>
        <w:t xml:space="preserve">Sau </w:t>
      </w:r>
      <w:r w:rsidR="00601CDB">
        <w:t>khách hàng</w:t>
      </w:r>
      <w:r>
        <w:t xml:space="preserve"> đăng nhập thành công, admin , </w:t>
      </w:r>
      <w:r w:rsidR="00800FB5">
        <w:t>KHÁCH HÀNG</w:t>
      </w:r>
      <w:r>
        <w:t xml:space="preserve"> chỉ được </w:t>
      </w:r>
      <w:r w:rsidR="002863E1">
        <w:t>chọn</w:t>
      </w:r>
      <w:r>
        <w:t xml:space="preserve"> các chức năng được cho phép.</w:t>
      </w:r>
    </w:p>
    <w:p w:rsidR="007D7C43" w:rsidRPr="00276D32" w:rsidRDefault="007D7C43" w:rsidP="007D7C43">
      <w:pPr>
        <w:pStyle w:val="BodyText"/>
        <w:spacing w:before="80" w:after="80" w:line="360" w:lineRule="auto"/>
        <w:rPr>
          <w:i/>
          <w:sz w:val="26"/>
          <w:szCs w:val="26"/>
        </w:rPr>
      </w:pPr>
      <w:r w:rsidRPr="00276D32">
        <w:rPr>
          <w:i/>
          <w:sz w:val="26"/>
          <w:szCs w:val="26"/>
          <w:u w:val="single"/>
        </w:rPr>
        <w:t>Đặctả</w:t>
      </w:r>
      <w:r w:rsidRPr="00276D32">
        <w:rPr>
          <w:i/>
          <w:sz w:val="26"/>
          <w:szCs w:val="26"/>
        </w:rPr>
        <w:t>:</w:t>
      </w:r>
    </w:p>
    <w:p w:rsidR="007D7C43" w:rsidRPr="007D7C43" w:rsidRDefault="007D7C43" w:rsidP="007D7C43">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sidR="00800FB5">
        <w:rPr>
          <w:rFonts w:ascii="Times New Roman" w:hAnsi="Times New Roman"/>
          <w:sz w:val="26"/>
          <w:szCs w:val="26"/>
        </w:rPr>
        <w:t>KHÁCH HÀNG</w:t>
      </w:r>
      <w:r w:rsidRPr="007D7C43">
        <w:rPr>
          <w:rFonts w:ascii="Times New Roman" w:hAnsi="Times New Roman"/>
          <w:sz w:val="26"/>
          <w:szCs w:val="26"/>
        </w:rPr>
        <w:t xml:space="preserve">, muốn </w:t>
      </w:r>
      <w:r w:rsidR="002863E1">
        <w:rPr>
          <w:rFonts w:ascii="Times New Roman" w:hAnsi="Times New Roman"/>
          <w:sz w:val="26"/>
          <w:szCs w:val="26"/>
        </w:rPr>
        <w:t>chọn</w:t>
      </w:r>
      <w:r w:rsidRPr="007D7C43">
        <w:rPr>
          <w:rFonts w:ascii="Times New Roman" w:hAnsi="Times New Roman"/>
          <w:sz w:val="26"/>
          <w:szCs w:val="26"/>
        </w:rPr>
        <w:t xml:space="preserve"> các chức năng </w:t>
      </w:r>
      <w:r w:rsidR="00800FB5">
        <w:rPr>
          <w:rFonts w:ascii="Times New Roman" w:hAnsi="Times New Roman"/>
          <w:sz w:val="26"/>
          <w:szCs w:val="26"/>
        </w:rPr>
        <w:t>khách hàng</w:t>
      </w:r>
      <w:r w:rsidRPr="007D7C43">
        <w:rPr>
          <w:rFonts w:ascii="Times New Roman" w:hAnsi="Times New Roman"/>
          <w:sz w:val="26"/>
          <w:szCs w:val="26"/>
        </w:rPr>
        <w:t xml:space="preserve">ác của </w:t>
      </w:r>
      <w:r w:rsidR="00800FB5">
        <w:rPr>
          <w:rFonts w:ascii="Times New Roman" w:hAnsi="Times New Roman"/>
          <w:sz w:val="26"/>
          <w:szCs w:val="26"/>
        </w:rPr>
        <w:t>Hệ thống</w:t>
      </w:r>
      <w:r w:rsidRPr="007D7C43">
        <w:rPr>
          <w:rFonts w:ascii="Times New Roman" w:hAnsi="Times New Roman"/>
          <w:sz w:val="26"/>
          <w:szCs w:val="26"/>
        </w:rPr>
        <w:t>.</w:t>
      </w:r>
    </w:p>
    <w:p w:rsidR="007D7C43" w:rsidRPr="007D7C43" w:rsidRDefault="00800FB5" w:rsidP="007D7C43">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Admin</w:t>
      </w:r>
      <w:r w:rsidR="007D7C43" w:rsidRPr="007D7C43">
        <w:rPr>
          <w:rFonts w:ascii="Times New Roman" w:hAnsi="Times New Roman"/>
          <w:sz w:val="26"/>
          <w:szCs w:val="26"/>
        </w:rPr>
        <w:t xml:space="preserve">, </w:t>
      </w:r>
      <w:r>
        <w:rPr>
          <w:rFonts w:ascii="Times New Roman" w:hAnsi="Times New Roman"/>
          <w:sz w:val="26"/>
          <w:szCs w:val="26"/>
        </w:rPr>
        <w:t>KHÁCH HÀNG</w:t>
      </w:r>
      <w:r w:rsidR="007D7C43" w:rsidRPr="007D7C43">
        <w:rPr>
          <w:rFonts w:ascii="Times New Roman" w:hAnsi="Times New Roman"/>
          <w:sz w:val="26"/>
          <w:szCs w:val="26"/>
        </w:rPr>
        <w:t xml:space="preserve">, chọn đăng nhập trên trang web của </w:t>
      </w:r>
      <w:r w:rsidR="00163818">
        <w:rPr>
          <w:rFonts w:ascii="Times New Roman" w:hAnsi="Times New Roman"/>
          <w:sz w:val="26"/>
          <w:szCs w:val="26"/>
        </w:rPr>
        <w:t>tour du lịch</w:t>
      </w:r>
      <w:r w:rsidR="007D7C43" w:rsidRPr="007D7C43">
        <w:rPr>
          <w:rFonts w:ascii="Times New Roman" w:hAnsi="Times New Roman"/>
          <w:sz w:val="26"/>
          <w:szCs w:val="26"/>
        </w:rPr>
        <w:t>.</w:t>
      </w:r>
    </w:p>
    <w:p w:rsidR="007D7C43" w:rsidRPr="007D7C43" w:rsidRDefault="00800FB5" w:rsidP="007D7C43">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Hệ thống</w:t>
      </w:r>
      <w:r w:rsidR="007D7C43" w:rsidRPr="007D7C43">
        <w:rPr>
          <w:rFonts w:ascii="Times New Roman" w:hAnsi="Times New Roman"/>
          <w:sz w:val="26"/>
          <w:szCs w:val="26"/>
        </w:rPr>
        <w:t xml:space="preserve"> yêu cầu nhập đầy đủ các thông tin:</w:t>
      </w:r>
    </w:p>
    <w:p w:rsidR="007D7C43" w:rsidRPr="007D7C43" w:rsidRDefault="007D7C43" w:rsidP="007D7C43">
      <w:pPr>
        <w:pStyle w:val="TitlePageField"/>
        <w:widowControl w:val="0"/>
        <w:numPr>
          <w:ilvl w:val="0"/>
          <w:numId w:val="13"/>
        </w:numPr>
        <w:spacing w:before="60" w:after="60"/>
        <w:jc w:val="both"/>
        <w:rPr>
          <w:rFonts w:ascii="Times New Roman" w:hAnsi="Times New Roman"/>
          <w:sz w:val="26"/>
          <w:szCs w:val="26"/>
        </w:rPr>
      </w:pPr>
      <w:r w:rsidRPr="007D7C43">
        <w:rPr>
          <w:rFonts w:ascii="Times New Roman" w:hAnsi="Times New Roman"/>
          <w:sz w:val="26"/>
          <w:szCs w:val="26"/>
        </w:rPr>
        <w:t>Tên đăng nhập;</w:t>
      </w:r>
    </w:p>
    <w:p w:rsidR="007D7C43" w:rsidRPr="007D7C43" w:rsidRDefault="007D7C43" w:rsidP="007D7C43">
      <w:pPr>
        <w:pStyle w:val="TitlePageField"/>
        <w:widowControl w:val="0"/>
        <w:numPr>
          <w:ilvl w:val="0"/>
          <w:numId w:val="13"/>
        </w:numPr>
        <w:spacing w:before="60" w:after="60"/>
        <w:jc w:val="both"/>
        <w:rPr>
          <w:rFonts w:ascii="Times New Roman" w:hAnsi="Times New Roman"/>
          <w:sz w:val="26"/>
          <w:szCs w:val="26"/>
        </w:rPr>
      </w:pPr>
      <w:r w:rsidRPr="007D7C43">
        <w:rPr>
          <w:rFonts w:ascii="Times New Roman" w:hAnsi="Times New Roman"/>
          <w:sz w:val="26"/>
          <w:szCs w:val="26"/>
        </w:rPr>
        <w:t xml:space="preserve">Mật </w:t>
      </w:r>
      <w:r w:rsidR="00800FB5">
        <w:rPr>
          <w:rFonts w:ascii="Times New Roman" w:hAnsi="Times New Roman"/>
          <w:sz w:val="26"/>
          <w:szCs w:val="26"/>
        </w:rPr>
        <w:t>khách hàng</w:t>
      </w:r>
      <w:r w:rsidRPr="007D7C43">
        <w:rPr>
          <w:rFonts w:ascii="Times New Roman" w:hAnsi="Times New Roman"/>
          <w:sz w:val="26"/>
          <w:szCs w:val="26"/>
        </w:rPr>
        <w:t>ẩu;</w:t>
      </w:r>
    </w:p>
    <w:p w:rsidR="007D7C43" w:rsidRPr="007D7C43" w:rsidRDefault="007D7C43" w:rsidP="007D7C43">
      <w:pPr>
        <w:pStyle w:val="TitlePageField"/>
        <w:widowControl w:val="0"/>
        <w:numPr>
          <w:ilvl w:val="0"/>
          <w:numId w:val="15"/>
        </w:numPr>
        <w:spacing w:before="60" w:after="60"/>
        <w:jc w:val="both"/>
        <w:rPr>
          <w:rFonts w:ascii="Times New Roman" w:hAnsi="Times New Roman"/>
          <w:sz w:val="26"/>
          <w:szCs w:val="26"/>
        </w:rPr>
      </w:pPr>
      <w:r w:rsidRPr="007D7C43">
        <w:rPr>
          <w:rFonts w:ascii="Times New Roman" w:hAnsi="Times New Roman"/>
          <w:sz w:val="26"/>
          <w:szCs w:val="26"/>
        </w:rPr>
        <w:t xml:space="preserve">Sau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sidR="00800FB5">
        <w:rPr>
          <w:rFonts w:ascii="Times New Roman" w:hAnsi="Times New Roman"/>
          <w:sz w:val="26"/>
          <w:szCs w:val="26"/>
        </w:rPr>
        <w:t>KHÁCH HÀNG</w:t>
      </w:r>
      <w:r w:rsidRPr="007D7C43">
        <w:rPr>
          <w:rFonts w:ascii="Times New Roman" w:hAnsi="Times New Roman"/>
          <w:sz w:val="26"/>
          <w:szCs w:val="26"/>
        </w:rPr>
        <w:t xml:space="preserve"> nhập các thông tin và chọn nút đăng nhập, </w:t>
      </w:r>
      <w:r w:rsidR="00800FB5">
        <w:rPr>
          <w:rFonts w:ascii="Times New Roman" w:hAnsi="Times New Roman"/>
          <w:sz w:val="26"/>
          <w:szCs w:val="26"/>
        </w:rPr>
        <w:t>Hệ thống</w:t>
      </w:r>
      <w:r w:rsidRPr="007D7C43">
        <w:rPr>
          <w:rFonts w:ascii="Times New Roman" w:hAnsi="Times New Roman"/>
          <w:sz w:val="26"/>
          <w:szCs w:val="26"/>
        </w:rPr>
        <w:t xml:space="preserve"> sẽ kiểm tra thông tin nhập vào với cơ sở dữ liệu và thông báo kết quả.</w:t>
      </w:r>
    </w:p>
    <w:p w:rsidR="007D7C43" w:rsidRPr="007D7C43" w:rsidRDefault="007D7C43" w:rsidP="007D7C43">
      <w:pPr>
        <w:pStyle w:val="TitlePageField"/>
        <w:widowControl w:val="0"/>
        <w:numPr>
          <w:ilvl w:val="1"/>
          <w:numId w:val="15"/>
        </w:numPr>
        <w:spacing w:before="60" w:after="60"/>
        <w:jc w:val="both"/>
        <w:rPr>
          <w:rFonts w:ascii="Times New Roman" w:hAnsi="Times New Roman"/>
          <w:sz w:val="26"/>
          <w:szCs w:val="26"/>
        </w:rPr>
      </w:pPr>
      <w:r w:rsidRPr="007D7C43">
        <w:rPr>
          <w:rFonts w:ascii="Times New Roman" w:hAnsi="Times New Roman"/>
          <w:sz w:val="26"/>
          <w:szCs w:val="26"/>
        </w:rPr>
        <w:t xml:space="preserve">Nếu </w:t>
      </w:r>
      <w:r w:rsidR="00800FB5">
        <w:rPr>
          <w:rFonts w:ascii="Times New Roman" w:hAnsi="Times New Roman"/>
          <w:sz w:val="26"/>
          <w:szCs w:val="26"/>
        </w:rPr>
        <w:t>khách hàng</w:t>
      </w:r>
      <w:r w:rsidRPr="007D7C43">
        <w:rPr>
          <w:rFonts w:ascii="Times New Roman" w:hAnsi="Times New Roman"/>
          <w:sz w:val="26"/>
          <w:szCs w:val="26"/>
        </w:rPr>
        <w:t xml:space="preserve">ớp với cơ sở dữ liệu thì </w:t>
      </w:r>
      <w:r w:rsidR="00800FB5">
        <w:rPr>
          <w:rFonts w:ascii="Times New Roman" w:hAnsi="Times New Roman"/>
          <w:sz w:val="26"/>
          <w:szCs w:val="26"/>
        </w:rPr>
        <w:t>Hệ thống</w:t>
      </w:r>
      <w:r w:rsidRPr="007D7C43">
        <w:rPr>
          <w:rFonts w:ascii="Times New Roman" w:hAnsi="Times New Roman"/>
          <w:sz w:val="26"/>
          <w:szCs w:val="26"/>
        </w:rPr>
        <w:t xml:space="preserve"> sẽ hiện thông báo đăng nhập thành công.</w:t>
      </w:r>
    </w:p>
    <w:p w:rsidR="007D7C43" w:rsidRDefault="007D7C43" w:rsidP="007D7C43">
      <w:pPr>
        <w:pStyle w:val="BodyText"/>
        <w:numPr>
          <w:ilvl w:val="1"/>
          <w:numId w:val="15"/>
        </w:numPr>
        <w:spacing w:before="80" w:after="80" w:line="360" w:lineRule="auto"/>
        <w:rPr>
          <w:sz w:val="26"/>
          <w:szCs w:val="26"/>
        </w:rPr>
      </w:pPr>
      <w:r w:rsidRPr="007D7C43">
        <w:rPr>
          <w:sz w:val="26"/>
          <w:szCs w:val="26"/>
        </w:rPr>
        <w:t xml:space="preserve">Nếu </w:t>
      </w:r>
      <w:r w:rsidR="00800FB5">
        <w:rPr>
          <w:sz w:val="26"/>
          <w:szCs w:val="26"/>
        </w:rPr>
        <w:t>khách hàng</w:t>
      </w:r>
      <w:r w:rsidRPr="007D7C43">
        <w:rPr>
          <w:sz w:val="26"/>
          <w:szCs w:val="26"/>
        </w:rPr>
        <w:t xml:space="preserve">ông </w:t>
      </w:r>
      <w:r w:rsidR="00800FB5">
        <w:rPr>
          <w:sz w:val="26"/>
          <w:szCs w:val="26"/>
        </w:rPr>
        <w:t>khách hàng</w:t>
      </w:r>
      <w:r w:rsidRPr="007D7C43">
        <w:rPr>
          <w:sz w:val="26"/>
          <w:szCs w:val="26"/>
        </w:rPr>
        <w:t xml:space="preserve">ớp với cơ sở dữ liệu thì </w:t>
      </w:r>
      <w:r w:rsidR="00800FB5">
        <w:rPr>
          <w:sz w:val="26"/>
          <w:szCs w:val="26"/>
        </w:rPr>
        <w:t>Hệ thống</w:t>
      </w:r>
      <w:r w:rsidRPr="007D7C43">
        <w:rPr>
          <w:sz w:val="26"/>
          <w:szCs w:val="26"/>
        </w:rPr>
        <w:t xml:space="preserve"> sẽ thông báo để </w:t>
      </w:r>
      <w:r w:rsidR="00800FB5">
        <w:rPr>
          <w:sz w:val="26"/>
          <w:szCs w:val="26"/>
        </w:rPr>
        <w:t>Admin</w:t>
      </w:r>
      <w:r w:rsidRPr="007D7C43">
        <w:rPr>
          <w:sz w:val="26"/>
          <w:szCs w:val="26"/>
        </w:rPr>
        <w:t xml:space="preserve">, </w:t>
      </w:r>
      <w:r w:rsidR="00800FB5">
        <w:rPr>
          <w:sz w:val="26"/>
          <w:szCs w:val="26"/>
        </w:rPr>
        <w:t>KHÁCH HÀNG</w:t>
      </w:r>
      <w:r w:rsidRPr="007D7C43">
        <w:rPr>
          <w:sz w:val="26"/>
          <w:szCs w:val="26"/>
        </w:rPr>
        <w:t xml:space="preserve"> có thể nhập lại hoặc hủy bỏ thao tác.</w:t>
      </w:r>
    </w:p>
    <w:p w:rsidR="00672DF9" w:rsidRDefault="00672DF9" w:rsidP="00672DF9">
      <w:pPr>
        <w:pStyle w:val="BodyText"/>
        <w:spacing w:before="80" w:after="80" w:line="360" w:lineRule="auto"/>
        <w:rPr>
          <w:sz w:val="26"/>
          <w:szCs w:val="26"/>
          <w:lang w:val="vi-VN"/>
        </w:rPr>
      </w:pPr>
      <w:r w:rsidRPr="00672DF9">
        <w:rPr>
          <w:sz w:val="26"/>
          <w:szCs w:val="26"/>
          <w:u w:val="single"/>
          <w:lang w:val="vi-VN"/>
        </w:rPr>
        <w:t>Sơ đồ trình tự</w:t>
      </w:r>
      <w:r>
        <w:rPr>
          <w:sz w:val="26"/>
          <w:szCs w:val="26"/>
          <w:lang w:val="vi-VN"/>
        </w:rPr>
        <w:t>:</w:t>
      </w:r>
    </w:p>
    <w:p w:rsidR="00672DF9" w:rsidRPr="00672DF9" w:rsidRDefault="00672DF9" w:rsidP="00672DF9">
      <w:pPr>
        <w:pStyle w:val="BodyText"/>
        <w:spacing w:before="80" w:after="80" w:line="360" w:lineRule="auto"/>
        <w:rPr>
          <w:sz w:val="26"/>
          <w:szCs w:val="26"/>
          <w:lang w:val="vi-VN"/>
        </w:rPr>
      </w:pPr>
      <w:r>
        <w:rPr>
          <w:rFonts w:asciiTheme="majorHAnsi" w:hAnsiTheme="majorHAnsi" w:cstheme="majorHAnsi"/>
          <w:b/>
          <w:noProof/>
          <w:sz w:val="28"/>
          <w:szCs w:val="28"/>
          <w:u w:val="single"/>
          <w:lang w:val="vi-VN" w:eastAsia="vi-VN"/>
        </w:rPr>
        <w:lastRenderedPageBreak/>
        <w:drawing>
          <wp:inline distT="0" distB="0" distL="0" distR="0" wp14:anchorId="07691D41" wp14:editId="6693F96A">
            <wp:extent cx="5731510" cy="42640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angNhap.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4264025"/>
                    </a:xfrm>
                    <a:prstGeom prst="rect">
                      <a:avLst/>
                    </a:prstGeom>
                  </pic:spPr>
                </pic:pic>
              </a:graphicData>
            </a:graphic>
          </wp:inline>
        </w:drawing>
      </w:r>
    </w:p>
    <w:p w:rsidR="00672DF9" w:rsidRDefault="00672DF9" w:rsidP="007D7C43">
      <w:pPr>
        <w:pStyle w:val="BodyText"/>
        <w:spacing w:before="80" w:after="80" w:line="360" w:lineRule="auto"/>
        <w:rPr>
          <w:i/>
          <w:sz w:val="26"/>
          <w:szCs w:val="26"/>
          <w:u w:val="single"/>
        </w:rPr>
      </w:pPr>
    </w:p>
    <w:p w:rsidR="00672DF9" w:rsidRDefault="00672DF9" w:rsidP="007D7C43">
      <w:pPr>
        <w:pStyle w:val="BodyText"/>
        <w:spacing w:before="80" w:after="80" w:line="360" w:lineRule="auto"/>
        <w:rPr>
          <w:i/>
          <w:sz w:val="26"/>
          <w:szCs w:val="26"/>
          <w:u w:val="single"/>
        </w:rPr>
      </w:pPr>
    </w:p>
    <w:p w:rsidR="00672DF9" w:rsidRDefault="00672DF9" w:rsidP="007D7C43">
      <w:pPr>
        <w:pStyle w:val="BodyText"/>
        <w:spacing w:before="80" w:after="80" w:line="360" w:lineRule="auto"/>
        <w:rPr>
          <w:i/>
          <w:sz w:val="26"/>
          <w:szCs w:val="26"/>
          <w:u w:val="single"/>
        </w:rPr>
      </w:pPr>
    </w:p>
    <w:p w:rsidR="00672DF9" w:rsidRDefault="00672DF9" w:rsidP="007D7C43">
      <w:pPr>
        <w:pStyle w:val="BodyText"/>
        <w:spacing w:before="80" w:after="80" w:line="360" w:lineRule="auto"/>
        <w:rPr>
          <w:i/>
          <w:sz w:val="26"/>
          <w:szCs w:val="26"/>
          <w:u w:val="single"/>
        </w:rPr>
      </w:pPr>
    </w:p>
    <w:p w:rsidR="007D16FD" w:rsidRDefault="007D7C43" w:rsidP="007D7C43">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2D24E8" w:rsidRDefault="002D24E8" w:rsidP="007D7C43">
      <w:pPr>
        <w:pStyle w:val="BodyText"/>
        <w:spacing w:before="80" w:after="80" w:line="360" w:lineRule="auto"/>
        <w:rPr>
          <w:i/>
          <w:sz w:val="26"/>
          <w:szCs w:val="26"/>
        </w:rPr>
      </w:pPr>
      <w:r>
        <w:rPr>
          <w:i/>
          <w:noProof/>
          <w:sz w:val="26"/>
          <w:szCs w:val="26"/>
          <w:lang w:val="vi-VN" w:eastAsia="vi-VN"/>
        </w:rPr>
        <w:drawing>
          <wp:inline distT="0" distB="0" distL="0" distR="0">
            <wp:extent cx="5762625"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133600"/>
                    </a:xfrm>
                    <a:prstGeom prst="rect">
                      <a:avLst/>
                    </a:prstGeom>
                    <a:noFill/>
                    <a:ln>
                      <a:noFill/>
                    </a:ln>
                  </pic:spPr>
                </pic:pic>
              </a:graphicData>
            </a:graphic>
          </wp:inline>
        </w:drawing>
      </w:r>
    </w:p>
    <w:p w:rsidR="006F769C" w:rsidRDefault="002D24E8" w:rsidP="007D7C43">
      <w:pPr>
        <w:pStyle w:val="BodyText"/>
        <w:spacing w:before="80" w:after="80" w:line="360" w:lineRule="auto"/>
        <w:rPr>
          <w:i/>
          <w:sz w:val="26"/>
          <w:szCs w:val="26"/>
        </w:rPr>
      </w:pPr>
      <w:r>
        <w:rPr>
          <w:i/>
          <w:sz w:val="26"/>
          <w:szCs w:val="26"/>
        </w:rPr>
        <w:t>Khách hàng đăng nhập thành công</w:t>
      </w:r>
      <w:r w:rsidR="006F769C">
        <w:rPr>
          <w:i/>
          <w:sz w:val="26"/>
          <w:szCs w:val="26"/>
        </w:rPr>
        <w:t>:</w:t>
      </w:r>
    </w:p>
    <w:p w:rsidR="006F769C" w:rsidRDefault="006F769C" w:rsidP="007D7C43">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6F769C" w:rsidRDefault="006F769C" w:rsidP="007D7C43">
      <w:pPr>
        <w:pStyle w:val="BodyText"/>
        <w:spacing w:before="80" w:after="80" w:line="360" w:lineRule="auto"/>
        <w:rPr>
          <w:i/>
          <w:sz w:val="26"/>
          <w:szCs w:val="26"/>
        </w:rPr>
      </w:pPr>
      <w:r>
        <w:rPr>
          <w:i/>
          <w:sz w:val="26"/>
          <w:szCs w:val="26"/>
        </w:rPr>
        <w:t>Admin:</w:t>
      </w:r>
    </w:p>
    <w:p w:rsidR="006F769C" w:rsidRDefault="006F769C" w:rsidP="007D7C43">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D16FD" w:rsidRDefault="007D16FD" w:rsidP="007D7C43">
      <w:pPr>
        <w:pStyle w:val="BodyText"/>
        <w:spacing w:before="80" w:after="80" w:line="360" w:lineRule="auto"/>
        <w:rPr>
          <w:i/>
          <w:sz w:val="26"/>
          <w:szCs w:val="26"/>
        </w:rPr>
      </w:pPr>
    </w:p>
    <w:p w:rsidR="007D16FD" w:rsidRDefault="002342D1" w:rsidP="007D16FD">
      <w:pPr>
        <w:pStyle w:val="Heading3"/>
      </w:pPr>
      <w:bookmarkStart w:id="8" w:name="_Toc476212373"/>
      <w:r>
        <w:t>Quản lý thành viên</w:t>
      </w:r>
      <w:bookmarkEnd w:id="8"/>
    </w:p>
    <w:p w:rsidR="007D16FD" w:rsidRPr="007D16FD" w:rsidRDefault="007D16FD" w:rsidP="007D16FD">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7D16FD" w:rsidRPr="007D7C43" w:rsidRDefault="007D16FD" w:rsidP="007D16FD">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2342D1" w:rsidRPr="002342D1" w:rsidRDefault="00800FB5" w:rsidP="007D16FD">
      <w:pPr>
        <w:numPr>
          <w:ilvl w:val="0"/>
          <w:numId w:val="10"/>
        </w:numPr>
        <w:spacing w:before="80" w:after="80" w:line="360" w:lineRule="auto"/>
        <w:ind w:hanging="153"/>
        <w:rPr>
          <w:i/>
          <w:szCs w:val="26"/>
        </w:rPr>
      </w:pPr>
      <w:r>
        <w:t>Hệ thống</w:t>
      </w:r>
      <w:r w:rsidR="002342D1">
        <w:t xml:space="preserve"> cho phép người </w:t>
      </w:r>
      <w:r>
        <w:t>Admin</w:t>
      </w:r>
      <w:r w:rsidR="002342D1">
        <w:t xml:space="preserve"> quản lý thông tin </w:t>
      </w:r>
      <w:r>
        <w:t>khách hàng</w:t>
      </w:r>
      <w:r w:rsidR="002342D1">
        <w:t xml:space="preserve">ách hàng </w:t>
      </w:r>
      <w:r w:rsidR="00601CDB">
        <w:t>khách hàng</w:t>
      </w:r>
      <w:r w:rsidR="002342D1">
        <w:t xml:space="preserve"> họ đăng ký.</w:t>
      </w:r>
    </w:p>
    <w:p w:rsidR="007D16FD" w:rsidRPr="002342D1" w:rsidRDefault="007D16FD" w:rsidP="002342D1">
      <w:pPr>
        <w:spacing w:before="80" w:after="80" w:line="360" w:lineRule="auto"/>
        <w:rPr>
          <w:i/>
          <w:szCs w:val="26"/>
        </w:rPr>
      </w:pPr>
      <w:r w:rsidRPr="002342D1">
        <w:rPr>
          <w:i/>
          <w:szCs w:val="26"/>
          <w:u w:val="single"/>
        </w:rPr>
        <w:t>Tác nhân được phép thực hiện (quyền)</w:t>
      </w:r>
      <w:r w:rsidRPr="002342D1">
        <w:rPr>
          <w:i/>
          <w:szCs w:val="26"/>
        </w:rPr>
        <w:t>:</w:t>
      </w:r>
    </w:p>
    <w:p w:rsidR="007D16FD" w:rsidRPr="00F91CAB" w:rsidRDefault="007D16FD" w:rsidP="007D16FD">
      <w:pPr>
        <w:numPr>
          <w:ilvl w:val="0"/>
          <w:numId w:val="10"/>
        </w:numPr>
        <w:spacing w:before="40" w:after="40" w:line="264" w:lineRule="auto"/>
        <w:ind w:hanging="153"/>
        <w:rPr>
          <w:szCs w:val="26"/>
        </w:rPr>
      </w:pPr>
      <w:r>
        <w:rPr>
          <w:szCs w:val="26"/>
        </w:rPr>
        <w:t>Admin</w:t>
      </w:r>
    </w:p>
    <w:p w:rsidR="007D16FD" w:rsidRPr="00276D32" w:rsidRDefault="007D16FD" w:rsidP="007D16FD">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7D16FD" w:rsidRPr="00F91CAB" w:rsidRDefault="007D16FD" w:rsidP="007D16FD">
      <w:pPr>
        <w:numPr>
          <w:ilvl w:val="0"/>
          <w:numId w:val="10"/>
        </w:numPr>
        <w:spacing w:before="40" w:after="40" w:line="264" w:lineRule="auto"/>
        <w:ind w:hanging="153"/>
        <w:rPr>
          <w:szCs w:val="26"/>
        </w:rPr>
      </w:pPr>
      <w:r>
        <w:t xml:space="preserve">Cần phải đăng nhập </w:t>
      </w:r>
      <w:r w:rsidR="00800FB5">
        <w:t>hệ thống</w:t>
      </w:r>
      <w:r>
        <w:t>.</w:t>
      </w:r>
    </w:p>
    <w:p w:rsidR="007D16FD" w:rsidRPr="00276D32" w:rsidRDefault="007D16FD" w:rsidP="007D16FD">
      <w:pPr>
        <w:spacing w:before="40" w:after="40" w:line="264" w:lineRule="auto"/>
        <w:rPr>
          <w:szCs w:val="26"/>
        </w:rPr>
      </w:pPr>
      <w:r w:rsidRPr="00276D32">
        <w:rPr>
          <w:i/>
          <w:szCs w:val="26"/>
          <w:u w:val="single"/>
        </w:rPr>
        <w:t>Hậuđiềukiện</w:t>
      </w:r>
      <w:r w:rsidRPr="00276D32">
        <w:rPr>
          <w:i/>
          <w:szCs w:val="26"/>
        </w:rPr>
        <w:t>:</w:t>
      </w:r>
    </w:p>
    <w:p w:rsidR="002342D1" w:rsidRPr="002342D1" w:rsidRDefault="007D16FD" w:rsidP="007D16FD">
      <w:pPr>
        <w:numPr>
          <w:ilvl w:val="0"/>
          <w:numId w:val="10"/>
        </w:numPr>
        <w:spacing w:before="80" w:after="80" w:line="360" w:lineRule="auto"/>
        <w:ind w:hanging="153"/>
        <w:rPr>
          <w:i/>
          <w:szCs w:val="26"/>
        </w:rPr>
      </w:pPr>
      <w:r>
        <w:t xml:space="preserve">Sau </w:t>
      </w:r>
      <w:r w:rsidR="00601CDB">
        <w:t>khách hàng</w:t>
      </w:r>
      <w:r>
        <w:t xml:space="preserve"> đăng nhập thành công, admin </w:t>
      </w:r>
      <w:r w:rsidR="002342D1">
        <w:t xml:space="preserve">có thể chỉnh sửa thông tin của </w:t>
      </w:r>
      <w:r w:rsidR="00800FB5">
        <w:t>khách hàng</w:t>
      </w:r>
      <w:r w:rsidR="002342D1">
        <w:t xml:space="preserve">ách hàng hoặc xóa </w:t>
      </w:r>
      <w:r w:rsidR="00800FB5">
        <w:t>khách hàng</w:t>
      </w:r>
      <w:r w:rsidR="002342D1">
        <w:t xml:space="preserve">ách hàng ra </w:t>
      </w:r>
      <w:r w:rsidR="00601CDB">
        <w:t>khách hàng khỏi</w:t>
      </w:r>
      <w:r w:rsidR="002342D1">
        <w:t xml:space="preserve"> </w:t>
      </w:r>
      <w:r w:rsidR="00800FB5">
        <w:t>hệ thống</w:t>
      </w:r>
    </w:p>
    <w:p w:rsidR="002342D1" w:rsidRPr="002342D1" w:rsidRDefault="002342D1" w:rsidP="007D16FD">
      <w:pPr>
        <w:numPr>
          <w:ilvl w:val="0"/>
          <w:numId w:val="10"/>
        </w:numPr>
        <w:spacing w:before="80" w:after="80" w:line="360" w:lineRule="auto"/>
        <w:ind w:hanging="153"/>
        <w:rPr>
          <w:i/>
          <w:szCs w:val="26"/>
        </w:rPr>
      </w:pPr>
      <w:r>
        <w:t xml:space="preserve">Thông tin </w:t>
      </w:r>
      <w:r w:rsidR="00800FB5">
        <w:t>khách hàng</w:t>
      </w:r>
      <w:r>
        <w:t>ách hàng sẽ được thay đổi hoặc xóa trong cơ sở dữ liệu</w:t>
      </w:r>
    </w:p>
    <w:p w:rsidR="007D16FD" w:rsidRPr="002342D1" w:rsidRDefault="007D16FD" w:rsidP="002342D1">
      <w:pPr>
        <w:spacing w:before="80" w:after="80" w:line="360" w:lineRule="auto"/>
        <w:rPr>
          <w:i/>
          <w:szCs w:val="26"/>
        </w:rPr>
      </w:pPr>
      <w:r w:rsidRPr="002342D1">
        <w:rPr>
          <w:i/>
          <w:szCs w:val="26"/>
          <w:u w:val="single"/>
        </w:rPr>
        <w:t>Đặctả</w:t>
      </w:r>
      <w:r w:rsidRPr="002342D1">
        <w:rPr>
          <w:i/>
          <w:szCs w:val="26"/>
        </w:rPr>
        <w:t>:</w:t>
      </w:r>
    </w:p>
    <w:p w:rsidR="007D16FD" w:rsidRDefault="007D16FD" w:rsidP="007D16FD">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sidR="002342D1">
        <w:rPr>
          <w:rFonts w:ascii="Times New Roman" w:hAnsi="Times New Roman"/>
          <w:sz w:val="26"/>
          <w:szCs w:val="26"/>
        </w:rPr>
        <w:t xml:space="preserve"> </w:t>
      </w:r>
      <w:r w:rsidRPr="007D7C43">
        <w:rPr>
          <w:rFonts w:ascii="Times New Roman" w:hAnsi="Times New Roman"/>
          <w:sz w:val="26"/>
          <w:szCs w:val="26"/>
        </w:rPr>
        <w:t xml:space="preserve">muốn sử </w:t>
      </w:r>
      <w:r w:rsidR="002342D1">
        <w:rPr>
          <w:rFonts w:ascii="Times New Roman" w:hAnsi="Times New Roman"/>
          <w:sz w:val="26"/>
          <w:szCs w:val="26"/>
        </w:rPr>
        <w:t xml:space="preserve">thay đổi hoặc xóa thông tin </w:t>
      </w:r>
      <w:r w:rsidR="00800FB5">
        <w:rPr>
          <w:rFonts w:ascii="Times New Roman" w:hAnsi="Times New Roman"/>
          <w:sz w:val="26"/>
          <w:szCs w:val="26"/>
        </w:rPr>
        <w:t>khách hàng</w:t>
      </w:r>
      <w:r w:rsidR="002342D1">
        <w:rPr>
          <w:rFonts w:ascii="Times New Roman" w:hAnsi="Times New Roman"/>
          <w:sz w:val="26"/>
          <w:szCs w:val="26"/>
        </w:rPr>
        <w:t>ách hàng:</w:t>
      </w:r>
    </w:p>
    <w:p w:rsidR="002342D1" w:rsidRDefault="002342D1" w:rsidP="002342D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 chức năng quản lý thành viên.</w:t>
      </w:r>
    </w:p>
    <w:p w:rsidR="002342D1" w:rsidRDefault="00800FB5" w:rsidP="002342D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Hệ thống</w:t>
      </w:r>
      <w:r w:rsidR="002342D1">
        <w:rPr>
          <w:rFonts w:ascii="Times New Roman" w:hAnsi="Times New Roman"/>
          <w:sz w:val="26"/>
          <w:szCs w:val="26"/>
        </w:rPr>
        <w:t xml:space="preserve"> hiển thị danh sách các thành viên bao gồm:</w:t>
      </w:r>
    </w:p>
    <w:p w:rsidR="002342D1" w:rsidRDefault="002342D1" w:rsidP="002342D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Tên thành viên;</w:t>
      </w:r>
    </w:p>
    <w:p w:rsidR="002342D1" w:rsidRDefault="002342D1" w:rsidP="002342D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Số điện thoại;</w:t>
      </w:r>
    </w:p>
    <w:p w:rsidR="002342D1" w:rsidRDefault="002342D1" w:rsidP="002342D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Email;</w:t>
      </w:r>
    </w:p>
    <w:p w:rsidR="002342D1" w:rsidRDefault="002342D1" w:rsidP="002342D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2342D1" w:rsidRDefault="002342D1" w:rsidP="002342D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w:t>
      </w:r>
      <w:r w:rsidR="005A126E">
        <w:rPr>
          <w:rFonts w:ascii="Times New Roman" w:hAnsi="Times New Roman"/>
          <w:sz w:val="26"/>
          <w:szCs w:val="26"/>
        </w:rPr>
        <w:t xml:space="preserve"> chức năng</w:t>
      </w:r>
      <w:r>
        <w:rPr>
          <w:rFonts w:ascii="Times New Roman" w:hAnsi="Times New Roman"/>
          <w:sz w:val="26"/>
          <w:szCs w:val="26"/>
        </w:rPr>
        <w:t xml:space="preserve"> chỉnh sửa hoặc xóa thành viên</w:t>
      </w:r>
    </w:p>
    <w:p w:rsidR="005A126E" w:rsidRDefault="005A126E" w:rsidP="002342D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 xml:space="preserve">Admin </w:t>
      </w:r>
      <w:r w:rsidR="002863E1">
        <w:rPr>
          <w:rFonts w:ascii="Times New Roman" w:hAnsi="Times New Roman"/>
          <w:sz w:val="26"/>
          <w:szCs w:val="26"/>
        </w:rPr>
        <w:t>chọn</w:t>
      </w:r>
      <w:r>
        <w:rPr>
          <w:rFonts w:ascii="Times New Roman" w:hAnsi="Times New Roman"/>
          <w:sz w:val="26"/>
          <w:szCs w:val="26"/>
        </w:rPr>
        <w:t xml:space="preserve"> chức năng chỉnh sửa:</w:t>
      </w:r>
    </w:p>
    <w:p w:rsidR="005A126E" w:rsidRDefault="005A126E" w:rsidP="005A126E">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thành viên cần chỉnh sửa</w:t>
      </w:r>
    </w:p>
    <w:p w:rsidR="005A126E" w:rsidRDefault="005A126E" w:rsidP="005A126E">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5A126E" w:rsidRDefault="005A126E" w:rsidP="005A126E">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thành viên được cập nhật vào </w:t>
      </w:r>
      <w:r w:rsidR="00800FB5">
        <w:rPr>
          <w:rFonts w:ascii="Times New Roman" w:hAnsi="Times New Roman"/>
          <w:sz w:val="26"/>
          <w:szCs w:val="26"/>
        </w:rPr>
        <w:t>hệ thống</w:t>
      </w:r>
    </w:p>
    <w:p w:rsidR="005A126E" w:rsidRDefault="00800FB5" w:rsidP="005A126E">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5A126E">
        <w:rPr>
          <w:rFonts w:ascii="Times New Roman" w:hAnsi="Times New Roman"/>
          <w:sz w:val="26"/>
          <w:szCs w:val="26"/>
        </w:rPr>
        <w:t xml:space="preserve"> thông báo cập nhật thành công và hiển thị danh sách thành viên</w:t>
      </w:r>
    </w:p>
    <w:p w:rsidR="005A126E" w:rsidRDefault="005A126E" w:rsidP="002342D1">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 xml:space="preserve">Admin </w:t>
      </w:r>
      <w:r w:rsidR="002863E1">
        <w:rPr>
          <w:rFonts w:ascii="Times New Roman" w:hAnsi="Times New Roman"/>
          <w:sz w:val="26"/>
          <w:szCs w:val="26"/>
        </w:rPr>
        <w:t>chọn</w:t>
      </w:r>
      <w:r>
        <w:rPr>
          <w:rFonts w:ascii="Times New Roman" w:hAnsi="Times New Roman"/>
          <w:sz w:val="26"/>
          <w:szCs w:val="26"/>
        </w:rPr>
        <w:t xml:space="preserve"> chức năng xóa:</w:t>
      </w:r>
    </w:p>
    <w:p w:rsidR="005A126E" w:rsidRDefault="005A126E" w:rsidP="005A126E">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thành viên cần xóa</w:t>
      </w:r>
    </w:p>
    <w:p w:rsidR="005A126E" w:rsidRDefault="005A126E" w:rsidP="005A126E">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thành viên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5A126E" w:rsidRPr="005A126E" w:rsidRDefault="00800FB5" w:rsidP="005A126E">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5A126E">
        <w:rPr>
          <w:rFonts w:ascii="Times New Roman" w:hAnsi="Times New Roman"/>
          <w:sz w:val="26"/>
          <w:szCs w:val="26"/>
        </w:rPr>
        <w:t xml:space="preserve"> thông báo xóa thành công và hiển thị danh sách thành viên</w:t>
      </w:r>
    </w:p>
    <w:p w:rsidR="007D16FD" w:rsidRDefault="007D16FD" w:rsidP="007D16FD">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0C59B0" w:rsidRDefault="000C59B0" w:rsidP="007D16FD">
      <w:pPr>
        <w:pStyle w:val="BodyText"/>
        <w:spacing w:before="80" w:after="80" w:line="360" w:lineRule="auto"/>
        <w:rPr>
          <w:i/>
          <w:sz w:val="26"/>
          <w:szCs w:val="26"/>
        </w:rPr>
      </w:pPr>
    </w:p>
    <w:p w:rsidR="00424E67" w:rsidRDefault="00424E67" w:rsidP="007D16FD">
      <w:pPr>
        <w:pStyle w:val="BodyText"/>
        <w:spacing w:before="80" w:after="80" w:line="360" w:lineRule="auto"/>
        <w:rPr>
          <w:i/>
          <w:sz w:val="26"/>
          <w:szCs w:val="26"/>
        </w:rPr>
      </w:pPr>
      <w:r>
        <w:rPr>
          <w:i/>
          <w:sz w:val="26"/>
          <w:szCs w:val="26"/>
        </w:rPr>
        <w:t>Danh sách thành viên:</w:t>
      </w:r>
    </w:p>
    <w:p w:rsidR="00424E67" w:rsidRDefault="00424E67" w:rsidP="007D16FD">
      <w:pPr>
        <w:pStyle w:val="BodyText"/>
        <w:spacing w:before="80" w:after="80" w:line="360" w:lineRule="auto"/>
        <w:rPr>
          <w:i/>
          <w:sz w:val="26"/>
          <w:szCs w:val="26"/>
        </w:rPr>
      </w:pPr>
      <w:r>
        <w:rPr>
          <w:i/>
          <w:noProof/>
          <w:sz w:val="26"/>
          <w:szCs w:val="26"/>
          <w:lang w:val="vi-VN" w:eastAsia="vi-VN"/>
        </w:rPr>
        <w:drawing>
          <wp:inline distT="0" distB="0" distL="0" distR="0">
            <wp:extent cx="5753100" cy="43148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424E67" w:rsidRPr="00C15420" w:rsidRDefault="000C59B0" w:rsidP="007D16FD">
      <w:pPr>
        <w:pStyle w:val="BodyText"/>
        <w:spacing w:before="80" w:after="80" w:line="360" w:lineRule="auto"/>
        <w:rPr>
          <w:i/>
          <w:sz w:val="26"/>
          <w:szCs w:val="26"/>
          <w:lang w:val="vi-VN"/>
        </w:rPr>
      </w:pPr>
      <w:r>
        <w:rPr>
          <w:i/>
          <w:sz w:val="26"/>
          <w:szCs w:val="26"/>
        </w:rPr>
        <w:t>Thêm</w:t>
      </w:r>
      <w:r>
        <w:rPr>
          <w:i/>
          <w:sz w:val="26"/>
          <w:szCs w:val="26"/>
          <w:lang w:val="vi-VN"/>
        </w:rPr>
        <w:t xml:space="preserve"> mới</w:t>
      </w:r>
      <w:r>
        <w:rPr>
          <w:i/>
          <w:sz w:val="26"/>
          <w:szCs w:val="26"/>
        </w:rPr>
        <w:t xml:space="preserve"> thành</w:t>
      </w:r>
      <w:r w:rsidR="00C15420">
        <w:rPr>
          <w:i/>
          <w:sz w:val="26"/>
          <w:szCs w:val="26"/>
          <w:lang w:val="vi-VN"/>
        </w:rPr>
        <w:t xml:space="preserve"> viên</w:t>
      </w:r>
    </w:p>
    <w:p w:rsidR="0022046B" w:rsidRDefault="0022046B" w:rsidP="007D16FD">
      <w:pPr>
        <w:pStyle w:val="BodyText"/>
        <w:spacing w:before="80" w:after="80" w:line="360" w:lineRule="auto"/>
        <w:rPr>
          <w:i/>
          <w:sz w:val="26"/>
          <w:szCs w:val="26"/>
          <w:lang w:val="vi-VN"/>
        </w:rPr>
      </w:pPr>
      <w:r>
        <w:rPr>
          <w:i/>
          <w:sz w:val="26"/>
          <w:szCs w:val="26"/>
          <w:lang w:val="vi-VN"/>
        </w:rPr>
        <w:t>Sơ đồ trình tự:</w:t>
      </w:r>
    </w:p>
    <w:p w:rsidR="0022046B" w:rsidRPr="0022046B" w:rsidRDefault="0022046B" w:rsidP="007D16FD">
      <w:pPr>
        <w:pStyle w:val="BodyText"/>
        <w:spacing w:before="80" w:after="80" w:line="360" w:lineRule="auto"/>
        <w:rPr>
          <w:i/>
          <w:sz w:val="26"/>
          <w:szCs w:val="26"/>
          <w:lang w:val="vi-VN"/>
        </w:rPr>
      </w:pPr>
    </w:p>
    <w:p w:rsidR="000C59B0" w:rsidRDefault="000C59B0" w:rsidP="007D16FD">
      <w:pPr>
        <w:pStyle w:val="BodyText"/>
        <w:spacing w:before="80" w:after="80" w:line="360" w:lineRule="auto"/>
        <w:rPr>
          <w:i/>
          <w:sz w:val="26"/>
          <w:szCs w:val="26"/>
        </w:rPr>
      </w:pPr>
    </w:p>
    <w:p w:rsidR="00357018" w:rsidRDefault="00357018" w:rsidP="007D16FD">
      <w:pPr>
        <w:pStyle w:val="BodyText"/>
        <w:spacing w:before="80" w:after="80" w:line="360" w:lineRule="auto"/>
        <w:rPr>
          <w:i/>
          <w:sz w:val="26"/>
          <w:szCs w:val="26"/>
        </w:rPr>
      </w:pPr>
    </w:p>
    <w:p w:rsidR="00424E67" w:rsidRDefault="00424E67" w:rsidP="007D16FD">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863E1" w:rsidRDefault="002863E1" w:rsidP="002863E1">
      <w:pPr>
        <w:pStyle w:val="Heading3"/>
      </w:pPr>
      <w:bookmarkStart w:id="9" w:name="_Toc476212374"/>
      <w:r>
        <w:t>Quản lý loại tour</w:t>
      </w:r>
      <w:bookmarkEnd w:id="9"/>
    </w:p>
    <w:p w:rsidR="002863E1" w:rsidRPr="007D16FD" w:rsidRDefault="002863E1" w:rsidP="002863E1">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2863E1" w:rsidRPr="007D7C43" w:rsidRDefault="002863E1" w:rsidP="002863E1">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2863E1" w:rsidRPr="002342D1" w:rsidRDefault="00800FB5" w:rsidP="002863E1">
      <w:pPr>
        <w:numPr>
          <w:ilvl w:val="0"/>
          <w:numId w:val="10"/>
        </w:numPr>
        <w:spacing w:before="80" w:after="80" w:line="360" w:lineRule="auto"/>
        <w:ind w:hanging="153"/>
        <w:rPr>
          <w:i/>
          <w:szCs w:val="26"/>
        </w:rPr>
      </w:pPr>
      <w:r>
        <w:t>Hệ thống</w:t>
      </w:r>
      <w:r w:rsidR="002863E1">
        <w:t xml:space="preserve"> cho phép người </w:t>
      </w:r>
      <w:r>
        <w:t>Admin</w:t>
      </w:r>
      <w:r w:rsidR="002863E1">
        <w:t xml:space="preserve"> quản lý thông tin loại tour.</w:t>
      </w:r>
    </w:p>
    <w:p w:rsidR="002863E1" w:rsidRPr="002342D1" w:rsidRDefault="002863E1" w:rsidP="002863E1">
      <w:pPr>
        <w:spacing w:before="80" w:after="80" w:line="360" w:lineRule="auto"/>
        <w:rPr>
          <w:i/>
          <w:szCs w:val="26"/>
        </w:rPr>
      </w:pPr>
      <w:r w:rsidRPr="002342D1">
        <w:rPr>
          <w:i/>
          <w:szCs w:val="26"/>
          <w:u w:val="single"/>
        </w:rPr>
        <w:t>Tác nhân được phép thực hiện (quyền)</w:t>
      </w:r>
      <w:r w:rsidRPr="002342D1">
        <w:rPr>
          <w:i/>
          <w:szCs w:val="26"/>
        </w:rPr>
        <w:t>:</w:t>
      </w:r>
    </w:p>
    <w:p w:rsidR="002863E1" w:rsidRPr="00F91CAB" w:rsidRDefault="002863E1" w:rsidP="002863E1">
      <w:pPr>
        <w:numPr>
          <w:ilvl w:val="0"/>
          <w:numId w:val="10"/>
        </w:numPr>
        <w:spacing w:before="40" w:after="40" w:line="264" w:lineRule="auto"/>
        <w:ind w:hanging="153"/>
        <w:rPr>
          <w:szCs w:val="26"/>
        </w:rPr>
      </w:pPr>
      <w:r>
        <w:rPr>
          <w:szCs w:val="26"/>
        </w:rPr>
        <w:t>Admin</w:t>
      </w:r>
    </w:p>
    <w:p w:rsidR="002863E1" w:rsidRPr="00276D32" w:rsidRDefault="002863E1" w:rsidP="002863E1">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2863E1" w:rsidRPr="00F91CAB" w:rsidRDefault="002863E1" w:rsidP="002863E1">
      <w:pPr>
        <w:numPr>
          <w:ilvl w:val="0"/>
          <w:numId w:val="10"/>
        </w:numPr>
        <w:spacing w:before="40" w:after="40" w:line="264" w:lineRule="auto"/>
        <w:ind w:hanging="153"/>
        <w:rPr>
          <w:szCs w:val="26"/>
        </w:rPr>
      </w:pPr>
      <w:r>
        <w:t xml:space="preserve">Cần phải đăng nhập </w:t>
      </w:r>
      <w:r w:rsidR="00800FB5">
        <w:t>hệ thống</w:t>
      </w:r>
      <w:r>
        <w:t>.</w:t>
      </w:r>
    </w:p>
    <w:p w:rsidR="002863E1" w:rsidRPr="00276D32" w:rsidRDefault="002863E1" w:rsidP="002863E1">
      <w:pPr>
        <w:spacing w:before="40" w:after="40" w:line="264" w:lineRule="auto"/>
        <w:rPr>
          <w:szCs w:val="26"/>
        </w:rPr>
      </w:pPr>
      <w:r w:rsidRPr="00276D32">
        <w:rPr>
          <w:i/>
          <w:szCs w:val="26"/>
          <w:u w:val="single"/>
        </w:rPr>
        <w:t>Hậuđiềukiện</w:t>
      </w:r>
      <w:r w:rsidRPr="00276D32">
        <w:rPr>
          <w:i/>
          <w:szCs w:val="26"/>
        </w:rPr>
        <w:t>:</w:t>
      </w:r>
    </w:p>
    <w:p w:rsidR="002863E1" w:rsidRPr="002342D1" w:rsidRDefault="002863E1" w:rsidP="002863E1">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của loại tour ra </w:t>
      </w:r>
      <w:r w:rsidR="00601CDB">
        <w:t>khách hàng khỏi</w:t>
      </w:r>
      <w:r>
        <w:t xml:space="preserve"> </w:t>
      </w:r>
      <w:r w:rsidR="00800FB5">
        <w:t>hệ thống</w:t>
      </w:r>
      <w:r>
        <w:t>.</w:t>
      </w:r>
    </w:p>
    <w:p w:rsidR="002863E1" w:rsidRPr="002342D1" w:rsidRDefault="002863E1" w:rsidP="002863E1">
      <w:pPr>
        <w:numPr>
          <w:ilvl w:val="0"/>
          <w:numId w:val="10"/>
        </w:numPr>
        <w:spacing w:before="80" w:after="80" w:line="360" w:lineRule="auto"/>
        <w:ind w:hanging="153"/>
        <w:rPr>
          <w:i/>
          <w:szCs w:val="26"/>
        </w:rPr>
      </w:pPr>
      <w:r>
        <w:t>Thông tin loại tour sẽ được thêm mới, thay đổi, hoặc xóa trong cơ sở dữ liệu</w:t>
      </w:r>
    </w:p>
    <w:p w:rsidR="002863E1" w:rsidRPr="002342D1" w:rsidRDefault="002863E1" w:rsidP="002863E1">
      <w:pPr>
        <w:spacing w:before="80" w:after="80" w:line="360" w:lineRule="auto"/>
        <w:rPr>
          <w:i/>
          <w:szCs w:val="26"/>
        </w:rPr>
      </w:pPr>
      <w:r w:rsidRPr="002342D1">
        <w:rPr>
          <w:i/>
          <w:szCs w:val="26"/>
          <w:u w:val="single"/>
        </w:rPr>
        <w:t>Đặctả</w:t>
      </w:r>
      <w:r w:rsidRPr="002342D1">
        <w:rPr>
          <w:i/>
          <w:szCs w:val="26"/>
        </w:rPr>
        <w:t>:</w:t>
      </w:r>
    </w:p>
    <w:p w:rsidR="004547B8" w:rsidRDefault="002863E1" w:rsidP="004547B8">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loại tour trong </w:t>
      </w:r>
      <w:r w:rsidR="00800FB5">
        <w:rPr>
          <w:rFonts w:ascii="Times New Roman" w:hAnsi="Times New Roman"/>
          <w:sz w:val="26"/>
          <w:szCs w:val="26"/>
        </w:rPr>
        <w:t>hệ thống</w:t>
      </w:r>
      <w:r>
        <w:rPr>
          <w:rFonts w:ascii="Times New Roman" w:hAnsi="Times New Roman"/>
          <w:sz w:val="26"/>
          <w:szCs w:val="26"/>
        </w:rPr>
        <w:t>:</w:t>
      </w:r>
    </w:p>
    <w:p w:rsidR="002863E1" w:rsidRDefault="002863E1"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lastRenderedPageBreak/>
        <w:t>Admin chọn chức năng quản lý loại tour.</w:t>
      </w:r>
    </w:p>
    <w:p w:rsidR="002863E1" w:rsidRDefault="00800FB5"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t>Hệ thống</w:t>
      </w:r>
      <w:r w:rsidR="002863E1">
        <w:rPr>
          <w:rFonts w:ascii="Times New Roman" w:hAnsi="Times New Roman"/>
          <w:sz w:val="26"/>
          <w:szCs w:val="26"/>
        </w:rPr>
        <w:t xml:space="preserve"> hiển thị danh sách các loại tour  bao gồm:</w:t>
      </w:r>
    </w:p>
    <w:p w:rsidR="002863E1" w:rsidRDefault="002863E1" w:rsidP="002863E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Loại;</w:t>
      </w:r>
    </w:p>
    <w:p w:rsidR="002863E1" w:rsidRDefault="002863E1" w:rsidP="002863E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Tên Loại;</w:t>
      </w:r>
    </w:p>
    <w:p w:rsidR="002863E1" w:rsidRPr="002863E1" w:rsidRDefault="002863E1" w:rsidP="002863E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2863E1" w:rsidRDefault="002863E1"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t>Admin chọn chức năng thêm mới, chỉnh sửa hoặc xóa thành viên</w:t>
      </w:r>
    </w:p>
    <w:p w:rsidR="002863E1" w:rsidRDefault="002863E1"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t>Admin chọn chức năng thêm mới:</w:t>
      </w:r>
    </w:p>
    <w:p w:rsidR="002863E1" w:rsidRDefault="002863E1" w:rsidP="002863E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nhập thông tin loại tour cần thêm mới bao gồm:</w:t>
      </w:r>
    </w:p>
    <w:p w:rsid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Loại;</w:t>
      </w:r>
    </w:p>
    <w:p w:rsidR="00CA0DB0" w:rsidRP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Tên Loại;</w:t>
      </w:r>
    </w:p>
    <w:p w:rsidR="002863E1" w:rsidRDefault="00CA0DB0" w:rsidP="002863E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CA0DB0" w:rsidRDefault="00800FB5" w:rsidP="002863E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thêm mới thành công và hiển thị danh sách loại tour</w:t>
      </w:r>
    </w:p>
    <w:p w:rsidR="002863E1" w:rsidRDefault="002863E1"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2863E1" w:rsidRDefault="002863E1" w:rsidP="002863E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Admin chọn </w:t>
      </w:r>
      <w:r w:rsidR="00CA0DB0">
        <w:rPr>
          <w:rFonts w:ascii="Times New Roman" w:hAnsi="Times New Roman"/>
          <w:sz w:val="26"/>
          <w:szCs w:val="26"/>
        </w:rPr>
        <w:t>loại tour</w:t>
      </w:r>
      <w:r>
        <w:rPr>
          <w:rFonts w:ascii="Times New Roman" w:hAnsi="Times New Roman"/>
          <w:sz w:val="26"/>
          <w:szCs w:val="26"/>
        </w:rPr>
        <w:t xml:space="preserve"> cần chỉnh sửa</w:t>
      </w:r>
    </w:p>
    <w:p w:rsidR="002863E1" w:rsidRDefault="002863E1" w:rsidP="002863E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2863E1" w:rsidRDefault="002863E1" w:rsidP="002863E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w:t>
      </w:r>
      <w:r w:rsidR="00CA0DB0">
        <w:rPr>
          <w:rFonts w:ascii="Times New Roman" w:hAnsi="Times New Roman"/>
          <w:sz w:val="26"/>
          <w:szCs w:val="26"/>
        </w:rPr>
        <w:t>loại tour</w:t>
      </w:r>
      <w:r>
        <w:rPr>
          <w:rFonts w:ascii="Times New Roman" w:hAnsi="Times New Roman"/>
          <w:sz w:val="26"/>
          <w:szCs w:val="26"/>
        </w:rPr>
        <w:t xml:space="preserve"> được cập nhật vào </w:t>
      </w:r>
      <w:r w:rsidR="00800FB5">
        <w:rPr>
          <w:rFonts w:ascii="Times New Roman" w:hAnsi="Times New Roman"/>
          <w:sz w:val="26"/>
          <w:szCs w:val="26"/>
        </w:rPr>
        <w:t>hệ thống</w:t>
      </w:r>
    </w:p>
    <w:p w:rsidR="002863E1" w:rsidRDefault="00800FB5" w:rsidP="002863E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2863E1">
        <w:rPr>
          <w:rFonts w:ascii="Times New Roman" w:hAnsi="Times New Roman"/>
          <w:sz w:val="26"/>
          <w:szCs w:val="26"/>
        </w:rPr>
        <w:t xml:space="preserve"> thông báo cập nhật thành công và hiển thị danh sách </w:t>
      </w:r>
      <w:r w:rsidR="00CA0DB0">
        <w:rPr>
          <w:rFonts w:ascii="Times New Roman" w:hAnsi="Times New Roman"/>
          <w:sz w:val="26"/>
          <w:szCs w:val="26"/>
        </w:rPr>
        <w:t>loại tour</w:t>
      </w:r>
    </w:p>
    <w:p w:rsidR="002863E1" w:rsidRDefault="002863E1" w:rsidP="004547B8">
      <w:pPr>
        <w:pStyle w:val="TitlePageField"/>
        <w:widowControl w:val="0"/>
        <w:numPr>
          <w:ilvl w:val="0"/>
          <w:numId w:val="24"/>
        </w:numPr>
        <w:spacing w:before="60" w:after="60"/>
        <w:jc w:val="both"/>
        <w:rPr>
          <w:rFonts w:ascii="Times New Roman" w:hAnsi="Times New Roman"/>
          <w:sz w:val="26"/>
          <w:szCs w:val="26"/>
        </w:rPr>
      </w:pPr>
      <w:r>
        <w:rPr>
          <w:rFonts w:ascii="Times New Roman" w:hAnsi="Times New Roman"/>
          <w:sz w:val="26"/>
          <w:szCs w:val="26"/>
        </w:rPr>
        <w:t>Admin chọn chức năng xóa:</w:t>
      </w:r>
    </w:p>
    <w:p w:rsidR="002863E1" w:rsidRDefault="002863E1" w:rsidP="002863E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Admin chọn </w:t>
      </w:r>
      <w:r w:rsidR="00CA0DB0">
        <w:rPr>
          <w:rFonts w:ascii="Times New Roman" w:hAnsi="Times New Roman"/>
          <w:sz w:val="26"/>
          <w:szCs w:val="26"/>
        </w:rPr>
        <w:t xml:space="preserve">loại tour </w:t>
      </w:r>
      <w:r>
        <w:rPr>
          <w:rFonts w:ascii="Times New Roman" w:hAnsi="Times New Roman"/>
          <w:sz w:val="26"/>
          <w:szCs w:val="26"/>
        </w:rPr>
        <w:t>cần xóa</w:t>
      </w:r>
    </w:p>
    <w:p w:rsidR="002863E1" w:rsidRDefault="002863E1" w:rsidP="002863E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w:t>
      </w:r>
      <w:r w:rsidR="00CA0DB0">
        <w:rPr>
          <w:rFonts w:ascii="Times New Roman" w:hAnsi="Times New Roman"/>
          <w:sz w:val="26"/>
          <w:szCs w:val="26"/>
        </w:rPr>
        <w:t>loại tour</w:t>
      </w:r>
      <w:r>
        <w:rPr>
          <w:rFonts w:ascii="Times New Roman" w:hAnsi="Times New Roman"/>
          <w:sz w:val="26"/>
          <w:szCs w:val="26"/>
        </w:rPr>
        <w:t xml:space="preserve">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2863E1" w:rsidRPr="002921C4" w:rsidRDefault="00800FB5" w:rsidP="002921C4">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2863E1">
        <w:rPr>
          <w:rFonts w:ascii="Times New Roman" w:hAnsi="Times New Roman"/>
          <w:sz w:val="26"/>
          <w:szCs w:val="26"/>
        </w:rPr>
        <w:t xml:space="preserve"> thông báo xóa thành công và hiển thị danh sách </w:t>
      </w:r>
      <w:r w:rsidR="00CA0DB0">
        <w:rPr>
          <w:rFonts w:ascii="Times New Roman" w:hAnsi="Times New Roman"/>
          <w:sz w:val="26"/>
          <w:szCs w:val="26"/>
        </w:rPr>
        <w:t>loại tour</w:t>
      </w:r>
      <w:r w:rsidR="002921C4" w:rsidRPr="002921C4">
        <w:rPr>
          <w:i/>
          <w:sz w:val="26"/>
          <w:szCs w:val="26"/>
        </w:rPr>
        <w:t xml:space="preserve"> </w:t>
      </w:r>
    </w:p>
    <w:p w:rsidR="007D16FD" w:rsidRDefault="00CA0DB0" w:rsidP="00CA0DB0">
      <w:pPr>
        <w:pStyle w:val="BodyText"/>
        <w:spacing w:before="80" w:after="80" w:line="360" w:lineRule="auto"/>
        <w:rPr>
          <w:i/>
          <w:sz w:val="26"/>
          <w:szCs w:val="26"/>
        </w:rPr>
      </w:pPr>
      <w:r>
        <w:rPr>
          <w:i/>
          <w:sz w:val="26"/>
          <w:szCs w:val="26"/>
        </w:rPr>
        <w:t>-Danh sách loại tour:</w:t>
      </w:r>
    </w:p>
    <w:p w:rsidR="002921C4" w:rsidRPr="002921C4" w:rsidRDefault="002921C4" w:rsidP="00CA0DB0">
      <w:pPr>
        <w:pStyle w:val="BodyText"/>
        <w:spacing w:before="80" w:after="80" w:line="360" w:lineRule="auto"/>
        <w:rPr>
          <w:i/>
          <w:sz w:val="26"/>
          <w:szCs w:val="26"/>
          <w:lang w:val="vi-VN"/>
        </w:rPr>
      </w:pPr>
      <w:r>
        <w:rPr>
          <w:i/>
          <w:noProof/>
          <w:sz w:val="26"/>
          <w:szCs w:val="26"/>
          <w:lang w:val="vi-VN" w:eastAsia="vi-VN"/>
        </w:rPr>
        <w:drawing>
          <wp:inline distT="0" distB="0" distL="0" distR="0">
            <wp:extent cx="5760720" cy="3579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hsachloaitour.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CA0DB0" w:rsidRDefault="00CA0DB0" w:rsidP="007D7C43">
      <w:pPr>
        <w:pStyle w:val="BodyText"/>
        <w:spacing w:before="80" w:after="80" w:line="360" w:lineRule="auto"/>
        <w:rPr>
          <w:i/>
          <w:sz w:val="26"/>
          <w:szCs w:val="26"/>
        </w:rPr>
      </w:pPr>
    </w:p>
    <w:p w:rsidR="00CA0DB0" w:rsidRDefault="00CA0DB0" w:rsidP="007D7C43">
      <w:pPr>
        <w:pStyle w:val="BodyText"/>
        <w:spacing w:before="80" w:after="80" w:line="360" w:lineRule="auto"/>
        <w:rPr>
          <w:i/>
          <w:sz w:val="26"/>
          <w:szCs w:val="26"/>
        </w:rPr>
      </w:pPr>
      <w:r>
        <w:rPr>
          <w:i/>
          <w:sz w:val="26"/>
          <w:szCs w:val="26"/>
        </w:rPr>
        <w:t>Thêm mới:</w:t>
      </w:r>
    </w:p>
    <w:p w:rsidR="00C15420" w:rsidRDefault="00C15420" w:rsidP="007D7C43">
      <w:pPr>
        <w:pStyle w:val="BodyText"/>
        <w:spacing w:before="80" w:after="80" w:line="360" w:lineRule="auto"/>
        <w:rPr>
          <w:i/>
          <w:sz w:val="26"/>
          <w:szCs w:val="26"/>
          <w:lang w:val="vi-VN"/>
        </w:rPr>
      </w:pPr>
      <w:r>
        <w:rPr>
          <w:i/>
          <w:sz w:val="26"/>
          <w:szCs w:val="26"/>
          <w:lang w:val="vi-VN"/>
        </w:rPr>
        <w:t>Sơ đồ trình tự:</w:t>
      </w:r>
    </w:p>
    <w:p w:rsidR="00C15420" w:rsidRDefault="00E879C0" w:rsidP="007D7C43">
      <w:pPr>
        <w:pStyle w:val="BodyText"/>
        <w:spacing w:before="80" w:after="80" w:line="360" w:lineRule="auto"/>
        <w:rPr>
          <w:i/>
          <w:sz w:val="26"/>
          <w:szCs w:val="26"/>
          <w:lang w:val="vi-VN"/>
        </w:rPr>
      </w:pPr>
      <w:r>
        <w:rPr>
          <w:i/>
          <w:noProof/>
          <w:sz w:val="26"/>
          <w:szCs w:val="26"/>
          <w:lang w:val="vi-VN" w:eastAsia="vi-VN"/>
        </w:rPr>
        <w:drawing>
          <wp:inline distT="0" distB="0" distL="0" distR="0">
            <wp:extent cx="5760720" cy="267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anLyLoaiTuor_themM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673350"/>
                    </a:xfrm>
                    <a:prstGeom prst="rect">
                      <a:avLst/>
                    </a:prstGeom>
                  </pic:spPr>
                </pic:pic>
              </a:graphicData>
            </a:graphic>
          </wp:inline>
        </w:drawing>
      </w:r>
    </w:p>
    <w:p w:rsidR="00C15420" w:rsidRPr="00C15420" w:rsidRDefault="00C15420" w:rsidP="007D7C43">
      <w:pPr>
        <w:pStyle w:val="BodyText"/>
        <w:spacing w:before="80" w:after="80" w:line="360" w:lineRule="auto"/>
        <w:rPr>
          <w:i/>
          <w:sz w:val="26"/>
          <w:szCs w:val="26"/>
          <w:lang w:val="vi-VN"/>
        </w:rPr>
      </w:pPr>
      <w:r>
        <w:rPr>
          <w:i/>
          <w:sz w:val="26"/>
          <w:szCs w:val="26"/>
          <w:lang w:val="vi-VN"/>
        </w:rPr>
        <w:t>Giao diện:</w:t>
      </w:r>
    </w:p>
    <w:p w:rsidR="00CA0DB0" w:rsidRDefault="00CA0DB0" w:rsidP="007D7C43">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3405C" w:rsidRDefault="0023405C" w:rsidP="007D7C43">
      <w:pPr>
        <w:pStyle w:val="BodyText"/>
        <w:spacing w:before="80" w:after="80" w:line="360" w:lineRule="auto"/>
        <w:rPr>
          <w:i/>
          <w:sz w:val="26"/>
          <w:szCs w:val="26"/>
        </w:rPr>
      </w:pPr>
      <w:r>
        <w:rPr>
          <w:i/>
          <w:sz w:val="26"/>
          <w:szCs w:val="26"/>
        </w:rPr>
        <w:t>Xóa loại tour:</w:t>
      </w:r>
    </w:p>
    <w:p w:rsidR="004D101D" w:rsidRDefault="004D101D" w:rsidP="007D7C43">
      <w:pPr>
        <w:pStyle w:val="BodyText"/>
        <w:spacing w:before="80" w:after="80" w:line="360" w:lineRule="auto"/>
        <w:rPr>
          <w:i/>
          <w:sz w:val="26"/>
          <w:szCs w:val="26"/>
          <w:lang w:val="vi-VN"/>
        </w:rPr>
      </w:pPr>
      <w:r>
        <w:rPr>
          <w:i/>
          <w:sz w:val="26"/>
          <w:szCs w:val="26"/>
          <w:lang w:val="vi-VN"/>
        </w:rPr>
        <w:t>Sơ đồ trình tự</w:t>
      </w:r>
    </w:p>
    <w:p w:rsidR="004D101D" w:rsidRPr="004D101D" w:rsidRDefault="00E879C0" w:rsidP="007D7C43">
      <w:pPr>
        <w:pStyle w:val="BodyText"/>
        <w:spacing w:before="80" w:after="80" w:line="360" w:lineRule="auto"/>
        <w:rPr>
          <w:i/>
          <w:sz w:val="26"/>
          <w:szCs w:val="26"/>
          <w:lang w:val="vi-VN"/>
        </w:rPr>
      </w:pPr>
      <w:r>
        <w:rPr>
          <w:i/>
          <w:noProof/>
          <w:sz w:val="26"/>
          <w:szCs w:val="26"/>
          <w:lang w:val="vi-VN" w:eastAsia="vi-VN"/>
        </w:rPr>
        <w:lastRenderedPageBreak/>
        <w:drawing>
          <wp:inline distT="0" distB="0" distL="0" distR="0">
            <wp:extent cx="5760720" cy="3710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LyLoaiTuor_Del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710305"/>
                    </a:xfrm>
                    <a:prstGeom prst="rect">
                      <a:avLst/>
                    </a:prstGeom>
                  </pic:spPr>
                </pic:pic>
              </a:graphicData>
            </a:graphic>
          </wp:inline>
        </w:drawing>
      </w:r>
    </w:p>
    <w:p w:rsidR="004D101D" w:rsidRDefault="004D101D" w:rsidP="007D7C43">
      <w:pPr>
        <w:pStyle w:val="BodyText"/>
        <w:spacing w:before="80" w:after="80" w:line="360" w:lineRule="auto"/>
        <w:rPr>
          <w:i/>
          <w:sz w:val="26"/>
          <w:szCs w:val="26"/>
          <w:lang w:val="vi-VN"/>
        </w:rPr>
      </w:pPr>
      <w:r>
        <w:rPr>
          <w:i/>
          <w:sz w:val="26"/>
          <w:szCs w:val="26"/>
          <w:lang w:val="vi-VN"/>
        </w:rPr>
        <w:t>Giao diện:</w:t>
      </w:r>
    </w:p>
    <w:p w:rsidR="0023405C" w:rsidRDefault="004D101D" w:rsidP="00987FDC">
      <w:pPr>
        <w:pStyle w:val="BodyText"/>
        <w:spacing w:before="80" w:after="80" w:line="360" w:lineRule="auto"/>
        <w:rPr>
          <w:i/>
          <w:sz w:val="26"/>
          <w:szCs w:val="26"/>
          <w:lang w:val="vi-VN"/>
        </w:rPr>
      </w:pPr>
      <w:r>
        <w:rPr>
          <w:i/>
          <w:noProof/>
          <w:sz w:val="26"/>
          <w:szCs w:val="26"/>
          <w:lang w:val="vi-VN" w:eastAsia="vi-VN"/>
        </w:rPr>
        <w:drawing>
          <wp:inline distT="0" distB="0" distL="0" distR="0">
            <wp:extent cx="5760720" cy="3579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êt.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987FDC" w:rsidRDefault="00987FDC" w:rsidP="00987FDC">
      <w:pPr>
        <w:pStyle w:val="BodyText"/>
        <w:spacing w:before="80" w:after="80" w:line="360" w:lineRule="auto"/>
        <w:rPr>
          <w:i/>
          <w:sz w:val="26"/>
          <w:szCs w:val="26"/>
          <w:lang w:val="vi-VN"/>
        </w:rPr>
      </w:pPr>
      <w:r>
        <w:rPr>
          <w:i/>
          <w:sz w:val="26"/>
          <w:szCs w:val="26"/>
          <w:lang w:val="vi-VN"/>
        </w:rPr>
        <w:t>Update loại tour:</w:t>
      </w:r>
    </w:p>
    <w:p w:rsidR="00987FDC" w:rsidRDefault="00987FDC" w:rsidP="00987FDC">
      <w:pPr>
        <w:pStyle w:val="BodyText"/>
        <w:spacing w:before="80" w:after="80" w:line="360" w:lineRule="auto"/>
        <w:rPr>
          <w:i/>
          <w:sz w:val="26"/>
          <w:szCs w:val="26"/>
          <w:lang w:val="vi-VN"/>
        </w:rPr>
      </w:pPr>
      <w:r>
        <w:rPr>
          <w:i/>
          <w:sz w:val="26"/>
          <w:szCs w:val="26"/>
          <w:lang w:val="vi-VN"/>
        </w:rPr>
        <w:t xml:space="preserve">Sơ đồ trình tự </w:t>
      </w:r>
    </w:p>
    <w:p w:rsidR="00987FDC" w:rsidRDefault="00E879C0" w:rsidP="00987FDC">
      <w:pPr>
        <w:pStyle w:val="BodyText"/>
        <w:spacing w:before="80" w:after="80" w:line="360" w:lineRule="auto"/>
        <w:rPr>
          <w:i/>
          <w:sz w:val="26"/>
          <w:szCs w:val="26"/>
          <w:lang w:val="vi-VN"/>
        </w:rPr>
      </w:pPr>
      <w:bookmarkStart w:id="10" w:name="_GoBack"/>
      <w:r>
        <w:rPr>
          <w:i/>
          <w:noProof/>
          <w:sz w:val="26"/>
          <w:szCs w:val="26"/>
          <w:lang w:val="vi-VN" w:eastAsia="vi-VN"/>
        </w:rPr>
        <w:lastRenderedPageBreak/>
        <w:drawing>
          <wp:inline distT="0" distB="0" distL="0" distR="0">
            <wp:extent cx="5760720" cy="268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anLyTuor_upd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88590"/>
                    </a:xfrm>
                    <a:prstGeom prst="rect">
                      <a:avLst/>
                    </a:prstGeom>
                  </pic:spPr>
                </pic:pic>
              </a:graphicData>
            </a:graphic>
          </wp:inline>
        </w:drawing>
      </w:r>
      <w:bookmarkEnd w:id="10"/>
    </w:p>
    <w:p w:rsidR="00987FDC" w:rsidRDefault="00987FDC" w:rsidP="00987FDC">
      <w:pPr>
        <w:pStyle w:val="BodyText"/>
        <w:spacing w:before="80" w:after="80" w:line="360" w:lineRule="auto"/>
        <w:rPr>
          <w:i/>
          <w:sz w:val="26"/>
          <w:szCs w:val="26"/>
          <w:lang w:val="vi-VN"/>
        </w:rPr>
      </w:pPr>
      <w:r>
        <w:rPr>
          <w:i/>
          <w:sz w:val="26"/>
          <w:szCs w:val="26"/>
          <w:lang w:val="vi-VN"/>
        </w:rPr>
        <w:t>Giao diện:</w:t>
      </w:r>
    </w:p>
    <w:p w:rsidR="00987FDC" w:rsidRPr="00987FDC" w:rsidRDefault="00987FDC" w:rsidP="00987FDC">
      <w:pPr>
        <w:pStyle w:val="BodyText"/>
        <w:spacing w:before="80" w:after="80" w:line="360" w:lineRule="auto"/>
        <w:rPr>
          <w:i/>
          <w:sz w:val="26"/>
          <w:szCs w:val="26"/>
          <w:lang w:val="vi-VN"/>
        </w:rPr>
      </w:pPr>
      <w:r>
        <w:rPr>
          <w:i/>
          <w:noProof/>
          <w:sz w:val="26"/>
          <w:szCs w:val="26"/>
          <w:lang w:val="vi-VN" w:eastAsia="vi-VN"/>
        </w:rPr>
        <w:drawing>
          <wp:inline distT="0" distB="0" distL="0" distR="0">
            <wp:extent cx="5990590" cy="358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pdate.png"/>
                    <pic:cNvPicPr/>
                  </pic:nvPicPr>
                  <pic:blipFill>
                    <a:blip r:embed="rId34">
                      <a:extLst>
                        <a:ext uri="{28A0092B-C50C-407E-A947-70E740481C1C}">
                          <a14:useLocalDpi xmlns:a14="http://schemas.microsoft.com/office/drawing/2010/main" val="0"/>
                        </a:ext>
                      </a:extLst>
                    </a:blip>
                    <a:stretch>
                      <a:fillRect/>
                    </a:stretch>
                  </pic:blipFill>
                  <pic:spPr>
                    <a:xfrm>
                      <a:off x="0" y="0"/>
                      <a:ext cx="5998455" cy="3586102"/>
                    </a:xfrm>
                    <a:prstGeom prst="rect">
                      <a:avLst/>
                    </a:prstGeom>
                  </pic:spPr>
                </pic:pic>
              </a:graphicData>
            </a:graphic>
          </wp:inline>
        </w:drawing>
      </w:r>
    </w:p>
    <w:p w:rsidR="00CA0DB0" w:rsidRDefault="00CA0DB0" w:rsidP="00CA0DB0">
      <w:pPr>
        <w:pStyle w:val="Heading3"/>
      </w:pPr>
      <w:bookmarkStart w:id="11" w:name="_Toc476212375"/>
      <w:r>
        <w:t>Quản lý Điểm Đến</w:t>
      </w:r>
      <w:bookmarkEnd w:id="11"/>
    </w:p>
    <w:p w:rsidR="00CA0DB0" w:rsidRPr="007D16FD" w:rsidRDefault="00CA0DB0" w:rsidP="00CA0DB0">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CA0DB0" w:rsidRPr="007D7C43" w:rsidRDefault="00CA0DB0" w:rsidP="00CA0DB0">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CA0DB0" w:rsidRPr="002342D1" w:rsidRDefault="00800FB5" w:rsidP="00CA0DB0">
      <w:pPr>
        <w:numPr>
          <w:ilvl w:val="0"/>
          <w:numId w:val="10"/>
        </w:numPr>
        <w:spacing w:before="80" w:after="80" w:line="360" w:lineRule="auto"/>
        <w:ind w:hanging="153"/>
        <w:rPr>
          <w:i/>
          <w:szCs w:val="26"/>
        </w:rPr>
      </w:pPr>
      <w:r>
        <w:t>Hệ thống</w:t>
      </w:r>
      <w:r w:rsidR="00CA0DB0">
        <w:t xml:space="preserve"> cho phép người </w:t>
      </w:r>
      <w:r>
        <w:t>Admin</w:t>
      </w:r>
      <w:r w:rsidR="00CA0DB0">
        <w:t xml:space="preserve"> quản lý thông tin điểm đến.</w:t>
      </w:r>
    </w:p>
    <w:p w:rsidR="00CA0DB0" w:rsidRPr="002342D1" w:rsidRDefault="00CA0DB0" w:rsidP="00CA0DB0">
      <w:pPr>
        <w:spacing w:before="80" w:after="80" w:line="360" w:lineRule="auto"/>
        <w:rPr>
          <w:i/>
          <w:szCs w:val="26"/>
        </w:rPr>
      </w:pPr>
      <w:r w:rsidRPr="002342D1">
        <w:rPr>
          <w:i/>
          <w:szCs w:val="26"/>
          <w:u w:val="single"/>
        </w:rPr>
        <w:t>Tác nhân được phép thực hiện (quyền)</w:t>
      </w:r>
      <w:r w:rsidRPr="002342D1">
        <w:rPr>
          <w:i/>
          <w:szCs w:val="26"/>
        </w:rPr>
        <w:t>:</w:t>
      </w:r>
    </w:p>
    <w:p w:rsidR="00CA0DB0" w:rsidRPr="00F91CAB" w:rsidRDefault="00CA0DB0" w:rsidP="00CA0DB0">
      <w:pPr>
        <w:numPr>
          <w:ilvl w:val="0"/>
          <w:numId w:val="10"/>
        </w:numPr>
        <w:spacing w:before="40" w:after="40" w:line="264" w:lineRule="auto"/>
        <w:ind w:hanging="153"/>
        <w:rPr>
          <w:szCs w:val="26"/>
        </w:rPr>
      </w:pPr>
      <w:r>
        <w:rPr>
          <w:szCs w:val="26"/>
        </w:rPr>
        <w:t>Admin</w:t>
      </w:r>
    </w:p>
    <w:p w:rsidR="00CA0DB0" w:rsidRPr="00276D32" w:rsidRDefault="00CA0DB0" w:rsidP="00CA0DB0">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CA0DB0" w:rsidRPr="00F91CAB" w:rsidRDefault="00CA0DB0" w:rsidP="00CA0DB0">
      <w:pPr>
        <w:numPr>
          <w:ilvl w:val="0"/>
          <w:numId w:val="10"/>
        </w:numPr>
        <w:spacing w:before="40" w:after="40" w:line="264" w:lineRule="auto"/>
        <w:ind w:hanging="153"/>
        <w:rPr>
          <w:szCs w:val="26"/>
        </w:rPr>
      </w:pPr>
      <w:r>
        <w:lastRenderedPageBreak/>
        <w:t xml:space="preserve">Cần phải đăng nhập </w:t>
      </w:r>
      <w:r w:rsidR="00800FB5">
        <w:t>hệ thống</w:t>
      </w:r>
      <w:r>
        <w:t>.</w:t>
      </w:r>
    </w:p>
    <w:p w:rsidR="00CA0DB0" w:rsidRPr="00276D32" w:rsidRDefault="00CA0DB0" w:rsidP="00CA0DB0">
      <w:pPr>
        <w:spacing w:before="40" w:after="40" w:line="264" w:lineRule="auto"/>
        <w:rPr>
          <w:szCs w:val="26"/>
        </w:rPr>
      </w:pPr>
      <w:r w:rsidRPr="00276D32">
        <w:rPr>
          <w:i/>
          <w:szCs w:val="26"/>
          <w:u w:val="single"/>
        </w:rPr>
        <w:t>Hậuđiềukiện</w:t>
      </w:r>
      <w:r w:rsidRPr="00276D32">
        <w:rPr>
          <w:i/>
          <w:szCs w:val="26"/>
        </w:rPr>
        <w:t>:</w:t>
      </w:r>
    </w:p>
    <w:p w:rsidR="00CA0DB0" w:rsidRPr="002342D1" w:rsidRDefault="00CA0DB0" w:rsidP="00CA0DB0">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của điểm đến ra </w:t>
      </w:r>
      <w:r w:rsidR="00601CDB">
        <w:t>khách hàng khỏi</w:t>
      </w:r>
      <w:r>
        <w:t xml:space="preserve"> </w:t>
      </w:r>
      <w:r w:rsidR="00800FB5">
        <w:t>hệ thống</w:t>
      </w:r>
      <w:r>
        <w:t>.</w:t>
      </w:r>
    </w:p>
    <w:p w:rsidR="00CA0DB0" w:rsidRPr="002342D1" w:rsidRDefault="00CA0DB0" w:rsidP="00CA0DB0">
      <w:pPr>
        <w:numPr>
          <w:ilvl w:val="0"/>
          <w:numId w:val="10"/>
        </w:numPr>
        <w:spacing w:before="80" w:after="80" w:line="360" w:lineRule="auto"/>
        <w:ind w:hanging="153"/>
        <w:rPr>
          <w:i/>
          <w:szCs w:val="26"/>
        </w:rPr>
      </w:pPr>
      <w:r>
        <w:t>Thông tin điểm đến sẽ được thêm mới, thay đổi, hoặc xóa trong cơ sở dữ liệu</w:t>
      </w:r>
    </w:p>
    <w:p w:rsidR="00CA0DB0" w:rsidRPr="002342D1" w:rsidRDefault="00CA0DB0" w:rsidP="00CA0DB0">
      <w:pPr>
        <w:spacing w:before="80" w:after="80" w:line="360" w:lineRule="auto"/>
        <w:rPr>
          <w:i/>
          <w:szCs w:val="26"/>
        </w:rPr>
      </w:pPr>
      <w:r w:rsidRPr="002342D1">
        <w:rPr>
          <w:i/>
          <w:szCs w:val="26"/>
          <w:u w:val="single"/>
        </w:rPr>
        <w:t>Đặctả</w:t>
      </w:r>
      <w:r w:rsidRPr="002342D1">
        <w:rPr>
          <w:i/>
          <w:szCs w:val="26"/>
        </w:rPr>
        <w:t>:</w:t>
      </w:r>
    </w:p>
    <w:p w:rsidR="00CA0DB0" w:rsidRDefault="00CA0DB0" w:rsidP="00CA0DB0">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điểm đến trong </w:t>
      </w:r>
      <w:r w:rsidR="00800FB5">
        <w:rPr>
          <w:rFonts w:ascii="Times New Roman" w:hAnsi="Times New Roman"/>
          <w:sz w:val="26"/>
          <w:szCs w:val="26"/>
        </w:rPr>
        <w:t>hệ thống</w:t>
      </w:r>
      <w:r>
        <w:rPr>
          <w:rFonts w:ascii="Times New Roman" w:hAnsi="Times New Roman"/>
          <w:sz w:val="26"/>
          <w:szCs w:val="26"/>
        </w:rPr>
        <w:t>:</w:t>
      </w:r>
    </w:p>
    <w:p w:rsidR="00CA0DB0" w:rsidRDefault="00CA0DB0"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Admin chọn chức năng quản lý điểm đến.</w:t>
      </w:r>
    </w:p>
    <w:p w:rsidR="00CA0DB0" w:rsidRDefault="00800FB5"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hiển thị danh sách các điểm đến  bao gồm:</w:t>
      </w:r>
    </w:p>
    <w:p w:rsidR="00CA0DB0"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Điểm Đến;</w:t>
      </w:r>
    </w:p>
    <w:p w:rsidR="00CA0DB0"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Loại;</w:t>
      </w:r>
    </w:p>
    <w:p w:rsidR="00CA0DB0"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Tên Điểm Đến;</w:t>
      </w:r>
    </w:p>
    <w:p w:rsidR="00CA0DB0" w:rsidRPr="002863E1"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CA0DB0" w:rsidRDefault="00CA0DB0"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Admin chọn chức năng thêm mới, chỉnh sửa hoặc xóa thành viên</w:t>
      </w:r>
    </w:p>
    <w:p w:rsidR="00CA0DB0" w:rsidRDefault="00CA0DB0"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Admin chọn chức năng thêm mới:</w:t>
      </w:r>
    </w:p>
    <w:p w:rsidR="00CA0DB0" w:rsidRDefault="00CA0DB0"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nhập thông tin điểm đến cần thêm mới bao gồm:</w:t>
      </w:r>
    </w:p>
    <w:p w:rsid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Điểm Đến;</w:t>
      </w:r>
    </w:p>
    <w:p w:rsid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Loại;</w:t>
      </w:r>
    </w:p>
    <w:p w:rsidR="00CA0DB0" w:rsidRP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Tên Điểm Đến;</w:t>
      </w:r>
    </w:p>
    <w:p w:rsidR="00CA0DB0" w:rsidRDefault="00CA0DB0"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CA0DB0" w:rsidRDefault="00800FB5"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thêm mới thành công và hiển thị danh sách điểm đến</w:t>
      </w:r>
    </w:p>
    <w:p w:rsidR="00CA0DB0" w:rsidRDefault="00CA0DB0"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điểm đến cần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điểm đến được cập nhật vào </w:t>
      </w:r>
      <w:r w:rsidR="00800FB5">
        <w:rPr>
          <w:rFonts w:ascii="Times New Roman" w:hAnsi="Times New Roman"/>
          <w:sz w:val="26"/>
          <w:szCs w:val="26"/>
        </w:rPr>
        <w:t>hệ thống</w:t>
      </w:r>
    </w:p>
    <w:p w:rsidR="00CA0DB0" w:rsidRDefault="00800FB5"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cập nhật thành công và hiển thị danh sách điểm đến</w:t>
      </w:r>
    </w:p>
    <w:p w:rsidR="00CA0DB0" w:rsidRDefault="00CA0DB0" w:rsidP="004547B8">
      <w:pPr>
        <w:pStyle w:val="TitlePageField"/>
        <w:widowControl w:val="0"/>
        <w:numPr>
          <w:ilvl w:val="0"/>
          <w:numId w:val="28"/>
        </w:numPr>
        <w:spacing w:before="60" w:after="60"/>
        <w:jc w:val="both"/>
        <w:rPr>
          <w:rFonts w:ascii="Times New Roman" w:hAnsi="Times New Roman"/>
          <w:sz w:val="26"/>
          <w:szCs w:val="26"/>
        </w:rPr>
      </w:pPr>
      <w:r>
        <w:rPr>
          <w:rFonts w:ascii="Times New Roman" w:hAnsi="Times New Roman"/>
          <w:sz w:val="26"/>
          <w:szCs w:val="26"/>
        </w:rPr>
        <w:t>Admin chọn chức năng xóa:</w:t>
      </w:r>
    </w:p>
    <w:p w:rsidR="00CA0DB0" w:rsidRDefault="00CA0DB0"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điểm đến cần xóa</w:t>
      </w:r>
    </w:p>
    <w:p w:rsidR="00CA0DB0" w:rsidRDefault="00CA0DB0"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điểm đến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CA0DB0" w:rsidRPr="005A126E" w:rsidRDefault="00800FB5"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xóa thành công và hiển thị danh sách điểm đến</w:t>
      </w:r>
    </w:p>
    <w:p w:rsidR="00CA0DB0" w:rsidRDefault="00CA0DB0" w:rsidP="00CA0DB0">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CA0DB0" w:rsidRDefault="00CA0DB0" w:rsidP="00CA0DB0">
      <w:pPr>
        <w:pStyle w:val="BodyText"/>
        <w:spacing w:before="80" w:after="80" w:line="360" w:lineRule="auto"/>
        <w:rPr>
          <w:i/>
          <w:sz w:val="26"/>
          <w:szCs w:val="26"/>
        </w:rPr>
      </w:pPr>
      <w:r>
        <w:rPr>
          <w:i/>
          <w:sz w:val="26"/>
          <w:szCs w:val="26"/>
        </w:rPr>
        <w:t>Danh sách điểm đến:</w:t>
      </w:r>
    </w:p>
    <w:p w:rsidR="00CA0DB0" w:rsidRDefault="00CA0DB0" w:rsidP="00CA0DB0">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CA0DB0" w:rsidRDefault="00CA0DB0" w:rsidP="00CA0DB0">
      <w:pPr>
        <w:pStyle w:val="BodyText"/>
        <w:spacing w:before="80" w:after="80" w:line="360" w:lineRule="auto"/>
        <w:rPr>
          <w:i/>
          <w:sz w:val="26"/>
          <w:szCs w:val="26"/>
        </w:rPr>
      </w:pPr>
      <w:r>
        <w:rPr>
          <w:i/>
          <w:sz w:val="26"/>
          <w:szCs w:val="26"/>
        </w:rPr>
        <w:t>Thêm mới:</w:t>
      </w:r>
    </w:p>
    <w:p w:rsidR="00CA0DB0" w:rsidRDefault="00CA0DB0" w:rsidP="00CA0DB0">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CA0DB0" w:rsidRDefault="00CA0DB0" w:rsidP="00CA0DB0">
      <w:pPr>
        <w:pStyle w:val="Heading3"/>
      </w:pPr>
      <w:bookmarkStart w:id="12" w:name="_Toc476212376"/>
      <w:r>
        <w:lastRenderedPageBreak/>
        <w:t xml:space="preserve">Quản lý điểm </w:t>
      </w:r>
      <w:r w:rsidR="00557296">
        <w:t>khởi</w:t>
      </w:r>
      <w:r>
        <w:t xml:space="preserve"> hành</w:t>
      </w:r>
      <w:bookmarkEnd w:id="12"/>
    </w:p>
    <w:p w:rsidR="00CA0DB0" w:rsidRPr="007D16FD" w:rsidRDefault="00CA0DB0" w:rsidP="00CA0DB0">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CA0DB0" w:rsidRPr="007D7C43" w:rsidRDefault="00CA0DB0" w:rsidP="00CA0DB0">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CA0DB0" w:rsidRPr="002342D1" w:rsidRDefault="00800FB5" w:rsidP="00CA0DB0">
      <w:pPr>
        <w:numPr>
          <w:ilvl w:val="0"/>
          <w:numId w:val="10"/>
        </w:numPr>
        <w:spacing w:before="80" w:after="80" w:line="360" w:lineRule="auto"/>
        <w:ind w:hanging="153"/>
        <w:rPr>
          <w:i/>
          <w:szCs w:val="26"/>
        </w:rPr>
      </w:pPr>
      <w:r>
        <w:t>Hệ thống</w:t>
      </w:r>
      <w:r w:rsidR="00CA0DB0">
        <w:t xml:space="preserve"> cho phép người </w:t>
      </w:r>
      <w:r>
        <w:t>Admin</w:t>
      </w:r>
      <w:r w:rsidR="00CA0DB0">
        <w:t xml:space="preserve"> quản lý thông tin điểm </w:t>
      </w:r>
      <w:r w:rsidR="00557296">
        <w:t xml:space="preserve">khởi </w:t>
      </w:r>
      <w:r w:rsidR="00CA0DB0">
        <w:t xml:space="preserve"> hành.</w:t>
      </w:r>
    </w:p>
    <w:p w:rsidR="00CA0DB0" w:rsidRPr="002342D1" w:rsidRDefault="00CA0DB0" w:rsidP="00CA0DB0">
      <w:pPr>
        <w:spacing w:before="80" w:after="80" w:line="360" w:lineRule="auto"/>
        <w:rPr>
          <w:i/>
          <w:szCs w:val="26"/>
        </w:rPr>
      </w:pPr>
      <w:r w:rsidRPr="002342D1">
        <w:rPr>
          <w:i/>
          <w:szCs w:val="26"/>
          <w:u w:val="single"/>
        </w:rPr>
        <w:t>Tác nhân được phép thực hiện (quyền)</w:t>
      </w:r>
      <w:r w:rsidRPr="002342D1">
        <w:rPr>
          <w:i/>
          <w:szCs w:val="26"/>
        </w:rPr>
        <w:t>:</w:t>
      </w:r>
    </w:p>
    <w:p w:rsidR="00CA0DB0" w:rsidRPr="00F91CAB" w:rsidRDefault="00CA0DB0" w:rsidP="00CA0DB0">
      <w:pPr>
        <w:numPr>
          <w:ilvl w:val="0"/>
          <w:numId w:val="10"/>
        </w:numPr>
        <w:spacing w:before="40" w:after="40" w:line="264" w:lineRule="auto"/>
        <w:ind w:hanging="153"/>
        <w:rPr>
          <w:szCs w:val="26"/>
        </w:rPr>
      </w:pPr>
      <w:r>
        <w:rPr>
          <w:szCs w:val="26"/>
        </w:rPr>
        <w:t>Admin</w:t>
      </w:r>
    </w:p>
    <w:p w:rsidR="00CA0DB0" w:rsidRPr="00276D32" w:rsidRDefault="00CA0DB0" w:rsidP="00CA0DB0">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CA0DB0" w:rsidRPr="00F91CAB" w:rsidRDefault="00CA0DB0" w:rsidP="00CA0DB0">
      <w:pPr>
        <w:numPr>
          <w:ilvl w:val="0"/>
          <w:numId w:val="10"/>
        </w:numPr>
        <w:spacing w:before="40" w:after="40" w:line="264" w:lineRule="auto"/>
        <w:ind w:hanging="153"/>
        <w:rPr>
          <w:szCs w:val="26"/>
        </w:rPr>
      </w:pPr>
      <w:r>
        <w:t xml:space="preserve">Cần phải đăng nhập </w:t>
      </w:r>
      <w:r w:rsidR="00800FB5">
        <w:t>hệ thống</w:t>
      </w:r>
      <w:r>
        <w:t>.</w:t>
      </w:r>
    </w:p>
    <w:p w:rsidR="00CA0DB0" w:rsidRPr="00276D32" w:rsidRDefault="00CA0DB0" w:rsidP="00CA0DB0">
      <w:pPr>
        <w:spacing w:before="40" w:after="40" w:line="264" w:lineRule="auto"/>
        <w:rPr>
          <w:szCs w:val="26"/>
        </w:rPr>
      </w:pPr>
      <w:r w:rsidRPr="00276D32">
        <w:rPr>
          <w:i/>
          <w:szCs w:val="26"/>
          <w:u w:val="single"/>
        </w:rPr>
        <w:t>Hậuđiềukiện</w:t>
      </w:r>
      <w:r w:rsidRPr="00276D32">
        <w:rPr>
          <w:i/>
          <w:szCs w:val="26"/>
        </w:rPr>
        <w:t>:</w:t>
      </w:r>
    </w:p>
    <w:p w:rsidR="00CA0DB0" w:rsidRPr="002342D1" w:rsidRDefault="00CA0DB0" w:rsidP="00CA0DB0">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của điểm </w:t>
      </w:r>
      <w:r w:rsidR="00557296">
        <w:t>khởi</w:t>
      </w:r>
      <w:r>
        <w:t xml:space="preserve"> hành ra </w:t>
      </w:r>
      <w:r w:rsidR="00601CDB">
        <w:t>khách hàng khỏi</w:t>
      </w:r>
      <w:r>
        <w:t xml:space="preserve"> </w:t>
      </w:r>
      <w:r w:rsidR="00800FB5">
        <w:t>hệ thống</w:t>
      </w:r>
      <w:r>
        <w:t>.</w:t>
      </w:r>
    </w:p>
    <w:p w:rsidR="00CA0DB0" w:rsidRPr="002342D1" w:rsidRDefault="00CA0DB0" w:rsidP="00CA0DB0">
      <w:pPr>
        <w:numPr>
          <w:ilvl w:val="0"/>
          <w:numId w:val="10"/>
        </w:numPr>
        <w:spacing w:before="80" w:after="80" w:line="360" w:lineRule="auto"/>
        <w:ind w:hanging="153"/>
        <w:rPr>
          <w:i/>
          <w:szCs w:val="26"/>
        </w:rPr>
      </w:pPr>
      <w:r>
        <w:t xml:space="preserve">Thông tin điểm </w:t>
      </w:r>
      <w:r w:rsidR="00557296">
        <w:t>khởi</w:t>
      </w:r>
      <w:r>
        <w:t xml:space="preserve"> hành sẽ được thêm mới, thay đổi, hoặc xóa trong cơ sở dữ liệu</w:t>
      </w:r>
    </w:p>
    <w:p w:rsidR="00CA0DB0" w:rsidRPr="002342D1" w:rsidRDefault="00CA0DB0" w:rsidP="00CA0DB0">
      <w:pPr>
        <w:spacing w:before="80" w:after="80" w:line="360" w:lineRule="auto"/>
        <w:rPr>
          <w:i/>
          <w:szCs w:val="26"/>
        </w:rPr>
      </w:pPr>
      <w:r w:rsidRPr="002342D1">
        <w:rPr>
          <w:i/>
          <w:szCs w:val="26"/>
          <w:u w:val="single"/>
        </w:rPr>
        <w:t>Đặctả</w:t>
      </w:r>
      <w:r w:rsidRPr="002342D1">
        <w:rPr>
          <w:i/>
          <w:szCs w:val="26"/>
        </w:rPr>
        <w:t>:</w:t>
      </w:r>
    </w:p>
    <w:p w:rsidR="00CA0DB0" w:rsidRDefault="00CA0DB0" w:rsidP="00CA0DB0">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điểm </w:t>
      </w:r>
      <w:r w:rsidR="00800FB5">
        <w:rPr>
          <w:rFonts w:ascii="Times New Roman" w:hAnsi="Times New Roman"/>
          <w:sz w:val="26"/>
          <w:szCs w:val="26"/>
        </w:rPr>
        <w:t>kh</w:t>
      </w:r>
      <w:r w:rsidR="00557296">
        <w:rPr>
          <w:rFonts w:ascii="Times New Roman" w:hAnsi="Times New Roman"/>
          <w:sz w:val="26"/>
          <w:szCs w:val="26"/>
        </w:rPr>
        <w:t>ởi</w:t>
      </w:r>
      <w:r>
        <w:rPr>
          <w:rFonts w:ascii="Times New Roman" w:hAnsi="Times New Roman"/>
          <w:sz w:val="26"/>
          <w:szCs w:val="26"/>
        </w:rPr>
        <w:t xml:space="preserve"> hành trong </w:t>
      </w:r>
      <w:r w:rsidR="00800FB5">
        <w:rPr>
          <w:rFonts w:ascii="Times New Roman" w:hAnsi="Times New Roman"/>
          <w:sz w:val="26"/>
          <w:szCs w:val="26"/>
        </w:rPr>
        <w:t>hệ thống</w:t>
      </w:r>
      <w:r>
        <w:rPr>
          <w:rFonts w:ascii="Times New Roman" w:hAnsi="Times New Roman"/>
          <w:sz w:val="26"/>
          <w:szCs w:val="26"/>
        </w:rPr>
        <w:t>:</w:t>
      </w:r>
    </w:p>
    <w:p w:rsidR="00CA0DB0" w:rsidRDefault="00CA0DB0"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t xml:space="preserve">Admin chọn chức năng quản lý điểm </w:t>
      </w:r>
      <w:r w:rsidR="00557296">
        <w:rPr>
          <w:rFonts w:ascii="Times New Roman" w:hAnsi="Times New Roman"/>
          <w:sz w:val="26"/>
          <w:szCs w:val="26"/>
        </w:rPr>
        <w:t>khởi</w:t>
      </w:r>
      <w:r>
        <w:rPr>
          <w:rFonts w:ascii="Times New Roman" w:hAnsi="Times New Roman"/>
          <w:sz w:val="26"/>
          <w:szCs w:val="26"/>
        </w:rPr>
        <w:t xml:space="preserve"> hành.</w:t>
      </w:r>
    </w:p>
    <w:p w:rsidR="00CA0DB0" w:rsidRDefault="00800FB5"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hiển thị danh sách các điểm </w:t>
      </w:r>
      <w:r w:rsidR="00557296">
        <w:rPr>
          <w:rFonts w:ascii="Times New Roman" w:hAnsi="Times New Roman"/>
          <w:sz w:val="26"/>
          <w:szCs w:val="26"/>
        </w:rPr>
        <w:t>khởi</w:t>
      </w:r>
      <w:r w:rsidR="00CA0DB0">
        <w:rPr>
          <w:rFonts w:ascii="Times New Roman" w:hAnsi="Times New Roman"/>
          <w:sz w:val="26"/>
          <w:szCs w:val="26"/>
        </w:rPr>
        <w:t xml:space="preserve"> hành  bao gồm:</w:t>
      </w:r>
    </w:p>
    <w:p w:rsidR="00CA0DB0" w:rsidRPr="00216272" w:rsidRDefault="00CA0DB0" w:rsidP="00216272">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 xml:space="preserve">Mã Điểm </w:t>
      </w:r>
      <w:r w:rsidR="00557296">
        <w:rPr>
          <w:rFonts w:ascii="Times New Roman" w:hAnsi="Times New Roman"/>
          <w:sz w:val="26"/>
          <w:szCs w:val="26"/>
        </w:rPr>
        <w:t>khởi</w:t>
      </w:r>
      <w:r>
        <w:rPr>
          <w:rFonts w:ascii="Times New Roman" w:hAnsi="Times New Roman"/>
          <w:sz w:val="26"/>
          <w:szCs w:val="26"/>
        </w:rPr>
        <w:t xml:space="preserve"> hành;</w:t>
      </w:r>
    </w:p>
    <w:p w:rsidR="00CA0DB0"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 xml:space="preserve">Tên Điểm </w:t>
      </w:r>
      <w:r w:rsidR="00557296">
        <w:rPr>
          <w:rFonts w:ascii="Times New Roman" w:hAnsi="Times New Roman"/>
          <w:sz w:val="26"/>
          <w:szCs w:val="26"/>
        </w:rPr>
        <w:t>khởi</w:t>
      </w:r>
      <w:r>
        <w:rPr>
          <w:rFonts w:ascii="Times New Roman" w:hAnsi="Times New Roman"/>
          <w:sz w:val="26"/>
          <w:szCs w:val="26"/>
        </w:rPr>
        <w:t xml:space="preserve"> hành;</w:t>
      </w:r>
    </w:p>
    <w:p w:rsidR="00CA0DB0" w:rsidRPr="002863E1" w:rsidRDefault="00CA0DB0" w:rsidP="00CA0DB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CA0DB0" w:rsidRDefault="00CA0DB0"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t>Admin chọn chức năng thêm mới, chỉnh sửa hoặc xóa thành viên</w:t>
      </w:r>
    </w:p>
    <w:p w:rsidR="00CA0DB0" w:rsidRDefault="00CA0DB0"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t>Admin chọn chức năng thêm mới:</w:t>
      </w:r>
    </w:p>
    <w:p w:rsidR="00CA0DB0" w:rsidRDefault="00CA0DB0"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 xml:space="preserve">Admin nhập thông tin điểm </w:t>
      </w:r>
      <w:r w:rsidR="00557296">
        <w:rPr>
          <w:rFonts w:ascii="Times New Roman" w:hAnsi="Times New Roman"/>
          <w:sz w:val="26"/>
          <w:szCs w:val="26"/>
        </w:rPr>
        <w:t>khởi</w:t>
      </w:r>
      <w:r>
        <w:rPr>
          <w:rFonts w:ascii="Times New Roman" w:hAnsi="Times New Roman"/>
          <w:sz w:val="26"/>
          <w:szCs w:val="26"/>
        </w:rPr>
        <w:t xml:space="preserve"> hành cần thêm mới bao gồm:</w:t>
      </w:r>
    </w:p>
    <w:p w:rsidR="00CA0DB0" w:rsidRDefault="00CA0DB0" w:rsidP="00CA0DB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 xml:space="preserve">Mã Điểm </w:t>
      </w:r>
      <w:r w:rsidR="00557296">
        <w:rPr>
          <w:rFonts w:ascii="Times New Roman" w:hAnsi="Times New Roman"/>
          <w:sz w:val="26"/>
          <w:szCs w:val="26"/>
        </w:rPr>
        <w:t>khởi</w:t>
      </w:r>
      <w:r>
        <w:rPr>
          <w:rFonts w:ascii="Times New Roman" w:hAnsi="Times New Roman"/>
          <w:sz w:val="26"/>
          <w:szCs w:val="26"/>
        </w:rPr>
        <w:t xml:space="preserve"> hành;</w:t>
      </w:r>
    </w:p>
    <w:p w:rsidR="00CA0DB0" w:rsidRPr="00CA0DB0" w:rsidRDefault="00CA0DB0" w:rsidP="00CA0DB0">
      <w:pPr>
        <w:pStyle w:val="TitlePageField"/>
        <w:widowControl w:val="0"/>
        <w:numPr>
          <w:ilvl w:val="1"/>
          <w:numId w:val="20"/>
        </w:numPr>
        <w:spacing w:before="60" w:after="60"/>
        <w:jc w:val="both"/>
        <w:rPr>
          <w:rFonts w:ascii="Times New Roman" w:hAnsi="Times New Roman"/>
          <w:sz w:val="26"/>
          <w:szCs w:val="26"/>
        </w:rPr>
      </w:pPr>
      <w:r w:rsidRPr="00216272">
        <w:rPr>
          <w:rFonts w:ascii="Times New Roman" w:hAnsi="Times New Roman"/>
          <w:sz w:val="26"/>
          <w:szCs w:val="26"/>
        </w:rPr>
        <w:t xml:space="preserve">Tên Điểm </w:t>
      </w:r>
      <w:r w:rsidR="00557296">
        <w:rPr>
          <w:rFonts w:ascii="Times New Roman" w:hAnsi="Times New Roman"/>
          <w:sz w:val="26"/>
          <w:szCs w:val="26"/>
        </w:rPr>
        <w:t>khởi</w:t>
      </w:r>
      <w:r w:rsidRPr="00216272">
        <w:rPr>
          <w:rFonts w:ascii="Times New Roman" w:hAnsi="Times New Roman"/>
          <w:sz w:val="26"/>
          <w:szCs w:val="26"/>
        </w:rPr>
        <w:t xml:space="preserve"> hành;</w:t>
      </w:r>
    </w:p>
    <w:p w:rsidR="00CA0DB0" w:rsidRDefault="00CA0DB0"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CA0DB0" w:rsidRDefault="00800FB5" w:rsidP="00CA0DB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thêm mới thành công và hiển thị danh sách điểm </w:t>
      </w:r>
      <w:r w:rsidR="00557296">
        <w:rPr>
          <w:rFonts w:ascii="Times New Roman" w:hAnsi="Times New Roman"/>
          <w:sz w:val="26"/>
          <w:szCs w:val="26"/>
        </w:rPr>
        <w:t>khởi</w:t>
      </w:r>
      <w:r w:rsidR="00CA0DB0">
        <w:rPr>
          <w:rFonts w:ascii="Times New Roman" w:hAnsi="Times New Roman"/>
          <w:sz w:val="26"/>
          <w:szCs w:val="26"/>
        </w:rPr>
        <w:t xml:space="preserve"> hành</w:t>
      </w:r>
    </w:p>
    <w:p w:rsidR="00CA0DB0" w:rsidRDefault="00CA0DB0"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Admin chọn điểm </w:t>
      </w:r>
      <w:r w:rsidR="00557296">
        <w:rPr>
          <w:rFonts w:ascii="Times New Roman" w:hAnsi="Times New Roman"/>
          <w:sz w:val="26"/>
          <w:szCs w:val="26"/>
        </w:rPr>
        <w:t>khởi</w:t>
      </w:r>
      <w:r>
        <w:rPr>
          <w:rFonts w:ascii="Times New Roman" w:hAnsi="Times New Roman"/>
          <w:sz w:val="26"/>
          <w:szCs w:val="26"/>
        </w:rPr>
        <w:t xml:space="preserve"> hành cần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CA0DB0" w:rsidRDefault="00CA0DB0"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điểm </w:t>
      </w:r>
      <w:r w:rsidR="00557296">
        <w:rPr>
          <w:rFonts w:ascii="Times New Roman" w:hAnsi="Times New Roman"/>
          <w:sz w:val="26"/>
          <w:szCs w:val="26"/>
        </w:rPr>
        <w:t>khởi</w:t>
      </w:r>
      <w:r>
        <w:rPr>
          <w:rFonts w:ascii="Times New Roman" w:hAnsi="Times New Roman"/>
          <w:sz w:val="26"/>
          <w:szCs w:val="26"/>
        </w:rPr>
        <w:t xml:space="preserve"> hành được cập nhật vào </w:t>
      </w:r>
      <w:r w:rsidR="00800FB5">
        <w:rPr>
          <w:rFonts w:ascii="Times New Roman" w:hAnsi="Times New Roman"/>
          <w:sz w:val="26"/>
          <w:szCs w:val="26"/>
        </w:rPr>
        <w:t>hệ thống</w:t>
      </w:r>
    </w:p>
    <w:p w:rsidR="00CA0DB0" w:rsidRDefault="00800FB5" w:rsidP="00CA0DB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cập nhật thành công và hiển thị danh sách điểm </w:t>
      </w:r>
      <w:r w:rsidR="00557296">
        <w:rPr>
          <w:rFonts w:ascii="Times New Roman" w:hAnsi="Times New Roman"/>
          <w:sz w:val="26"/>
          <w:szCs w:val="26"/>
        </w:rPr>
        <w:t>khởi</w:t>
      </w:r>
      <w:r w:rsidR="00CA0DB0">
        <w:rPr>
          <w:rFonts w:ascii="Times New Roman" w:hAnsi="Times New Roman"/>
          <w:sz w:val="26"/>
          <w:szCs w:val="26"/>
        </w:rPr>
        <w:t xml:space="preserve"> hành</w:t>
      </w:r>
    </w:p>
    <w:p w:rsidR="00CA0DB0" w:rsidRDefault="00CA0DB0" w:rsidP="004547B8">
      <w:pPr>
        <w:pStyle w:val="TitlePageField"/>
        <w:widowControl w:val="0"/>
        <w:numPr>
          <w:ilvl w:val="0"/>
          <w:numId w:val="33"/>
        </w:numPr>
        <w:spacing w:before="60" w:after="60"/>
        <w:jc w:val="both"/>
        <w:rPr>
          <w:rFonts w:ascii="Times New Roman" w:hAnsi="Times New Roman"/>
          <w:sz w:val="26"/>
          <w:szCs w:val="26"/>
        </w:rPr>
      </w:pPr>
      <w:r>
        <w:rPr>
          <w:rFonts w:ascii="Times New Roman" w:hAnsi="Times New Roman"/>
          <w:sz w:val="26"/>
          <w:szCs w:val="26"/>
        </w:rPr>
        <w:lastRenderedPageBreak/>
        <w:t>Admin chọn chức năng xóa:</w:t>
      </w:r>
    </w:p>
    <w:p w:rsidR="00CA0DB0" w:rsidRDefault="00CA0DB0"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Admin chọn điểm </w:t>
      </w:r>
      <w:r w:rsidR="00557296">
        <w:rPr>
          <w:rFonts w:ascii="Times New Roman" w:hAnsi="Times New Roman"/>
          <w:sz w:val="26"/>
          <w:szCs w:val="26"/>
        </w:rPr>
        <w:t>khởi</w:t>
      </w:r>
      <w:r>
        <w:rPr>
          <w:rFonts w:ascii="Times New Roman" w:hAnsi="Times New Roman"/>
          <w:sz w:val="26"/>
          <w:szCs w:val="26"/>
        </w:rPr>
        <w:t xml:space="preserve"> hành cần xóa</w:t>
      </w:r>
    </w:p>
    <w:p w:rsidR="00CA0DB0" w:rsidRDefault="00CA0DB0"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điểm </w:t>
      </w:r>
      <w:r w:rsidR="00557296">
        <w:rPr>
          <w:rFonts w:ascii="Times New Roman" w:hAnsi="Times New Roman"/>
          <w:sz w:val="26"/>
          <w:szCs w:val="26"/>
        </w:rPr>
        <w:t>khởi</w:t>
      </w:r>
      <w:r>
        <w:rPr>
          <w:rFonts w:ascii="Times New Roman" w:hAnsi="Times New Roman"/>
          <w:sz w:val="26"/>
          <w:szCs w:val="26"/>
        </w:rPr>
        <w:t xml:space="preserve"> hành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CA0DB0" w:rsidRPr="005A126E" w:rsidRDefault="00800FB5" w:rsidP="00CA0DB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CA0DB0">
        <w:rPr>
          <w:rFonts w:ascii="Times New Roman" w:hAnsi="Times New Roman"/>
          <w:sz w:val="26"/>
          <w:szCs w:val="26"/>
        </w:rPr>
        <w:t xml:space="preserve"> thông báo xóa thành công và hiển thị danh sách điểm </w:t>
      </w:r>
      <w:r w:rsidR="00557296">
        <w:rPr>
          <w:rFonts w:ascii="Times New Roman" w:hAnsi="Times New Roman"/>
          <w:sz w:val="26"/>
          <w:szCs w:val="26"/>
        </w:rPr>
        <w:t>khởi</w:t>
      </w:r>
      <w:r w:rsidR="00CA0DB0">
        <w:rPr>
          <w:rFonts w:ascii="Times New Roman" w:hAnsi="Times New Roman"/>
          <w:sz w:val="26"/>
          <w:szCs w:val="26"/>
        </w:rPr>
        <w:t xml:space="preserve"> hành</w:t>
      </w:r>
    </w:p>
    <w:p w:rsidR="00CA0DB0" w:rsidRDefault="00CA0DB0" w:rsidP="00CA0DB0">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CA0DB0" w:rsidRDefault="00216272" w:rsidP="007D7C43">
      <w:pPr>
        <w:pStyle w:val="BodyText"/>
        <w:spacing w:before="80" w:after="80" w:line="360" w:lineRule="auto"/>
        <w:rPr>
          <w:i/>
          <w:sz w:val="26"/>
          <w:szCs w:val="26"/>
        </w:rPr>
      </w:pPr>
      <w:r>
        <w:rPr>
          <w:i/>
          <w:sz w:val="26"/>
          <w:szCs w:val="26"/>
        </w:rPr>
        <w:t xml:space="preserve">Danh sách điểm </w:t>
      </w:r>
      <w:r w:rsidR="00557296">
        <w:rPr>
          <w:i/>
          <w:sz w:val="26"/>
          <w:szCs w:val="26"/>
        </w:rPr>
        <w:t>khởi</w:t>
      </w:r>
      <w:r>
        <w:rPr>
          <w:i/>
          <w:sz w:val="26"/>
          <w:szCs w:val="26"/>
        </w:rPr>
        <w:t xml:space="preserve"> hành:</w:t>
      </w:r>
    </w:p>
    <w:p w:rsidR="00216272" w:rsidRDefault="00216272" w:rsidP="007D7C43">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921C4" w:rsidRDefault="002921C4" w:rsidP="007D7C43">
      <w:pPr>
        <w:pStyle w:val="BodyText"/>
        <w:spacing w:before="80" w:after="80" w:line="360" w:lineRule="auto"/>
        <w:rPr>
          <w:i/>
          <w:sz w:val="26"/>
          <w:szCs w:val="26"/>
        </w:rPr>
      </w:pPr>
    </w:p>
    <w:p w:rsidR="00216272" w:rsidRDefault="00216272" w:rsidP="007D7C43">
      <w:pPr>
        <w:pStyle w:val="BodyText"/>
        <w:spacing w:before="80" w:after="80" w:line="360" w:lineRule="auto"/>
        <w:rPr>
          <w:i/>
          <w:sz w:val="26"/>
          <w:szCs w:val="26"/>
          <w:lang w:val="vi-VN"/>
        </w:rPr>
      </w:pPr>
      <w:r>
        <w:rPr>
          <w:i/>
          <w:sz w:val="26"/>
          <w:szCs w:val="26"/>
        </w:rPr>
        <w:t>Thêm mới:</w:t>
      </w:r>
    </w:p>
    <w:p w:rsidR="002921C4" w:rsidRDefault="002921C4" w:rsidP="007D7C43">
      <w:pPr>
        <w:pStyle w:val="BodyText"/>
        <w:spacing w:before="80" w:after="80" w:line="360" w:lineRule="auto"/>
        <w:rPr>
          <w:i/>
          <w:sz w:val="26"/>
          <w:szCs w:val="26"/>
          <w:lang w:val="vi-VN"/>
        </w:rPr>
      </w:pPr>
      <w:r>
        <w:rPr>
          <w:i/>
          <w:sz w:val="26"/>
          <w:szCs w:val="26"/>
          <w:lang w:val="vi-VN"/>
        </w:rPr>
        <w:t>Sơ đồ trình tự:</w:t>
      </w:r>
    </w:p>
    <w:p w:rsidR="002921C4" w:rsidRDefault="002921C4" w:rsidP="007D7C43">
      <w:pPr>
        <w:pStyle w:val="BodyText"/>
        <w:spacing w:before="80" w:after="80" w:line="360" w:lineRule="auto"/>
        <w:rPr>
          <w:i/>
          <w:sz w:val="26"/>
          <w:szCs w:val="26"/>
          <w:lang w:val="vi-VN"/>
        </w:rPr>
      </w:pPr>
      <w:r>
        <w:rPr>
          <w:i/>
          <w:noProof/>
          <w:sz w:val="26"/>
          <w:szCs w:val="26"/>
          <w:lang w:val="vi-VN" w:eastAsia="vi-VN"/>
        </w:rPr>
        <w:lastRenderedPageBreak/>
        <w:drawing>
          <wp:inline distT="0" distB="0" distL="0" distR="0">
            <wp:extent cx="5760720" cy="2704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uanLyLoaiTuor_themMo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704465"/>
                    </a:xfrm>
                    <a:prstGeom prst="rect">
                      <a:avLst/>
                    </a:prstGeom>
                  </pic:spPr>
                </pic:pic>
              </a:graphicData>
            </a:graphic>
          </wp:inline>
        </w:drawing>
      </w:r>
    </w:p>
    <w:p w:rsidR="002921C4" w:rsidRPr="002921C4" w:rsidRDefault="002921C4" w:rsidP="007D7C43">
      <w:pPr>
        <w:pStyle w:val="BodyText"/>
        <w:spacing w:before="80" w:after="80" w:line="360" w:lineRule="auto"/>
        <w:rPr>
          <w:i/>
          <w:sz w:val="26"/>
          <w:szCs w:val="26"/>
          <w:lang w:val="vi-VN"/>
        </w:rPr>
      </w:pPr>
      <w:r>
        <w:rPr>
          <w:i/>
          <w:sz w:val="26"/>
          <w:szCs w:val="26"/>
          <w:lang w:val="vi-VN"/>
        </w:rPr>
        <w:t>Giao diện:</w:t>
      </w:r>
    </w:p>
    <w:p w:rsidR="00216272" w:rsidRDefault="00216272" w:rsidP="007D7C43">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921C4" w:rsidRDefault="002921C4" w:rsidP="007D7C43">
      <w:pPr>
        <w:pStyle w:val="BodyText"/>
        <w:spacing w:before="80" w:after="80" w:line="360" w:lineRule="auto"/>
        <w:rPr>
          <w:i/>
          <w:sz w:val="26"/>
          <w:szCs w:val="26"/>
          <w:lang w:val="vi-VN"/>
        </w:rPr>
      </w:pPr>
      <w:r>
        <w:rPr>
          <w:i/>
          <w:sz w:val="26"/>
          <w:szCs w:val="26"/>
          <w:lang w:val="vi-VN"/>
        </w:rPr>
        <w:t>Update loại tour:</w:t>
      </w:r>
    </w:p>
    <w:p w:rsidR="002921C4" w:rsidRDefault="002921C4" w:rsidP="007D7C43">
      <w:pPr>
        <w:pStyle w:val="BodyText"/>
        <w:spacing w:before="80" w:after="80" w:line="360" w:lineRule="auto"/>
        <w:rPr>
          <w:i/>
          <w:sz w:val="26"/>
          <w:szCs w:val="26"/>
          <w:lang w:val="vi-VN"/>
        </w:rPr>
      </w:pPr>
      <w:r>
        <w:rPr>
          <w:i/>
          <w:sz w:val="26"/>
          <w:szCs w:val="26"/>
          <w:lang w:val="vi-VN"/>
        </w:rPr>
        <w:t>Sơ đồ trình tự:</w:t>
      </w:r>
    </w:p>
    <w:p w:rsidR="002921C4" w:rsidRDefault="002921C4" w:rsidP="007D7C43">
      <w:pPr>
        <w:pStyle w:val="BodyText"/>
        <w:spacing w:before="80" w:after="80" w:line="360" w:lineRule="auto"/>
        <w:rPr>
          <w:i/>
          <w:sz w:val="26"/>
          <w:szCs w:val="26"/>
          <w:lang w:val="vi-VN"/>
        </w:rPr>
      </w:pPr>
      <w:r>
        <w:rPr>
          <w:i/>
          <w:noProof/>
          <w:sz w:val="26"/>
          <w:szCs w:val="26"/>
          <w:lang w:val="vi-VN" w:eastAsia="vi-VN"/>
        </w:rPr>
        <w:lastRenderedPageBreak/>
        <w:drawing>
          <wp:inline distT="0" distB="0" distL="0" distR="0">
            <wp:extent cx="5760720" cy="2655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anLyTuor_upda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655570"/>
                    </a:xfrm>
                    <a:prstGeom prst="rect">
                      <a:avLst/>
                    </a:prstGeom>
                  </pic:spPr>
                </pic:pic>
              </a:graphicData>
            </a:graphic>
          </wp:inline>
        </w:drawing>
      </w:r>
    </w:p>
    <w:p w:rsidR="002921C4" w:rsidRDefault="002921C4" w:rsidP="007D7C43">
      <w:pPr>
        <w:pStyle w:val="BodyText"/>
        <w:spacing w:before="80" w:after="80" w:line="360" w:lineRule="auto"/>
        <w:rPr>
          <w:i/>
          <w:sz w:val="26"/>
          <w:szCs w:val="26"/>
          <w:lang w:val="vi-VN"/>
        </w:rPr>
      </w:pPr>
      <w:r>
        <w:rPr>
          <w:i/>
          <w:sz w:val="26"/>
          <w:szCs w:val="26"/>
          <w:lang w:val="vi-VN"/>
        </w:rPr>
        <w:t>Giao diện :</w:t>
      </w:r>
    </w:p>
    <w:p w:rsidR="002921C4" w:rsidRDefault="002921C4" w:rsidP="007D7C43">
      <w:pPr>
        <w:pStyle w:val="BodyText"/>
        <w:spacing w:before="80" w:after="80" w:line="360" w:lineRule="auto"/>
        <w:rPr>
          <w:i/>
          <w:sz w:val="26"/>
          <w:szCs w:val="26"/>
          <w:lang w:val="vi-VN"/>
        </w:rPr>
      </w:pPr>
      <w:r>
        <w:rPr>
          <w:i/>
          <w:noProof/>
          <w:sz w:val="26"/>
          <w:szCs w:val="26"/>
          <w:lang w:val="vi-VN" w:eastAsia="vi-VN"/>
        </w:rPr>
        <w:drawing>
          <wp:inline distT="0" distB="0" distL="0" distR="0">
            <wp:extent cx="5760720" cy="357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2921C4" w:rsidRDefault="002921C4" w:rsidP="007D7C43">
      <w:pPr>
        <w:pStyle w:val="BodyText"/>
        <w:spacing w:before="80" w:after="80" w:line="360" w:lineRule="auto"/>
        <w:rPr>
          <w:i/>
          <w:sz w:val="26"/>
          <w:szCs w:val="26"/>
          <w:lang w:val="vi-VN"/>
        </w:rPr>
      </w:pPr>
      <w:r>
        <w:rPr>
          <w:i/>
          <w:sz w:val="26"/>
          <w:szCs w:val="26"/>
          <w:lang w:val="vi-VN"/>
        </w:rPr>
        <w:t>Xóa loại tour:</w:t>
      </w:r>
    </w:p>
    <w:p w:rsidR="002921C4" w:rsidRDefault="00443EF7" w:rsidP="007D7C43">
      <w:pPr>
        <w:pStyle w:val="BodyText"/>
        <w:spacing w:before="80" w:after="80" w:line="360" w:lineRule="auto"/>
        <w:rPr>
          <w:i/>
          <w:sz w:val="26"/>
          <w:szCs w:val="26"/>
          <w:lang w:val="vi-VN"/>
        </w:rPr>
      </w:pPr>
      <w:r>
        <w:rPr>
          <w:i/>
          <w:sz w:val="26"/>
          <w:szCs w:val="26"/>
          <w:lang w:val="vi-VN"/>
        </w:rPr>
        <w:t>Sơ đồ trình tự:</w:t>
      </w:r>
    </w:p>
    <w:p w:rsidR="00443EF7" w:rsidRDefault="00443EF7" w:rsidP="007D7C43">
      <w:pPr>
        <w:pStyle w:val="BodyText"/>
        <w:spacing w:before="80" w:after="80" w:line="360" w:lineRule="auto"/>
        <w:rPr>
          <w:i/>
          <w:sz w:val="26"/>
          <w:szCs w:val="26"/>
          <w:lang w:val="vi-VN"/>
        </w:rPr>
      </w:pPr>
      <w:r>
        <w:rPr>
          <w:i/>
          <w:noProof/>
          <w:sz w:val="26"/>
          <w:szCs w:val="26"/>
          <w:lang w:val="vi-VN" w:eastAsia="vi-VN"/>
        </w:rPr>
        <w:lastRenderedPageBreak/>
        <w:drawing>
          <wp:inline distT="0" distB="0" distL="0" distR="0">
            <wp:extent cx="5760720" cy="3710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anLyLoaiTuor_Dele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10305"/>
                    </a:xfrm>
                    <a:prstGeom prst="rect">
                      <a:avLst/>
                    </a:prstGeom>
                  </pic:spPr>
                </pic:pic>
              </a:graphicData>
            </a:graphic>
          </wp:inline>
        </w:drawing>
      </w:r>
    </w:p>
    <w:p w:rsidR="00443EF7" w:rsidRDefault="00443EF7" w:rsidP="007D7C43">
      <w:pPr>
        <w:pStyle w:val="BodyText"/>
        <w:spacing w:before="80" w:after="80" w:line="360" w:lineRule="auto"/>
        <w:rPr>
          <w:i/>
          <w:sz w:val="26"/>
          <w:szCs w:val="26"/>
          <w:lang w:val="vi-VN"/>
        </w:rPr>
      </w:pPr>
      <w:r>
        <w:rPr>
          <w:i/>
          <w:sz w:val="26"/>
          <w:szCs w:val="26"/>
          <w:lang w:val="vi-VN"/>
        </w:rPr>
        <w:t>Giao diện :</w:t>
      </w:r>
    </w:p>
    <w:p w:rsidR="00443EF7" w:rsidRPr="002921C4" w:rsidRDefault="00443EF7" w:rsidP="007D7C43">
      <w:pPr>
        <w:pStyle w:val="BodyText"/>
        <w:spacing w:before="80" w:after="80" w:line="360" w:lineRule="auto"/>
        <w:rPr>
          <w:i/>
          <w:sz w:val="26"/>
          <w:szCs w:val="26"/>
          <w:lang w:val="vi-VN"/>
        </w:rPr>
      </w:pPr>
      <w:r>
        <w:rPr>
          <w:i/>
          <w:noProof/>
          <w:sz w:val="26"/>
          <w:szCs w:val="26"/>
          <w:lang w:val="vi-VN" w:eastAsia="vi-VN"/>
        </w:rPr>
        <w:drawing>
          <wp:inline distT="0" distB="0" distL="0" distR="0">
            <wp:extent cx="5760720" cy="35794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êt.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6A46F0" w:rsidRDefault="006A46F0" w:rsidP="006A46F0">
      <w:pPr>
        <w:pStyle w:val="Heading3"/>
      </w:pPr>
      <w:bookmarkStart w:id="13" w:name="_Toc476212377"/>
      <w:r>
        <w:t>Quản lý tour du lịch</w:t>
      </w:r>
      <w:bookmarkEnd w:id="13"/>
    </w:p>
    <w:p w:rsidR="006A46F0" w:rsidRPr="007D16FD" w:rsidRDefault="006A46F0" w:rsidP="006A46F0">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6A46F0" w:rsidRPr="007D7C43" w:rsidRDefault="006A46F0" w:rsidP="006A46F0">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6A46F0" w:rsidRPr="002342D1" w:rsidRDefault="00800FB5" w:rsidP="006A46F0">
      <w:pPr>
        <w:numPr>
          <w:ilvl w:val="0"/>
          <w:numId w:val="10"/>
        </w:numPr>
        <w:spacing w:before="80" w:after="80" w:line="360" w:lineRule="auto"/>
        <w:ind w:hanging="153"/>
        <w:rPr>
          <w:i/>
          <w:szCs w:val="26"/>
        </w:rPr>
      </w:pPr>
      <w:r>
        <w:t>Hệ thống</w:t>
      </w:r>
      <w:r w:rsidR="006A46F0">
        <w:t xml:space="preserve"> cho phép người </w:t>
      </w:r>
      <w:r>
        <w:t>Admin</w:t>
      </w:r>
      <w:r w:rsidR="006A46F0">
        <w:t xml:space="preserve"> quản lý thông tin tour du lịch.</w:t>
      </w:r>
    </w:p>
    <w:p w:rsidR="006A46F0" w:rsidRPr="002342D1" w:rsidRDefault="006A46F0" w:rsidP="006A46F0">
      <w:pPr>
        <w:spacing w:before="80" w:after="80" w:line="360" w:lineRule="auto"/>
        <w:rPr>
          <w:i/>
          <w:szCs w:val="26"/>
        </w:rPr>
      </w:pPr>
      <w:r w:rsidRPr="002342D1">
        <w:rPr>
          <w:i/>
          <w:szCs w:val="26"/>
          <w:u w:val="single"/>
        </w:rPr>
        <w:lastRenderedPageBreak/>
        <w:t>Tác nhân được phép thực hiện (quyền)</w:t>
      </w:r>
      <w:r w:rsidRPr="002342D1">
        <w:rPr>
          <w:i/>
          <w:szCs w:val="26"/>
        </w:rPr>
        <w:t>:</w:t>
      </w:r>
    </w:p>
    <w:p w:rsidR="006A46F0" w:rsidRPr="00F91CAB" w:rsidRDefault="006A46F0" w:rsidP="006A46F0">
      <w:pPr>
        <w:numPr>
          <w:ilvl w:val="0"/>
          <w:numId w:val="10"/>
        </w:numPr>
        <w:spacing w:before="40" w:after="40" w:line="264" w:lineRule="auto"/>
        <w:ind w:hanging="153"/>
        <w:rPr>
          <w:szCs w:val="26"/>
        </w:rPr>
      </w:pPr>
      <w:r>
        <w:rPr>
          <w:szCs w:val="26"/>
        </w:rPr>
        <w:t>Admin</w:t>
      </w:r>
    </w:p>
    <w:p w:rsidR="006A46F0" w:rsidRPr="00276D32" w:rsidRDefault="006A46F0" w:rsidP="006A46F0">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6A46F0" w:rsidRPr="00F91CAB" w:rsidRDefault="006A46F0" w:rsidP="006A46F0">
      <w:pPr>
        <w:numPr>
          <w:ilvl w:val="0"/>
          <w:numId w:val="10"/>
        </w:numPr>
        <w:spacing w:before="40" w:after="40" w:line="264" w:lineRule="auto"/>
        <w:ind w:hanging="153"/>
        <w:rPr>
          <w:szCs w:val="26"/>
        </w:rPr>
      </w:pPr>
      <w:r>
        <w:t xml:space="preserve">Cần phải đăng nhập </w:t>
      </w:r>
      <w:r w:rsidR="00800FB5">
        <w:t>hệ thống</w:t>
      </w:r>
      <w:r>
        <w:t>.</w:t>
      </w:r>
    </w:p>
    <w:p w:rsidR="006A46F0" w:rsidRPr="00276D32" w:rsidRDefault="006A46F0" w:rsidP="006A46F0">
      <w:pPr>
        <w:spacing w:before="40" w:after="40" w:line="264" w:lineRule="auto"/>
        <w:rPr>
          <w:szCs w:val="26"/>
        </w:rPr>
      </w:pPr>
      <w:r w:rsidRPr="00276D32">
        <w:rPr>
          <w:i/>
          <w:szCs w:val="26"/>
          <w:u w:val="single"/>
        </w:rPr>
        <w:t>Hậuđiềukiện</w:t>
      </w:r>
      <w:r w:rsidRPr="00276D32">
        <w:rPr>
          <w:i/>
          <w:szCs w:val="26"/>
        </w:rPr>
        <w:t>:</w:t>
      </w:r>
    </w:p>
    <w:p w:rsidR="006A46F0" w:rsidRPr="002342D1" w:rsidRDefault="006A46F0" w:rsidP="006A46F0">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của tour du lịch ra </w:t>
      </w:r>
      <w:r w:rsidR="00601CDB">
        <w:t>khách hàng khỏi</w:t>
      </w:r>
      <w:r>
        <w:t xml:space="preserve"> </w:t>
      </w:r>
      <w:r w:rsidR="00800FB5">
        <w:t>hệ thống</w:t>
      </w:r>
      <w:r>
        <w:t>.</w:t>
      </w:r>
    </w:p>
    <w:p w:rsidR="006A46F0" w:rsidRPr="002342D1" w:rsidRDefault="006A46F0" w:rsidP="006A46F0">
      <w:pPr>
        <w:numPr>
          <w:ilvl w:val="0"/>
          <w:numId w:val="10"/>
        </w:numPr>
        <w:spacing w:before="80" w:after="80" w:line="360" w:lineRule="auto"/>
        <w:ind w:hanging="153"/>
        <w:rPr>
          <w:i/>
          <w:szCs w:val="26"/>
        </w:rPr>
      </w:pPr>
      <w:r>
        <w:t>Thông tin tour du lịch sẽ được thêm mới, thay đổi, hoặc xóa trong cơ sở dữ liệu</w:t>
      </w:r>
    </w:p>
    <w:p w:rsidR="006A46F0" w:rsidRPr="002342D1" w:rsidRDefault="006A46F0" w:rsidP="006A46F0">
      <w:pPr>
        <w:spacing w:before="80" w:after="80" w:line="360" w:lineRule="auto"/>
        <w:rPr>
          <w:i/>
          <w:szCs w:val="26"/>
        </w:rPr>
      </w:pPr>
      <w:r w:rsidRPr="002342D1">
        <w:rPr>
          <w:i/>
          <w:szCs w:val="26"/>
          <w:u w:val="single"/>
        </w:rPr>
        <w:t>Đặctả</w:t>
      </w:r>
      <w:r w:rsidRPr="002342D1">
        <w:rPr>
          <w:i/>
          <w:szCs w:val="26"/>
        </w:rPr>
        <w:t>:</w:t>
      </w:r>
    </w:p>
    <w:p w:rsidR="006A46F0" w:rsidRDefault="006A46F0" w:rsidP="006A46F0">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tour du lịch trong </w:t>
      </w:r>
      <w:r w:rsidR="00800FB5">
        <w:rPr>
          <w:rFonts w:ascii="Times New Roman" w:hAnsi="Times New Roman"/>
          <w:sz w:val="26"/>
          <w:szCs w:val="26"/>
        </w:rPr>
        <w:t>hệ thống</w:t>
      </w:r>
      <w:r>
        <w:rPr>
          <w:rFonts w:ascii="Times New Roman" w:hAnsi="Times New Roman"/>
          <w:sz w:val="26"/>
          <w:szCs w:val="26"/>
        </w:rPr>
        <w:t>:</w:t>
      </w:r>
    </w:p>
    <w:p w:rsidR="006A46F0" w:rsidRDefault="004547B8" w:rsidP="004547B8">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 xml:space="preserve">1.  </w:t>
      </w:r>
      <w:r w:rsidR="006A46F0">
        <w:rPr>
          <w:rFonts w:ascii="Times New Roman" w:hAnsi="Times New Roman"/>
          <w:sz w:val="26"/>
          <w:szCs w:val="26"/>
        </w:rPr>
        <w:t>Admin chọn chức năng quản lý tour du lịch.</w:t>
      </w:r>
    </w:p>
    <w:p w:rsidR="006A46F0" w:rsidRDefault="004547B8" w:rsidP="004547B8">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 xml:space="preserve">2.  </w:t>
      </w:r>
      <w:r w:rsidR="00800FB5">
        <w:rPr>
          <w:rFonts w:ascii="Times New Roman" w:hAnsi="Times New Roman"/>
          <w:sz w:val="26"/>
          <w:szCs w:val="26"/>
        </w:rPr>
        <w:t>Hệ thống</w:t>
      </w:r>
      <w:r w:rsidR="006A46F0">
        <w:rPr>
          <w:rFonts w:ascii="Times New Roman" w:hAnsi="Times New Roman"/>
          <w:sz w:val="26"/>
          <w:szCs w:val="26"/>
        </w:rPr>
        <w:t xml:space="preserve"> hiển thị danh sách các tour du lịch  bao gồm:</w:t>
      </w:r>
    </w:p>
    <w:p w:rsidR="006A46F0" w:rsidRPr="00216272"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Tour du lịch;</w:t>
      </w:r>
    </w:p>
    <w:p w:rsidR="006A46F0"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 xml:space="preserve">Mã </w:t>
      </w:r>
      <w:r w:rsidR="00557296">
        <w:rPr>
          <w:rFonts w:ascii="Times New Roman" w:hAnsi="Times New Roman"/>
          <w:sz w:val="26"/>
          <w:szCs w:val="26"/>
        </w:rPr>
        <w:t>Khởi</w:t>
      </w:r>
      <w:r>
        <w:rPr>
          <w:rFonts w:ascii="Times New Roman" w:hAnsi="Times New Roman"/>
          <w:sz w:val="26"/>
          <w:szCs w:val="26"/>
        </w:rPr>
        <w:t xml:space="preserve"> Hành;</w:t>
      </w:r>
    </w:p>
    <w:p w:rsidR="006A46F0"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Loại;</w:t>
      </w:r>
    </w:p>
    <w:p w:rsidR="006A46F0"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Điểm Đến;</w:t>
      </w:r>
    </w:p>
    <w:p w:rsidR="006A46F0"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Tên Tour;</w:t>
      </w:r>
    </w:p>
    <w:p w:rsidR="006A46F0"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Giá;</w:t>
      </w:r>
    </w:p>
    <w:p w:rsidR="006A46F0" w:rsidRPr="002863E1" w:rsidRDefault="006A46F0" w:rsidP="006A46F0">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6A46F0" w:rsidRDefault="004547B8" w:rsidP="004547B8">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 xml:space="preserve">3.  </w:t>
      </w:r>
      <w:r w:rsidR="006A46F0">
        <w:rPr>
          <w:rFonts w:ascii="Times New Roman" w:hAnsi="Times New Roman"/>
          <w:sz w:val="26"/>
          <w:szCs w:val="26"/>
        </w:rPr>
        <w:t>Admin chọn chức năng thêm mới, chỉnh sửa hoặc xóa thành viên</w:t>
      </w:r>
    </w:p>
    <w:p w:rsidR="006A46F0" w:rsidRDefault="004547B8" w:rsidP="004547B8">
      <w:pPr>
        <w:pStyle w:val="TitlePageField"/>
        <w:widowControl w:val="0"/>
        <w:spacing w:before="60" w:after="60"/>
        <w:ind w:left="375"/>
        <w:jc w:val="both"/>
        <w:rPr>
          <w:rFonts w:ascii="Times New Roman" w:hAnsi="Times New Roman"/>
          <w:sz w:val="26"/>
          <w:szCs w:val="26"/>
        </w:rPr>
      </w:pPr>
      <w:r>
        <w:rPr>
          <w:rFonts w:ascii="Times New Roman" w:hAnsi="Times New Roman"/>
          <w:sz w:val="26"/>
          <w:szCs w:val="26"/>
        </w:rPr>
        <w:t xml:space="preserve">4. </w:t>
      </w:r>
      <w:r w:rsidR="006A46F0">
        <w:rPr>
          <w:rFonts w:ascii="Times New Roman" w:hAnsi="Times New Roman"/>
          <w:sz w:val="26"/>
          <w:szCs w:val="26"/>
        </w:rPr>
        <w:t>Admin chọn chức năng thêm mới:</w:t>
      </w:r>
    </w:p>
    <w:p w:rsidR="006A46F0" w:rsidRDefault="006A46F0" w:rsidP="006A46F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nhập thông tin tour du lịch cần thêm mới bao gồm:</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Tour;</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 xml:space="preserve">Điểm </w:t>
      </w:r>
      <w:r w:rsidR="00557296">
        <w:rPr>
          <w:rFonts w:ascii="Times New Roman" w:hAnsi="Times New Roman"/>
          <w:sz w:val="26"/>
          <w:szCs w:val="26"/>
        </w:rPr>
        <w:t>Khởi</w:t>
      </w:r>
      <w:r>
        <w:rPr>
          <w:rFonts w:ascii="Times New Roman" w:hAnsi="Times New Roman"/>
          <w:sz w:val="26"/>
          <w:szCs w:val="26"/>
        </w:rPr>
        <w:t xml:space="preserve"> Hành;</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Loại Tour;</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Điểm Đến;</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Tên Tour;</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Ảnh Đại Diện;</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Giới Thiệu Tour;</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Giá;</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Nội Dung;</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 xml:space="preserve">Ngày </w:t>
      </w:r>
      <w:r w:rsidR="00557296">
        <w:rPr>
          <w:rFonts w:ascii="Times New Roman" w:hAnsi="Times New Roman"/>
          <w:sz w:val="26"/>
          <w:szCs w:val="26"/>
        </w:rPr>
        <w:t>Khởi</w:t>
      </w:r>
      <w:r>
        <w:rPr>
          <w:rFonts w:ascii="Times New Roman" w:hAnsi="Times New Roman"/>
          <w:sz w:val="26"/>
          <w:szCs w:val="26"/>
        </w:rPr>
        <w:t xml:space="preserve"> Hành;</w:t>
      </w:r>
    </w:p>
    <w:p w:rsidR="006A46F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Ngày Về;</w:t>
      </w:r>
    </w:p>
    <w:p w:rsidR="006A46F0" w:rsidRPr="00CA0DB0" w:rsidRDefault="006A46F0" w:rsidP="006A46F0">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Số Lượng;</w:t>
      </w:r>
    </w:p>
    <w:p w:rsidR="006A46F0" w:rsidRDefault="006A46F0" w:rsidP="006A46F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6A46F0" w:rsidRDefault="00800FB5" w:rsidP="006A46F0">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lastRenderedPageBreak/>
        <w:t>Hệ thống</w:t>
      </w:r>
      <w:r w:rsidR="006A46F0">
        <w:rPr>
          <w:rFonts w:ascii="Times New Roman" w:hAnsi="Times New Roman"/>
          <w:sz w:val="26"/>
          <w:szCs w:val="26"/>
        </w:rPr>
        <w:t xml:space="preserve"> thông báo thêm mới thành công và hiển thị danh sách tour du lịch</w:t>
      </w:r>
    </w:p>
    <w:p w:rsidR="006A46F0" w:rsidRDefault="006A46F0" w:rsidP="004547B8">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6A46F0" w:rsidRDefault="006A46F0" w:rsidP="006A46F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tour du lịch cần chỉnh sửa</w:t>
      </w:r>
    </w:p>
    <w:p w:rsidR="006A46F0" w:rsidRDefault="006A46F0" w:rsidP="006A46F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6A46F0" w:rsidRDefault="006A46F0" w:rsidP="006A46F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tour du lịch được cập nhật vào </w:t>
      </w:r>
      <w:r w:rsidR="00800FB5">
        <w:rPr>
          <w:rFonts w:ascii="Times New Roman" w:hAnsi="Times New Roman"/>
          <w:sz w:val="26"/>
          <w:szCs w:val="26"/>
        </w:rPr>
        <w:t>hệ thống</w:t>
      </w:r>
    </w:p>
    <w:p w:rsidR="006A46F0" w:rsidRDefault="00800FB5" w:rsidP="006A46F0">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6A46F0">
        <w:rPr>
          <w:rFonts w:ascii="Times New Roman" w:hAnsi="Times New Roman"/>
          <w:sz w:val="26"/>
          <w:szCs w:val="26"/>
        </w:rPr>
        <w:t xml:space="preserve"> thông báo cập nhật thành công và hiển thị danh sách tour du lịch</w:t>
      </w:r>
    </w:p>
    <w:p w:rsidR="006A46F0" w:rsidRDefault="006A46F0" w:rsidP="004547B8">
      <w:pPr>
        <w:pStyle w:val="TitlePageField"/>
        <w:widowControl w:val="0"/>
        <w:numPr>
          <w:ilvl w:val="0"/>
          <w:numId w:val="16"/>
        </w:numPr>
        <w:spacing w:before="60" w:after="60"/>
        <w:jc w:val="both"/>
        <w:rPr>
          <w:rFonts w:ascii="Times New Roman" w:hAnsi="Times New Roman"/>
          <w:sz w:val="26"/>
          <w:szCs w:val="26"/>
        </w:rPr>
      </w:pPr>
      <w:r>
        <w:rPr>
          <w:rFonts w:ascii="Times New Roman" w:hAnsi="Times New Roman"/>
          <w:sz w:val="26"/>
          <w:szCs w:val="26"/>
        </w:rPr>
        <w:t>Admin chọn chức năng xóa:</w:t>
      </w:r>
    </w:p>
    <w:p w:rsidR="006A46F0" w:rsidRDefault="006A46F0" w:rsidP="006A46F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tour du lịch cần xóa</w:t>
      </w:r>
    </w:p>
    <w:p w:rsidR="006A46F0" w:rsidRDefault="006A46F0" w:rsidP="006A46F0">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tour du lịch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7A2856" w:rsidRPr="007A2856" w:rsidRDefault="00800FB5" w:rsidP="007A2856">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6A46F0">
        <w:rPr>
          <w:rFonts w:ascii="Times New Roman" w:hAnsi="Times New Roman"/>
          <w:sz w:val="26"/>
          <w:szCs w:val="26"/>
        </w:rPr>
        <w:t xml:space="preserve"> thông báo xóa thành công và hiển thị danh sách tour du lịch</w:t>
      </w:r>
    </w:p>
    <w:p w:rsidR="006A46F0" w:rsidRDefault="006A46F0" w:rsidP="006A46F0">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8373B0" w:rsidRDefault="008373B0" w:rsidP="006A46F0">
      <w:pPr>
        <w:pStyle w:val="BodyText"/>
        <w:spacing w:before="80" w:after="80" w:line="360" w:lineRule="auto"/>
        <w:rPr>
          <w:i/>
          <w:sz w:val="26"/>
          <w:szCs w:val="26"/>
        </w:rPr>
      </w:pPr>
      <w:r>
        <w:rPr>
          <w:i/>
          <w:sz w:val="26"/>
          <w:szCs w:val="26"/>
        </w:rPr>
        <w:t>Danh Sách Tour:</w:t>
      </w:r>
    </w:p>
    <w:p w:rsidR="008373B0" w:rsidRDefault="008373B0" w:rsidP="006A46F0">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8373B0" w:rsidRDefault="007A2856" w:rsidP="007A2856">
      <w:pPr>
        <w:pStyle w:val="themDelUpdate"/>
      </w:pPr>
      <w:r>
        <w:t>Thêm mới:</w:t>
      </w:r>
    </w:p>
    <w:p w:rsidR="007A2856" w:rsidRDefault="007A2856" w:rsidP="007A2856">
      <w:pPr>
        <w:pStyle w:val="soDoTrinhTu"/>
      </w:pPr>
      <w:r>
        <w:t>Sơ đồ trình tự</w:t>
      </w:r>
    </w:p>
    <w:p w:rsidR="007A2856" w:rsidRDefault="007A2856" w:rsidP="007A2856">
      <w:r>
        <w:rPr>
          <w:noProof/>
          <w:lang w:val="vi-VN" w:eastAsia="vi-VN"/>
        </w:rPr>
        <w:lastRenderedPageBreak/>
        <w:drawing>
          <wp:inline distT="0" distB="0" distL="0" distR="0">
            <wp:extent cx="5760720" cy="2004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nLyTuor_themMo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004695"/>
                    </a:xfrm>
                    <a:prstGeom prst="rect">
                      <a:avLst/>
                    </a:prstGeom>
                  </pic:spPr>
                </pic:pic>
              </a:graphicData>
            </a:graphic>
          </wp:inline>
        </w:drawing>
      </w:r>
    </w:p>
    <w:p w:rsidR="007A2856" w:rsidRPr="007A2856" w:rsidRDefault="007A2856" w:rsidP="007A2856">
      <w:pPr>
        <w:pStyle w:val="soDoTrinhTu"/>
        <w:rPr>
          <w:rStyle w:val="PageNumber"/>
        </w:rPr>
      </w:pPr>
      <w:r>
        <w:t>Giao diện</w:t>
      </w:r>
    </w:p>
    <w:p w:rsidR="006A46F0" w:rsidRDefault="006A46F0" w:rsidP="006A46F0">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A2856" w:rsidRDefault="007A2856" w:rsidP="007A2856">
      <w:pPr>
        <w:pStyle w:val="themDelUpdate"/>
      </w:pPr>
      <w:r>
        <w:t>Delete:</w:t>
      </w:r>
    </w:p>
    <w:p w:rsidR="007A2856" w:rsidRDefault="007A2856" w:rsidP="007A2856">
      <w:pPr>
        <w:pStyle w:val="soDoTrinhTu"/>
      </w:pPr>
      <w:r>
        <w:t>Sơ đồ trình tự</w:t>
      </w:r>
    </w:p>
    <w:p w:rsidR="007A2856" w:rsidRDefault="007A2856" w:rsidP="007A2856">
      <w:r>
        <w:rPr>
          <w:noProof/>
          <w:lang w:val="vi-VN" w:eastAsia="vi-VN"/>
        </w:rPr>
        <w:lastRenderedPageBreak/>
        <w:drawing>
          <wp:inline distT="0" distB="0" distL="0" distR="0">
            <wp:extent cx="5760720" cy="3015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anLyTuor_Dele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7A2856" w:rsidRDefault="007A2856" w:rsidP="007A2856">
      <w:pPr>
        <w:pStyle w:val="soDoTrinhTu"/>
      </w:pPr>
      <w:r>
        <w:t>Giao diện</w:t>
      </w:r>
    </w:p>
    <w:p w:rsidR="007A2856" w:rsidRDefault="007A2856" w:rsidP="007A2856">
      <w:r>
        <w:rPr>
          <w:noProof/>
          <w:lang w:val="vi-VN" w:eastAsia="vi-VN"/>
        </w:rPr>
        <w:drawing>
          <wp:inline distT="0" distB="0" distL="0" distR="0" wp14:anchorId="32BA0CED" wp14:editId="101C15EB">
            <wp:extent cx="5760720" cy="3650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0615"/>
                    </a:xfrm>
                    <a:prstGeom prst="rect">
                      <a:avLst/>
                    </a:prstGeom>
                  </pic:spPr>
                </pic:pic>
              </a:graphicData>
            </a:graphic>
          </wp:inline>
        </w:drawing>
      </w:r>
    </w:p>
    <w:p w:rsidR="007A2856" w:rsidRDefault="007A2856" w:rsidP="007A2856">
      <w:pPr>
        <w:pStyle w:val="themDelUpdate"/>
      </w:pPr>
      <w:r>
        <w:t>Update:</w:t>
      </w:r>
    </w:p>
    <w:p w:rsidR="007A2856" w:rsidRDefault="007A2856" w:rsidP="007A2856">
      <w:pPr>
        <w:pStyle w:val="soDoTrinhTu"/>
      </w:pPr>
      <w:r>
        <w:t>Sơ đồ trình tự</w:t>
      </w:r>
    </w:p>
    <w:p w:rsidR="007A2856" w:rsidRDefault="007A2856" w:rsidP="007A2856">
      <w:r>
        <w:rPr>
          <w:noProof/>
          <w:lang w:val="vi-VN" w:eastAsia="vi-VN"/>
        </w:rPr>
        <w:lastRenderedPageBreak/>
        <w:drawing>
          <wp:inline distT="0" distB="0" distL="0" distR="0">
            <wp:extent cx="5760720" cy="197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Tuor_upda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74215"/>
                    </a:xfrm>
                    <a:prstGeom prst="rect">
                      <a:avLst/>
                    </a:prstGeom>
                  </pic:spPr>
                </pic:pic>
              </a:graphicData>
            </a:graphic>
          </wp:inline>
        </w:drawing>
      </w:r>
    </w:p>
    <w:p w:rsidR="007A2856" w:rsidRDefault="007A2856" w:rsidP="007A2856">
      <w:pPr>
        <w:pStyle w:val="soDoTrinhTu"/>
      </w:pPr>
      <w:r>
        <w:t>Giao diện</w:t>
      </w:r>
    </w:p>
    <w:p w:rsidR="007A2856" w:rsidRDefault="007A2856" w:rsidP="007A2856">
      <w:pPr>
        <w:rPr>
          <w:i/>
        </w:rPr>
      </w:pPr>
      <w:r>
        <w:rPr>
          <w:noProof/>
          <w:lang w:val="vi-VN" w:eastAsia="vi-VN"/>
        </w:rPr>
        <w:drawing>
          <wp:inline distT="0" distB="0" distL="0" distR="0" wp14:anchorId="4178B929" wp14:editId="3791FC1D">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796341" w:rsidRDefault="00796341" w:rsidP="00796341">
      <w:pPr>
        <w:pStyle w:val="Heading3"/>
      </w:pPr>
      <w:bookmarkStart w:id="14" w:name="_Toc476212378"/>
      <w:r>
        <w:t>Quản lý tin tức</w:t>
      </w:r>
      <w:bookmarkEnd w:id="14"/>
    </w:p>
    <w:p w:rsidR="00796341" w:rsidRPr="007D16FD" w:rsidRDefault="00796341" w:rsidP="00796341">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796341" w:rsidRPr="007D7C43" w:rsidRDefault="00796341" w:rsidP="00796341">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796341" w:rsidRPr="002342D1" w:rsidRDefault="00800FB5" w:rsidP="00796341">
      <w:pPr>
        <w:numPr>
          <w:ilvl w:val="0"/>
          <w:numId w:val="10"/>
        </w:numPr>
        <w:spacing w:before="80" w:after="80" w:line="360" w:lineRule="auto"/>
        <w:ind w:hanging="153"/>
        <w:rPr>
          <w:i/>
          <w:szCs w:val="26"/>
        </w:rPr>
      </w:pPr>
      <w:r>
        <w:t>Hệ thống</w:t>
      </w:r>
      <w:r w:rsidR="00796341">
        <w:t xml:space="preserve"> cho phép người </w:t>
      </w:r>
      <w:r>
        <w:t>Admin</w:t>
      </w:r>
      <w:r w:rsidR="00796341">
        <w:t xml:space="preserve"> quản lý thông tin tin tức.</w:t>
      </w:r>
    </w:p>
    <w:p w:rsidR="00796341" w:rsidRPr="002342D1" w:rsidRDefault="00796341" w:rsidP="00796341">
      <w:pPr>
        <w:spacing w:before="80" w:after="80" w:line="360" w:lineRule="auto"/>
        <w:rPr>
          <w:i/>
          <w:szCs w:val="26"/>
        </w:rPr>
      </w:pPr>
      <w:r w:rsidRPr="002342D1">
        <w:rPr>
          <w:i/>
          <w:szCs w:val="26"/>
          <w:u w:val="single"/>
        </w:rPr>
        <w:t>Tác nhân được phép thực hiện (quyền)</w:t>
      </w:r>
      <w:r w:rsidRPr="002342D1">
        <w:rPr>
          <w:i/>
          <w:szCs w:val="26"/>
        </w:rPr>
        <w:t>:</w:t>
      </w:r>
    </w:p>
    <w:p w:rsidR="00796341" w:rsidRPr="00F91CAB" w:rsidRDefault="00796341" w:rsidP="00796341">
      <w:pPr>
        <w:numPr>
          <w:ilvl w:val="0"/>
          <w:numId w:val="10"/>
        </w:numPr>
        <w:spacing w:before="40" w:after="40" w:line="264" w:lineRule="auto"/>
        <w:ind w:hanging="153"/>
        <w:rPr>
          <w:szCs w:val="26"/>
        </w:rPr>
      </w:pPr>
      <w:r>
        <w:rPr>
          <w:szCs w:val="26"/>
        </w:rPr>
        <w:t>Admin</w:t>
      </w:r>
    </w:p>
    <w:p w:rsidR="00796341" w:rsidRPr="00276D32" w:rsidRDefault="00796341" w:rsidP="00796341">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796341" w:rsidRPr="00F91CAB" w:rsidRDefault="00796341" w:rsidP="00796341">
      <w:pPr>
        <w:numPr>
          <w:ilvl w:val="0"/>
          <w:numId w:val="10"/>
        </w:numPr>
        <w:spacing w:before="40" w:after="40" w:line="264" w:lineRule="auto"/>
        <w:ind w:hanging="153"/>
        <w:rPr>
          <w:szCs w:val="26"/>
        </w:rPr>
      </w:pPr>
      <w:r>
        <w:t xml:space="preserve">Cần phải đăng nhập </w:t>
      </w:r>
      <w:r w:rsidR="00800FB5">
        <w:t>hệ thống</w:t>
      </w:r>
      <w:r>
        <w:t>.</w:t>
      </w:r>
    </w:p>
    <w:p w:rsidR="00796341" w:rsidRPr="00276D32" w:rsidRDefault="00796341" w:rsidP="00796341">
      <w:pPr>
        <w:spacing w:before="40" w:after="40" w:line="264" w:lineRule="auto"/>
        <w:rPr>
          <w:szCs w:val="26"/>
        </w:rPr>
      </w:pPr>
      <w:r w:rsidRPr="00276D32">
        <w:rPr>
          <w:i/>
          <w:szCs w:val="26"/>
          <w:u w:val="single"/>
        </w:rPr>
        <w:t>Hậuđiềukiện</w:t>
      </w:r>
      <w:r w:rsidRPr="00276D32">
        <w:rPr>
          <w:i/>
          <w:szCs w:val="26"/>
        </w:rPr>
        <w:t>:</w:t>
      </w:r>
    </w:p>
    <w:p w:rsidR="00796341" w:rsidRPr="002342D1" w:rsidRDefault="00796341" w:rsidP="00796341">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của tin tức ra </w:t>
      </w:r>
      <w:r w:rsidR="00601CDB">
        <w:t>khách hàng khỏi</w:t>
      </w:r>
      <w:r>
        <w:t xml:space="preserve"> </w:t>
      </w:r>
      <w:r w:rsidR="00800FB5">
        <w:t>hệ thống</w:t>
      </w:r>
      <w:r>
        <w:t>.</w:t>
      </w:r>
    </w:p>
    <w:p w:rsidR="00796341" w:rsidRPr="002342D1" w:rsidRDefault="00796341" w:rsidP="00796341">
      <w:pPr>
        <w:numPr>
          <w:ilvl w:val="0"/>
          <w:numId w:val="10"/>
        </w:numPr>
        <w:spacing w:before="80" w:after="80" w:line="360" w:lineRule="auto"/>
        <w:ind w:hanging="153"/>
        <w:rPr>
          <w:i/>
          <w:szCs w:val="26"/>
        </w:rPr>
      </w:pPr>
      <w:r>
        <w:lastRenderedPageBreak/>
        <w:t>Thông tin tin tức sẽ được thêm mới, thay đổi, hoặc xóa trong cơ sở dữ liệu</w:t>
      </w:r>
    </w:p>
    <w:p w:rsidR="00796341" w:rsidRPr="002342D1" w:rsidRDefault="00796341" w:rsidP="00796341">
      <w:pPr>
        <w:spacing w:before="80" w:after="80" w:line="360" w:lineRule="auto"/>
        <w:rPr>
          <w:i/>
          <w:szCs w:val="26"/>
        </w:rPr>
      </w:pPr>
      <w:r w:rsidRPr="002342D1">
        <w:rPr>
          <w:i/>
          <w:szCs w:val="26"/>
          <w:u w:val="single"/>
        </w:rPr>
        <w:t>Đặctả</w:t>
      </w:r>
      <w:r w:rsidRPr="002342D1">
        <w:rPr>
          <w:i/>
          <w:szCs w:val="26"/>
        </w:rPr>
        <w:t>:</w:t>
      </w:r>
    </w:p>
    <w:p w:rsidR="00796341" w:rsidRDefault="00796341" w:rsidP="00796341">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sidR="00800FB5">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thêm mới,chỉnh sửa hoặc xóa tin tức trong </w:t>
      </w:r>
      <w:r w:rsidR="00800FB5">
        <w:rPr>
          <w:rFonts w:ascii="Times New Roman" w:hAnsi="Times New Roman"/>
          <w:sz w:val="26"/>
          <w:szCs w:val="26"/>
        </w:rPr>
        <w:t>hệ thống</w:t>
      </w:r>
      <w:r>
        <w:rPr>
          <w:rFonts w:ascii="Times New Roman" w:hAnsi="Times New Roman"/>
          <w:sz w:val="26"/>
          <w:szCs w:val="26"/>
        </w:rPr>
        <w:t>:</w:t>
      </w:r>
    </w:p>
    <w:p w:rsidR="00796341"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1.  </w:t>
      </w:r>
      <w:r w:rsidR="00796341">
        <w:rPr>
          <w:rFonts w:ascii="Times New Roman" w:hAnsi="Times New Roman"/>
          <w:sz w:val="26"/>
          <w:szCs w:val="26"/>
        </w:rPr>
        <w:t>Admin chọn chức năng quản lý tin tức.</w:t>
      </w:r>
    </w:p>
    <w:p w:rsidR="00796341"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2.  </w:t>
      </w:r>
      <w:r w:rsidR="00800FB5">
        <w:rPr>
          <w:rFonts w:ascii="Times New Roman" w:hAnsi="Times New Roman"/>
          <w:sz w:val="26"/>
          <w:szCs w:val="26"/>
        </w:rPr>
        <w:t>Hệ thống</w:t>
      </w:r>
      <w:r w:rsidR="00796341">
        <w:rPr>
          <w:rFonts w:ascii="Times New Roman" w:hAnsi="Times New Roman"/>
          <w:sz w:val="26"/>
          <w:szCs w:val="26"/>
        </w:rPr>
        <w:t xml:space="preserve"> hiển thị danh sách các tin tức  bao gồm:</w:t>
      </w:r>
    </w:p>
    <w:p w:rsidR="00796341" w:rsidRPr="00216272" w:rsidRDefault="00796341" w:rsidP="0079634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Tin tức;</w:t>
      </w:r>
    </w:p>
    <w:p w:rsidR="00796341" w:rsidRDefault="00796341" w:rsidP="0079634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Tiêu Đề;</w:t>
      </w:r>
    </w:p>
    <w:p w:rsidR="00796341" w:rsidRDefault="00796341" w:rsidP="0079634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Ngày Gửi;</w:t>
      </w:r>
    </w:p>
    <w:p w:rsidR="00796341" w:rsidRPr="002863E1" w:rsidRDefault="00796341" w:rsidP="00796341">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796341" w:rsidRDefault="004547B8" w:rsidP="004547B8">
      <w:pPr>
        <w:pStyle w:val="TitlePageField"/>
        <w:widowControl w:val="0"/>
        <w:spacing w:before="60" w:after="60"/>
        <w:ind w:firstLine="360"/>
        <w:jc w:val="both"/>
        <w:rPr>
          <w:rFonts w:ascii="Times New Roman" w:hAnsi="Times New Roman"/>
          <w:sz w:val="26"/>
          <w:szCs w:val="26"/>
        </w:rPr>
      </w:pPr>
      <w:r>
        <w:rPr>
          <w:rFonts w:ascii="Times New Roman" w:hAnsi="Times New Roman"/>
          <w:sz w:val="26"/>
          <w:szCs w:val="26"/>
        </w:rPr>
        <w:t xml:space="preserve">3.  </w:t>
      </w:r>
      <w:r w:rsidR="00796341">
        <w:rPr>
          <w:rFonts w:ascii="Times New Roman" w:hAnsi="Times New Roman"/>
          <w:sz w:val="26"/>
          <w:szCs w:val="26"/>
        </w:rPr>
        <w:t>Admin chọn chức năng thêm mới, chỉnh sửa hoặc xóa thành viên</w:t>
      </w:r>
    </w:p>
    <w:p w:rsidR="00796341"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4.  </w:t>
      </w:r>
      <w:r w:rsidR="00796341">
        <w:rPr>
          <w:rFonts w:ascii="Times New Roman" w:hAnsi="Times New Roman"/>
          <w:sz w:val="26"/>
          <w:szCs w:val="26"/>
        </w:rPr>
        <w:t>Admin chọn chức năng thêm mới:</w:t>
      </w:r>
    </w:p>
    <w:p w:rsidR="00796341" w:rsidRDefault="00796341" w:rsidP="0079634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nhập thông tin tin tức cần thêm mới bao gồm:</w:t>
      </w:r>
    </w:p>
    <w:p w:rsidR="00796341" w:rsidRDefault="00796341" w:rsidP="0079634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Mã Tin;</w:t>
      </w:r>
    </w:p>
    <w:p w:rsidR="00796341" w:rsidRDefault="00796341" w:rsidP="0079634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Tiêu Đề;</w:t>
      </w:r>
    </w:p>
    <w:p w:rsidR="00796341" w:rsidRDefault="00796341" w:rsidP="0079634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Chọn Ảnh;</w:t>
      </w:r>
    </w:p>
    <w:p w:rsidR="00796341" w:rsidRDefault="00796341" w:rsidP="0079634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Nội Dung;</w:t>
      </w:r>
    </w:p>
    <w:p w:rsidR="00796341" w:rsidRDefault="00796341" w:rsidP="00796341">
      <w:pPr>
        <w:pStyle w:val="TitlePageField"/>
        <w:widowControl w:val="0"/>
        <w:numPr>
          <w:ilvl w:val="1"/>
          <w:numId w:val="20"/>
        </w:numPr>
        <w:spacing w:before="60" w:after="60"/>
        <w:jc w:val="both"/>
        <w:rPr>
          <w:rFonts w:ascii="Times New Roman" w:hAnsi="Times New Roman"/>
          <w:sz w:val="26"/>
          <w:szCs w:val="26"/>
        </w:rPr>
      </w:pPr>
      <w:r>
        <w:rPr>
          <w:rFonts w:ascii="Times New Roman" w:hAnsi="Times New Roman"/>
          <w:sz w:val="26"/>
          <w:szCs w:val="26"/>
        </w:rPr>
        <w:t>Ngày Gửi;</w:t>
      </w:r>
    </w:p>
    <w:p w:rsidR="00796341" w:rsidRDefault="00796341" w:rsidP="0079634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Admin chọn thêm mới</w:t>
      </w:r>
    </w:p>
    <w:p w:rsidR="00796341" w:rsidRDefault="00800FB5" w:rsidP="00796341">
      <w:pPr>
        <w:pStyle w:val="TitlePageField"/>
        <w:widowControl w:val="0"/>
        <w:numPr>
          <w:ilvl w:val="0"/>
          <w:numId w:val="20"/>
        </w:numPr>
        <w:spacing w:before="60" w:after="60"/>
        <w:jc w:val="both"/>
        <w:rPr>
          <w:rFonts w:ascii="Times New Roman" w:hAnsi="Times New Roman"/>
          <w:sz w:val="26"/>
          <w:szCs w:val="26"/>
        </w:rPr>
      </w:pPr>
      <w:r>
        <w:rPr>
          <w:rFonts w:ascii="Times New Roman" w:hAnsi="Times New Roman"/>
          <w:sz w:val="26"/>
          <w:szCs w:val="26"/>
        </w:rPr>
        <w:t>Hệ thống</w:t>
      </w:r>
      <w:r w:rsidR="00796341">
        <w:rPr>
          <w:rFonts w:ascii="Times New Roman" w:hAnsi="Times New Roman"/>
          <w:sz w:val="26"/>
          <w:szCs w:val="26"/>
        </w:rPr>
        <w:t xml:space="preserve"> thông báo thêm mới thành công và hiển thị danh sách tin tức</w:t>
      </w:r>
    </w:p>
    <w:p w:rsidR="00796341" w:rsidRDefault="00796341" w:rsidP="004547B8">
      <w:pPr>
        <w:pStyle w:val="TitlePageField"/>
        <w:widowControl w:val="0"/>
        <w:numPr>
          <w:ilvl w:val="0"/>
          <w:numId w:val="14"/>
        </w:numPr>
        <w:spacing w:before="60" w:after="60"/>
        <w:jc w:val="both"/>
        <w:rPr>
          <w:rFonts w:ascii="Times New Roman" w:hAnsi="Times New Roman"/>
          <w:sz w:val="26"/>
          <w:szCs w:val="26"/>
        </w:rPr>
      </w:pPr>
      <w:r>
        <w:rPr>
          <w:rFonts w:ascii="Times New Roman" w:hAnsi="Times New Roman"/>
          <w:sz w:val="26"/>
          <w:szCs w:val="26"/>
        </w:rPr>
        <w:t>Admin chọn chức năng chỉnh sửa:</w:t>
      </w:r>
    </w:p>
    <w:p w:rsidR="00796341" w:rsidRDefault="00796341" w:rsidP="0079634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tin tức cần chỉnh sửa</w:t>
      </w:r>
    </w:p>
    <w:p w:rsidR="00796341" w:rsidRDefault="00796341" w:rsidP="0079634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796341" w:rsidRDefault="00796341" w:rsidP="0079634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 xml:space="preserve">Thông tin tin tức được cập nhật vào </w:t>
      </w:r>
      <w:r w:rsidR="00800FB5">
        <w:rPr>
          <w:rFonts w:ascii="Times New Roman" w:hAnsi="Times New Roman"/>
          <w:sz w:val="26"/>
          <w:szCs w:val="26"/>
        </w:rPr>
        <w:t>hệ thống</w:t>
      </w:r>
    </w:p>
    <w:p w:rsidR="00796341" w:rsidRDefault="00800FB5" w:rsidP="00796341">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w:t>
      </w:r>
      <w:r w:rsidR="00796341">
        <w:rPr>
          <w:rFonts w:ascii="Times New Roman" w:hAnsi="Times New Roman"/>
          <w:sz w:val="26"/>
          <w:szCs w:val="26"/>
        </w:rPr>
        <w:t xml:space="preserve"> thông báo cập nhật thành công và hiển thị danh sách tin tức</w:t>
      </w:r>
    </w:p>
    <w:p w:rsidR="00796341" w:rsidRDefault="00796341" w:rsidP="004547B8">
      <w:pPr>
        <w:pStyle w:val="TitlePageField"/>
        <w:widowControl w:val="0"/>
        <w:numPr>
          <w:ilvl w:val="0"/>
          <w:numId w:val="14"/>
        </w:numPr>
        <w:spacing w:before="60" w:after="60"/>
        <w:jc w:val="both"/>
        <w:rPr>
          <w:rFonts w:ascii="Times New Roman" w:hAnsi="Times New Roman"/>
          <w:sz w:val="26"/>
          <w:szCs w:val="26"/>
        </w:rPr>
      </w:pPr>
      <w:r>
        <w:rPr>
          <w:rFonts w:ascii="Times New Roman" w:hAnsi="Times New Roman"/>
          <w:sz w:val="26"/>
          <w:szCs w:val="26"/>
        </w:rPr>
        <w:t>Admin chọn chức năng xóa:</w:t>
      </w:r>
    </w:p>
    <w:p w:rsidR="00796341" w:rsidRDefault="00796341" w:rsidP="0079634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tin tức cần xóa</w:t>
      </w:r>
    </w:p>
    <w:p w:rsidR="00796341" w:rsidRDefault="00796341" w:rsidP="0079634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tin tức sẽ được xóa </w:t>
      </w:r>
      <w:r w:rsidR="00601CDB">
        <w:rPr>
          <w:rFonts w:ascii="Times New Roman" w:hAnsi="Times New Roman"/>
          <w:sz w:val="26"/>
          <w:szCs w:val="26"/>
        </w:rPr>
        <w:t>khách hàng khỏi</w:t>
      </w:r>
      <w:r>
        <w:rPr>
          <w:rFonts w:ascii="Times New Roman" w:hAnsi="Times New Roman"/>
          <w:sz w:val="26"/>
          <w:szCs w:val="26"/>
        </w:rPr>
        <w:t xml:space="preserve"> </w:t>
      </w:r>
      <w:r w:rsidR="00800FB5">
        <w:rPr>
          <w:rFonts w:ascii="Times New Roman" w:hAnsi="Times New Roman"/>
          <w:sz w:val="26"/>
          <w:szCs w:val="26"/>
        </w:rPr>
        <w:t>hệ thống</w:t>
      </w:r>
    </w:p>
    <w:p w:rsidR="00796341" w:rsidRPr="005A126E" w:rsidRDefault="00800FB5" w:rsidP="00796341">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w:t>
      </w:r>
      <w:r w:rsidR="00796341">
        <w:rPr>
          <w:rFonts w:ascii="Times New Roman" w:hAnsi="Times New Roman"/>
          <w:sz w:val="26"/>
          <w:szCs w:val="26"/>
        </w:rPr>
        <w:t xml:space="preserve"> thông báo xóa thành công và hiển thị danh sách tin tức</w:t>
      </w:r>
    </w:p>
    <w:p w:rsidR="00796341" w:rsidRDefault="00796341" w:rsidP="00796341">
      <w:pPr>
        <w:pStyle w:val="BodyText"/>
        <w:spacing w:before="80" w:after="80" w:line="360" w:lineRule="auto"/>
        <w:rPr>
          <w:i/>
          <w:sz w:val="26"/>
          <w:szCs w:val="26"/>
        </w:rPr>
      </w:pPr>
      <w:r w:rsidRPr="00276D32">
        <w:rPr>
          <w:i/>
          <w:sz w:val="26"/>
          <w:szCs w:val="26"/>
          <w:u w:val="single"/>
        </w:rPr>
        <w:t>Giao</w:t>
      </w:r>
      <w:r w:rsidR="000E5250">
        <w:rPr>
          <w:i/>
          <w:sz w:val="26"/>
          <w:szCs w:val="26"/>
          <w:u w:val="single"/>
        </w:rPr>
        <w:t xml:space="preserve"> </w:t>
      </w:r>
      <w:r w:rsidRPr="00276D32">
        <w:rPr>
          <w:i/>
          <w:sz w:val="26"/>
          <w:szCs w:val="26"/>
          <w:u w:val="single"/>
        </w:rPr>
        <w:t>diện minh họa</w:t>
      </w:r>
      <w:r w:rsidRPr="00276D32">
        <w:rPr>
          <w:i/>
          <w:sz w:val="26"/>
          <w:szCs w:val="26"/>
        </w:rPr>
        <w:t>:</w:t>
      </w:r>
    </w:p>
    <w:p w:rsidR="000E5250" w:rsidRDefault="000E5250" w:rsidP="00796341">
      <w:pPr>
        <w:pStyle w:val="BodyText"/>
        <w:spacing w:before="80" w:after="80" w:line="360" w:lineRule="auto"/>
        <w:rPr>
          <w:i/>
          <w:sz w:val="26"/>
          <w:szCs w:val="26"/>
        </w:rPr>
      </w:pPr>
      <w:r>
        <w:rPr>
          <w:i/>
          <w:sz w:val="26"/>
          <w:szCs w:val="26"/>
        </w:rPr>
        <w:t>Danh sách tin tức:</w:t>
      </w:r>
    </w:p>
    <w:p w:rsidR="000E5250" w:rsidRDefault="000E5250" w:rsidP="00796341">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0E5250" w:rsidRDefault="000E5250" w:rsidP="00796341">
      <w:pPr>
        <w:pStyle w:val="BodyText"/>
        <w:spacing w:before="80" w:after="80" w:line="360" w:lineRule="auto"/>
        <w:rPr>
          <w:i/>
          <w:sz w:val="26"/>
          <w:szCs w:val="26"/>
        </w:rPr>
      </w:pPr>
      <w:r>
        <w:rPr>
          <w:i/>
          <w:sz w:val="26"/>
          <w:szCs w:val="26"/>
        </w:rPr>
        <w:t>Thêm mới:</w:t>
      </w:r>
    </w:p>
    <w:p w:rsidR="000E5250" w:rsidRDefault="000E5250" w:rsidP="00796341">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800FB5" w:rsidRDefault="00800FB5" w:rsidP="00800FB5">
      <w:pPr>
        <w:pStyle w:val="Heading3"/>
      </w:pPr>
      <w:bookmarkStart w:id="15" w:name="_Toc476212379"/>
      <w:r>
        <w:lastRenderedPageBreak/>
        <w:t>Quản lý ý kiến khách hàng</w:t>
      </w:r>
      <w:bookmarkEnd w:id="15"/>
    </w:p>
    <w:p w:rsidR="00800FB5" w:rsidRPr="007D16FD" w:rsidRDefault="00800FB5" w:rsidP="00800FB5">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800FB5" w:rsidRPr="007D7C43" w:rsidRDefault="00800FB5" w:rsidP="00800FB5">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800FB5" w:rsidRPr="002342D1" w:rsidRDefault="00800FB5" w:rsidP="00800FB5">
      <w:pPr>
        <w:numPr>
          <w:ilvl w:val="0"/>
          <w:numId w:val="10"/>
        </w:numPr>
        <w:spacing w:before="80" w:after="80" w:line="360" w:lineRule="auto"/>
        <w:ind w:hanging="153"/>
        <w:rPr>
          <w:i/>
          <w:szCs w:val="26"/>
        </w:rPr>
      </w:pPr>
      <w:r>
        <w:t>Hệ thống cho phép người Admin quản lý thông tin ý kiến khách hàng.</w:t>
      </w:r>
    </w:p>
    <w:p w:rsidR="00800FB5" w:rsidRPr="002342D1" w:rsidRDefault="00800FB5" w:rsidP="00800FB5">
      <w:pPr>
        <w:spacing w:before="80" w:after="80" w:line="360" w:lineRule="auto"/>
        <w:rPr>
          <w:i/>
          <w:szCs w:val="26"/>
        </w:rPr>
      </w:pPr>
      <w:r w:rsidRPr="002342D1">
        <w:rPr>
          <w:i/>
          <w:szCs w:val="26"/>
          <w:u w:val="single"/>
        </w:rPr>
        <w:t>Tác nhân được phép thực hiện (quyền)</w:t>
      </w:r>
      <w:r w:rsidRPr="002342D1">
        <w:rPr>
          <w:i/>
          <w:szCs w:val="26"/>
        </w:rPr>
        <w:t>:</w:t>
      </w:r>
    </w:p>
    <w:p w:rsidR="00800FB5" w:rsidRPr="00F91CAB" w:rsidRDefault="00800FB5" w:rsidP="00800FB5">
      <w:pPr>
        <w:numPr>
          <w:ilvl w:val="0"/>
          <w:numId w:val="10"/>
        </w:numPr>
        <w:spacing w:before="40" w:after="40" w:line="264" w:lineRule="auto"/>
        <w:ind w:hanging="153"/>
        <w:rPr>
          <w:szCs w:val="26"/>
        </w:rPr>
      </w:pPr>
      <w:r>
        <w:rPr>
          <w:szCs w:val="26"/>
        </w:rPr>
        <w:t>Admin</w:t>
      </w:r>
    </w:p>
    <w:p w:rsidR="00800FB5" w:rsidRPr="00276D32" w:rsidRDefault="00800FB5" w:rsidP="00800FB5">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800FB5" w:rsidRPr="00F91CAB" w:rsidRDefault="00800FB5" w:rsidP="00800FB5">
      <w:pPr>
        <w:numPr>
          <w:ilvl w:val="0"/>
          <w:numId w:val="10"/>
        </w:numPr>
        <w:spacing w:before="40" w:after="40" w:line="264" w:lineRule="auto"/>
        <w:ind w:hanging="153"/>
        <w:rPr>
          <w:szCs w:val="26"/>
        </w:rPr>
      </w:pPr>
      <w:r>
        <w:t>Cần phải đăng nhập hệ thống.</w:t>
      </w:r>
    </w:p>
    <w:p w:rsidR="00800FB5" w:rsidRPr="00276D32" w:rsidRDefault="00800FB5" w:rsidP="00800FB5">
      <w:pPr>
        <w:spacing w:before="40" w:after="40" w:line="264" w:lineRule="auto"/>
        <w:rPr>
          <w:szCs w:val="26"/>
        </w:rPr>
      </w:pPr>
      <w:r w:rsidRPr="00276D32">
        <w:rPr>
          <w:i/>
          <w:szCs w:val="26"/>
          <w:u w:val="single"/>
        </w:rPr>
        <w:t>Hậuđiềukiện</w:t>
      </w:r>
      <w:r w:rsidRPr="00276D32">
        <w:rPr>
          <w:i/>
          <w:szCs w:val="26"/>
        </w:rPr>
        <w:t>:</w:t>
      </w:r>
    </w:p>
    <w:p w:rsidR="00800FB5" w:rsidRPr="002342D1" w:rsidRDefault="00800FB5" w:rsidP="00800FB5">
      <w:pPr>
        <w:numPr>
          <w:ilvl w:val="0"/>
          <w:numId w:val="10"/>
        </w:numPr>
        <w:spacing w:before="80" w:after="80" w:line="360" w:lineRule="auto"/>
        <w:ind w:hanging="153"/>
        <w:rPr>
          <w:i/>
          <w:szCs w:val="26"/>
        </w:rPr>
      </w:pPr>
      <w:r>
        <w:t xml:space="preserve">Sau </w:t>
      </w:r>
      <w:r w:rsidR="00601CDB">
        <w:t>khách hàng</w:t>
      </w:r>
      <w:r>
        <w:t xml:space="preserve"> đăng nhập thành công, admin có thể thêm mới, chỉnh sửa, hoặc xóa thông tin ý kiến khách hàng ra khách hàng khỏi hệ thống.</w:t>
      </w:r>
    </w:p>
    <w:p w:rsidR="00800FB5" w:rsidRPr="002342D1" w:rsidRDefault="00800FB5" w:rsidP="00800FB5">
      <w:pPr>
        <w:numPr>
          <w:ilvl w:val="0"/>
          <w:numId w:val="10"/>
        </w:numPr>
        <w:spacing w:before="80" w:after="80" w:line="360" w:lineRule="auto"/>
        <w:ind w:hanging="153"/>
        <w:rPr>
          <w:i/>
          <w:szCs w:val="26"/>
        </w:rPr>
      </w:pPr>
      <w:r>
        <w:t>Thông tin khách hàng sẽ được thêm mới, thay đổi, hoặc xóa trong cơ sở dữ liệu</w:t>
      </w:r>
    </w:p>
    <w:p w:rsidR="00800FB5" w:rsidRPr="002342D1" w:rsidRDefault="00800FB5" w:rsidP="00800FB5">
      <w:pPr>
        <w:spacing w:before="80" w:after="80" w:line="360" w:lineRule="auto"/>
        <w:rPr>
          <w:i/>
          <w:szCs w:val="26"/>
        </w:rPr>
      </w:pPr>
      <w:r w:rsidRPr="002342D1">
        <w:rPr>
          <w:i/>
          <w:szCs w:val="26"/>
          <w:u w:val="single"/>
        </w:rPr>
        <w:t>Đặctả</w:t>
      </w:r>
      <w:r w:rsidRPr="002342D1">
        <w:rPr>
          <w:i/>
          <w:szCs w:val="26"/>
        </w:rPr>
        <w:t>:</w:t>
      </w:r>
    </w:p>
    <w:p w:rsidR="00800FB5" w:rsidRDefault="00800FB5" w:rsidP="00800FB5">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 xml:space="preserve">Chức năng này bắt đầu </w:t>
      </w:r>
      <w:r w:rsidR="00601CDB">
        <w:rPr>
          <w:rFonts w:ascii="Times New Roman" w:hAnsi="Times New Roman"/>
          <w:sz w:val="26"/>
          <w:szCs w:val="26"/>
        </w:rPr>
        <w:t>khách hàng</w:t>
      </w:r>
      <w:r w:rsidRPr="007D7C43">
        <w:rPr>
          <w:rFonts w:ascii="Times New Roman" w:hAnsi="Times New Roman"/>
          <w:sz w:val="26"/>
          <w:szCs w:val="26"/>
        </w:rPr>
        <w:t xml:space="preserve"> </w:t>
      </w:r>
      <w:r>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chỉnh sửa hoặc xóa ý kiến khách hàng trong hệ thống:</w:t>
      </w:r>
    </w:p>
    <w:p w:rsidR="00800FB5"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1. </w:t>
      </w:r>
      <w:r w:rsidR="00800FB5">
        <w:rPr>
          <w:rFonts w:ascii="Times New Roman" w:hAnsi="Times New Roman"/>
          <w:sz w:val="26"/>
          <w:szCs w:val="26"/>
        </w:rPr>
        <w:t>Admin chọn chức năng quản lý ý kiến khách hàng.</w:t>
      </w:r>
    </w:p>
    <w:p w:rsidR="00800FB5"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2. </w:t>
      </w:r>
      <w:r w:rsidR="00800FB5">
        <w:rPr>
          <w:rFonts w:ascii="Times New Roman" w:hAnsi="Times New Roman"/>
          <w:sz w:val="26"/>
          <w:szCs w:val="26"/>
        </w:rPr>
        <w:t>Hệ thống hiển thị danh sách các ý kiến khách hàng  bao gồm:</w:t>
      </w:r>
    </w:p>
    <w:p w:rsidR="00800FB5" w:rsidRDefault="00800FB5" w:rsidP="00800FB5">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Email;</w:t>
      </w:r>
    </w:p>
    <w:p w:rsidR="00800FB5" w:rsidRDefault="00800FB5" w:rsidP="00800FB5">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Họ Tên;</w:t>
      </w:r>
    </w:p>
    <w:p w:rsidR="00800FB5" w:rsidRDefault="00800FB5" w:rsidP="00800FB5">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Nội Dung;</w:t>
      </w:r>
    </w:p>
    <w:p w:rsidR="00800FB5" w:rsidRPr="002863E1" w:rsidRDefault="00800FB5" w:rsidP="00800FB5">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800FB5"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3. </w:t>
      </w:r>
      <w:r w:rsidR="00800FB5">
        <w:rPr>
          <w:rFonts w:ascii="Times New Roman" w:hAnsi="Times New Roman"/>
          <w:sz w:val="26"/>
          <w:szCs w:val="26"/>
        </w:rPr>
        <w:t>Admin chọn chức năng  chỉnh sửa hoặc xóa y kiến khách hàng</w:t>
      </w:r>
    </w:p>
    <w:p w:rsidR="00800FB5"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4. </w:t>
      </w:r>
      <w:r w:rsidR="00800FB5">
        <w:rPr>
          <w:rFonts w:ascii="Times New Roman" w:hAnsi="Times New Roman"/>
          <w:sz w:val="26"/>
          <w:szCs w:val="26"/>
        </w:rPr>
        <w:t>Admin chọn chức năng chỉnh sửa:</w:t>
      </w:r>
    </w:p>
    <w:p w:rsidR="00800FB5" w:rsidRDefault="00800FB5" w:rsidP="00800FB5">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chọn ý kiến khách hàng cần chỉnh sửa</w:t>
      </w:r>
    </w:p>
    <w:p w:rsidR="00800FB5" w:rsidRDefault="00800FB5" w:rsidP="00800FB5">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Admin chỉnh sửa thông tin cần thiết và chọn chỉnh sửa</w:t>
      </w:r>
    </w:p>
    <w:p w:rsidR="00800FB5" w:rsidRDefault="00800FB5" w:rsidP="00800FB5">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Thông tin ý kiến khách hàng được cập nhật vào hệ thống</w:t>
      </w:r>
    </w:p>
    <w:p w:rsidR="00800FB5" w:rsidRDefault="00800FB5" w:rsidP="00800FB5">
      <w:pPr>
        <w:pStyle w:val="TitlePageField"/>
        <w:widowControl w:val="0"/>
        <w:numPr>
          <w:ilvl w:val="0"/>
          <w:numId w:val="18"/>
        </w:numPr>
        <w:spacing w:before="60" w:after="60"/>
        <w:jc w:val="both"/>
        <w:rPr>
          <w:rFonts w:ascii="Times New Roman" w:hAnsi="Times New Roman"/>
          <w:sz w:val="26"/>
          <w:szCs w:val="26"/>
        </w:rPr>
      </w:pPr>
      <w:r>
        <w:rPr>
          <w:rFonts w:ascii="Times New Roman" w:hAnsi="Times New Roman"/>
          <w:sz w:val="26"/>
          <w:szCs w:val="26"/>
        </w:rPr>
        <w:t>Hệ thống thông báo cập nhật thành công và hiển thị danh sách ý kiến khách hàng</w:t>
      </w:r>
    </w:p>
    <w:p w:rsidR="00800FB5" w:rsidRDefault="004547B8" w:rsidP="004547B8">
      <w:pPr>
        <w:pStyle w:val="TitlePageField"/>
        <w:widowControl w:val="0"/>
        <w:spacing w:before="60" w:after="60"/>
        <w:jc w:val="both"/>
        <w:rPr>
          <w:rFonts w:ascii="Times New Roman" w:hAnsi="Times New Roman"/>
          <w:sz w:val="26"/>
          <w:szCs w:val="26"/>
        </w:rPr>
      </w:pPr>
      <w:r>
        <w:rPr>
          <w:rFonts w:ascii="Times New Roman" w:hAnsi="Times New Roman"/>
          <w:sz w:val="26"/>
          <w:szCs w:val="26"/>
        </w:rPr>
        <w:t xml:space="preserve">      5. </w:t>
      </w:r>
      <w:r w:rsidR="00800FB5">
        <w:rPr>
          <w:rFonts w:ascii="Times New Roman" w:hAnsi="Times New Roman"/>
          <w:sz w:val="26"/>
          <w:szCs w:val="26"/>
        </w:rPr>
        <w:t>Admin chọn chức năng xóa:</w:t>
      </w:r>
    </w:p>
    <w:p w:rsidR="00800FB5" w:rsidRDefault="00800FB5" w:rsidP="00800FB5">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ý kiến khách hàng cần xóa</w:t>
      </w:r>
    </w:p>
    <w:p w:rsidR="00800FB5" w:rsidRDefault="00800FB5" w:rsidP="00800FB5">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 xml:space="preserve">Thông tin ý kiến khách hàng sẽ được xóa </w:t>
      </w:r>
      <w:r w:rsidR="00601CDB">
        <w:rPr>
          <w:rFonts w:ascii="Times New Roman" w:hAnsi="Times New Roman"/>
          <w:sz w:val="26"/>
          <w:szCs w:val="26"/>
        </w:rPr>
        <w:t>khách hàng khỏi</w:t>
      </w:r>
      <w:r>
        <w:rPr>
          <w:rFonts w:ascii="Times New Roman" w:hAnsi="Times New Roman"/>
          <w:sz w:val="26"/>
          <w:szCs w:val="26"/>
        </w:rPr>
        <w:t xml:space="preserve"> hệ thống</w:t>
      </w:r>
    </w:p>
    <w:p w:rsidR="00800FB5" w:rsidRPr="005A126E" w:rsidRDefault="00800FB5" w:rsidP="00800FB5">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 thông báo xóa thành công và hiển thị danh sách ý kiến khách hàng</w:t>
      </w:r>
    </w:p>
    <w:p w:rsidR="00800FB5" w:rsidRDefault="00800FB5" w:rsidP="00800FB5">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800FB5" w:rsidRDefault="00601CDB" w:rsidP="00800FB5">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601CDB" w:rsidRDefault="00601CDB" w:rsidP="00800FB5">
      <w:pPr>
        <w:pStyle w:val="BodyText"/>
        <w:spacing w:before="80" w:after="80" w:line="360" w:lineRule="auto"/>
        <w:rPr>
          <w:i/>
          <w:sz w:val="26"/>
          <w:szCs w:val="26"/>
        </w:rPr>
      </w:pPr>
    </w:p>
    <w:p w:rsidR="00601CDB" w:rsidRDefault="00601CDB" w:rsidP="00601CDB">
      <w:pPr>
        <w:pStyle w:val="Heading3"/>
      </w:pPr>
      <w:r>
        <w:t xml:space="preserve"> </w:t>
      </w:r>
      <w:bookmarkStart w:id="16" w:name="_Toc476212380"/>
      <w:r>
        <w:t>Danh sách đặt tour</w:t>
      </w:r>
      <w:bookmarkEnd w:id="16"/>
    </w:p>
    <w:p w:rsidR="00601CDB" w:rsidRPr="007D16FD" w:rsidRDefault="00601CDB" w:rsidP="00601CDB">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601CDB" w:rsidRPr="007D7C43" w:rsidRDefault="00601CDB" w:rsidP="00601CDB">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601CDB" w:rsidRPr="002342D1" w:rsidRDefault="00601CDB" w:rsidP="00601CDB">
      <w:pPr>
        <w:numPr>
          <w:ilvl w:val="0"/>
          <w:numId w:val="10"/>
        </w:numPr>
        <w:spacing w:before="80" w:after="80" w:line="360" w:lineRule="auto"/>
        <w:ind w:hanging="153"/>
        <w:rPr>
          <w:i/>
          <w:szCs w:val="26"/>
        </w:rPr>
      </w:pPr>
      <w:r>
        <w:t>Hệ thống cho phép người Admin quản lý thông tin danh sách khách hàng đặt tour.</w:t>
      </w:r>
    </w:p>
    <w:p w:rsidR="00601CDB" w:rsidRPr="002342D1" w:rsidRDefault="00601CDB" w:rsidP="00601CDB">
      <w:pPr>
        <w:spacing w:before="80" w:after="80" w:line="360" w:lineRule="auto"/>
        <w:rPr>
          <w:i/>
          <w:szCs w:val="26"/>
        </w:rPr>
      </w:pPr>
      <w:r w:rsidRPr="002342D1">
        <w:rPr>
          <w:i/>
          <w:szCs w:val="26"/>
          <w:u w:val="single"/>
        </w:rPr>
        <w:t>Tác nhân được phép thực hiện (quyền)</w:t>
      </w:r>
      <w:r w:rsidRPr="002342D1">
        <w:rPr>
          <w:i/>
          <w:szCs w:val="26"/>
        </w:rPr>
        <w:t>:</w:t>
      </w:r>
    </w:p>
    <w:p w:rsidR="00601CDB" w:rsidRPr="00F91CAB" w:rsidRDefault="00601CDB" w:rsidP="00601CDB">
      <w:pPr>
        <w:numPr>
          <w:ilvl w:val="0"/>
          <w:numId w:val="10"/>
        </w:numPr>
        <w:spacing w:before="40" w:after="40" w:line="264" w:lineRule="auto"/>
        <w:ind w:hanging="153"/>
        <w:rPr>
          <w:szCs w:val="26"/>
        </w:rPr>
      </w:pPr>
      <w:r>
        <w:rPr>
          <w:szCs w:val="26"/>
        </w:rPr>
        <w:t>Admin</w:t>
      </w:r>
    </w:p>
    <w:p w:rsidR="00601CDB" w:rsidRPr="00276D32" w:rsidRDefault="00601CDB" w:rsidP="00601CDB">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601CDB" w:rsidRPr="00F91CAB" w:rsidRDefault="00601CDB" w:rsidP="00601CDB">
      <w:pPr>
        <w:numPr>
          <w:ilvl w:val="0"/>
          <w:numId w:val="10"/>
        </w:numPr>
        <w:spacing w:before="40" w:after="40" w:line="264" w:lineRule="auto"/>
        <w:ind w:hanging="153"/>
        <w:rPr>
          <w:szCs w:val="26"/>
        </w:rPr>
      </w:pPr>
      <w:r>
        <w:t>Cần phải đăng nhập hệ thống.</w:t>
      </w:r>
    </w:p>
    <w:p w:rsidR="00601CDB" w:rsidRPr="00276D32" w:rsidRDefault="00601CDB" w:rsidP="00601CDB">
      <w:pPr>
        <w:spacing w:before="40" w:after="40" w:line="264" w:lineRule="auto"/>
        <w:rPr>
          <w:szCs w:val="26"/>
        </w:rPr>
      </w:pPr>
      <w:r w:rsidRPr="00276D32">
        <w:rPr>
          <w:i/>
          <w:szCs w:val="26"/>
          <w:u w:val="single"/>
        </w:rPr>
        <w:t>Hậuđiềukiện</w:t>
      </w:r>
      <w:r w:rsidRPr="00276D32">
        <w:rPr>
          <w:i/>
          <w:szCs w:val="26"/>
        </w:rPr>
        <w:t>:</w:t>
      </w:r>
    </w:p>
    <w:p w:rsidR="00601CDB" w:rsidRPr="002342D1" w:rsidRDefault="00601CDB" w:rsidP="00601CDB">
      <w:pPr>
        <w:numPr>
          <w:ilvl w:val="0"/>
          <w:numId w:val="10"/>
        </w:numPr>
        <w:spacing w:before="80" w:after="80" w:line="360" w:lineRule="auto"/>
        <w:ind w:hanging="153"/>
        <w:rPr>
          <w:i/>
          <w:szCs w:val="26"/>
        </w:rPr>
      </w:pPr>
      <w:r>
        <w:t>Sau khách hàng đăng nhập thành công, admin có thể xem hoặc xóa thông tin khách hàng đặt tour ra khỏi hệ thống.</w:t>
      </w:r>
    </w:p>
    <w:p w:rsidR="00601CDB" w:rsidRPr="002342D1" w:rsidRDefault="00601CDB" w:rsidP="00601CDB">
      <w:pPr>
        <w:numPr>
          <w:ilvl w:val="0"/>
          <w:numId w:val="10"/>
        </w:numPr>
        <w:spacing w:before="80" w:after="80" w:line="360" w:lineRule="auto"/>
        <w:ind w:hanging="153"/>
        <w:rPr>
          <w:i/>
          <w:szCs w:val="26"/>
        </w:rPr>
      </w:pPr>
      <w:r>
        <w:t>Thông tin khách hàng sẽ được xóa trong cơ sở dữ liệu</w:t>
      </w:r>
    </w:p>
    <w:p w:rsidR="00601CDB" w:rsidRPr="002342D1" w:rsidRDefault="00601CDB" w:rsidP="00601CDB">
      <w:pPr>
        <w:spacing w:before="80" w:after="80" w:line="360" w:lineRule="auto"/>
        <w:rPr>
          <w:i/>
          <w:szCs w:val="26"/>
        </w:rPr>
      </w:pPr>
      <w:r w:rsidRPr="002342D1">
        <w:rPr>
          <w:i/>
          <w:szCs w:val="26"/>
          <w:u w:val="single"/>
        </w:rPr>
        <w:t>Đặctả</w:t>
      </w:r>
      <w:r w:rsidRPr="002342D1">
        <w:rPr>
          <w:i/>
          <w:szCs w:val="26"/>
        </w:rPr>
        <w:t>:</w:t>
      </w:r>
    </w:p>
    <w:p w:rsidR="00601CDB" w:rsidRDefault="00601CDB" w:rsidP="00601CDB">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lastRenderedPageBreak/>
        <w:t xml:space="preserve">Chức năng này bắt đầu </w:t>
      </w:r>
      <w:r>
        <w:rPr>
          <w:rFonts w:ascii="Times New Roman" w:hAnsi="Times New Roman"/>
          <w:sz w:val="26"/>
          <w:szCs w:val="26"/>
        </w:rPr>
        <w:t>khách hàng</w:t>
      </w:r>
      <w:r w:rsidRPr="007D7C43">
        <w:rPr>
          <w:rFonts w:ascii="Times New Roman" w:hAnsi="Times New Roman"/>
          <w:sz w:val="26"/>
          <w:szCs w:val="26"/>
        </w:rPr>
        <w:t xml:space="preserve"> </w:t>
      </w:r>
      <w:r>
        <w:rPr>
          <w:rFonts w:ascii="Times New Roman" w:hAnsi="Times New Roman"/>
          <w:sz w:val="26"/>
          <w:szCs w:val="26"/>
        </w:rPr>
        <w:t>Admin</w:t>
      </w:r>
      <w:r w:rsidRPr="007D7C43">
        <w:rPr>
          <w:rFonts w:ascii="Times New Roman" w:hAnsi="Times New Roman"/>
          <w:sz w:val="26"/>
          <w:szCs w:val="26"/>
        </w:rPr>
        <w:t xml:space="preserve">, </w:t>
      </w:r>
      <w:r>
        <w:rPr>
          <w:rFonts w:ascii="Times New Roman" w:hAnsi="Times New Roman"/>
          <w:sz w:val="26"/>
          <w:szCs w:val="26"/>
        </w:rPr>
        <w:t xml:space="preserve"> muốn chỉnh sửa hoặc xóa danh sách khách hàng đặt tour trong hệ thống:</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1. </w:t>
      </w:r>
      <w:r w:rsidR="00601CDB">
        <w:rPr>
          <w:rFonts w:ascii="Times New Roman" w:hAnsi="Times New Roman"/>
          <w:sz w:val="26"/>
          <w:szCs w:val="26"/>
        </w:rPr>
        <w:t>Admin chọn chức năng quản lý danh sách khách hàng đặt tour.</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2. </w:t>
      </w:r>
      <w:r w:rsidR="00601CDB">
        <w:rPr>
          <w:rFonts w:ascii="Times New Roman" w:hAnsi="Times New Roman"/>
          <w:sz w:val="26"/>
          <w:szCs w:val="26"/>
        </w:rPr>
        <w:t>Hệ thống hiển thị danh sách các danh sách khách hàng đặt tour  bao gồm:</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Tài Khoản;</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Số Điện Thoại;</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Email;</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Ngày Đặt;</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Tour;</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Ngày Về;</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Giá;</w:t>
      </w:r>
    </w:p>
    <w:p w:rsidR="00601CDB" w:rsidRPr="002863E1"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3. </w:t>
      </w:r>
      <w:r w:rsidR="00601CDB">
        <w:rPr>
          <w:rFonts w:ascii="Times New Roman" w:hAnsi="Times New Roman"/>
          <w:sz w:val="26"/>
          <w:szCs w:val="26"/>
        </w:rPr>
        <w:t>Admin chọn chức năng xóa:</w:t>
      </w:r>
    </w:p>
    <w:p w:rsidR="00601CDB" w:rsidRDefault="00601CDB" w:rsidP="00601CDB">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Admin chọn danh sách khách hàng đặt tour cần xóa</w:t>
      </w:r>
    </w:p>
    <w:p w:rsidR="00601CDB" w:rsidRDefault="00601CDB" w:rsidP="00601CDB">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Thông tin danh sách khách hàng đặt tour sẽ được xóa khách hàng khỏi hệ thống</w:t>
      </w:r>
    </w:p>
    <w:p w:rsidR="00601CDB" w:rsidRPr="005A126E" w:rsidRDefault="00601CDB" w:rsidP="00601CDB">
      <w:pPr>
        <w:pStyle w:val="TitlePageField"/>
        <w:widowControl w:val="0"/>
        <w:numPr>
          <w:ilvl w:val="0"/>
          <w:numId w:val="19"/>
        </w:numPr>
        <w:spacing w:before="60" w:after="60"/>
        <w:jc w:val="both"/>
        <w:rPr>
          <w:rFonts w:ascii="Times New Roman" w:hAnsi="Times New Roman"/>
          <w:sz w:val="26"/>
          <w:szCs w:val="26"/>
        </w:rPr>
      </w:pPr>
      <w:r>
        <w:rPr>
          <w:rFonts w:ascii="Times New Roman" w:hAnsi="Times New Roman"/>
          <w:sz w:val="26"/>
          <w:szCs w:val="26"/>
        </w:rPr>
        <w:t>Hệ thống thông báo xóa thành công và hiển thị danh sách danh sách khách hàng đặt tour</w:t>
      </w:r>
    </w:p>
    <w:p w:rsidR="00601CDB" w:rsidRDefault="00601CDB" w:rsidP="00601CDB">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601CDB" w:rsidRDefault="00601CDB" w:rsidP="00601CDB">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601CDB" w:rsidRDefault="00601CDB" w:rsidP="00601CDB">
      <w:pPr>
        <w:pStyle w:val="Heading3"/>
      </w:pPr>
      <w:bookmarkStart w:id="17" w:name="_Toc476212381"/>
      <w:r>
        <w:lastRenderedPageBreak/>
        <w:t>Đặt tour</w:t>
      </w:r>
      <w:bookmarkEnd w:id="17"/>
    </w:p>
    <w:p w:rsidR="00601CDB" w:rsidRPr="007D16FD" w:rsidRDefault="00601CDB" w:rsidP="00601CDB">
      <w:pPr>
        <w:pStyle w:val="BodyText"/>
        <w:spacing w:before="80" w:after="80" w:line="360" w:lineRule="auto"/>
        <w:rPr>
          <w:b/>
          <w:sz w:val="26"/>
          <w:szCs w:val="26"/>
        </w:rPr>
      </w:pPr>
      <w:r w:rsidRPr="00276D32">
        <w:rPr>
          <w:b/>
          <w:sz w:val="26"/>
          <w:szCs w:val="26"/>
        </w:rPr>
        <w:t>Đặc</w:t>
      </w:r>
      <w:r>
        <w:rPr>
          <w:b/>
          <w:sz w:val="26"/>
          <w:szCs w:val="26"/>
        </w:rPr>
        <w:t xml:space="preserve"> </w:t>
      </w:r>
      <w:r w:rsidRPr="00276D32">
        <w:rPr>
          <w:b/>
          <w:sz w:val="26"/>
          <w:szCs w:val="26"/>
        </w:rPr>
        <w:t>tả</w:t>
      </w:r>
      <w:r>
        <w:rPr>
          <w:b/>
          <w:sz w:val="26"/>
          <w:szCs w:val="26"/>
        </w:rPr>
        <w:t xml:space="preserve"> </w:t>
      </w:r>
      <w:r w:rsidRPr="00276D32">
        <w:rPr>
          <w:b/>
          <w:sz w:val="26"/>
          <w:szCs w:val="26"/>
        </w:rPr>
        <w:t>chức</w:t>
      </w:r>
      <w:r>
        <w:rPr>
          <w:b/>
          <w:sz w:val="26"/>
          <w:szCs w:val="26"/>
        </w:rPr>
        <w:t xml:space="preserve"> </w:t>
      </w:r>
      <w:r w:rsidRPr="00276D32">
        <w:rPr>
          <w:b/>
          <w:sz w:val="26"/>
          <w:szCs w:val="26"/>
        </w:rPr>
        <w:t>năng:</w:t>
      </w:r>
    </w:p>
    <w:p w:rsidR="00601CDB" w:rsidRPr="007D7C43" w:rsidRDefault="00601CDB" w:rsidP="00601CDB">
      <w:pPr>
        <w:pStyle w:val="BodyText"/>
        <w:spacing w:before="80" w:after="80" w:line="360" w:lineRule="auto"/>
        <w:rPr>
          <w:i/>
          <w:sz w:val="26"/>
          <w:szCs w:val="26"/>
        </w:rPr>
      </w:pPr>
      <w:r w:rsidRPr="00276D32">
        <w:rPr>
          <w:i/>
          <w:sz w:val="26"/>
          <w:szCs w:val="26"/>
          <w:u w:val="single"/>
        </w:rPr>
        <w:t>Môtả</w:t>
      </w:r>
      <w:r w:rsidRPr="00276D32">
        <w:rPr>
          <w:i/>
          <w:sz w:val="26"/>
          <w:szCs w:val="26"/>
        </w:rPr>
        <w:t>:</w:t>
      </w:r>
    </w:p>
    <w:p w:rsidR="00601CDB" w:rsidRPr="002342D1" w:rsidRDefault="00601CDB" w:rsidP="00601CDB">
      <w:pPr>
        <w:numPr>
          <w:ilvl w:val="0"/>
          <w:numId w:val="10"/>
        </w:numPr>
        <w:spacing w:before="80" w:after="80" w:line="360" w:lineRule="auto"/>
        <w:ind w:hanging="153"/>
        <w:rPr>
          <w:i/>
          <w:szCs w:val="26"/>
        </w:rPr>
      </w:pPr>
      <w:r>
        <w:t>Hệ thống cho phép khách hàng đặt tour du lịch mình muốn.</w:t>
      </w:r>
    </w:p>
    <w:p w:rsidR="00601CDB" w:rsidRPr="002342D1" w:rsidRDefault="00601CDB" w:rsidP="00601CDB">
      <w:pPr>
        <w:spacing w:before="80" w:after="80" w:line="360" w:lineRule="auto"/>
        <w:rPr>
          <w:i/>
          <w:szCs w:val="26"/>
        </w:rPr>
      </w:pPr>
      <w:r w:rsidRPr="002342D1">
        <w:rPr>
          <w:i/>
          <w:szCs w:val="26"/>
          <w:u w:val="single"/>
        </w:rPr>
        <w:t>Tác nhân được phép thực hiện (quyền)</w:t>
      </w:r>
      <w:r w:rsidRPr="002342D1">
        <w:rPr>
          <w:i/>
          <w:szCs w:val="26"/>
        </w:rPr>
        <w:t>:</w:t>
      </w:r>
    </w:p>
    <w:p w:rsidR="00601CDB" w:rsidRPr="00F91CAB" w:rsidRDefault="00601CDB" w:rsidP="00601CDB">
      <w:pPr>
        <w:numPr>
          <w:ilvl w:val="0"/>
          <w:numId w:val="10"/>
        </w:numPr>
        <w:spacing w:before="40" w:after="40" w:line="264" w:lineRule="auto"/>
        <w:ind w:hanging="153"/>
        <w:rPr>
          <w:szCs w:val="26"/>
        </w:rPr>
      </w:pPr>
      <w:r>
        <w:rPr>
          <w:szCs w:val="26"/>
        </w:rPr>
        <w:t>Khách hàng</w:t>
      </w:r>
    </w:p>
    <w:p w:rsidR="00601CDB" w:rsidRPr="00276D32" w:rsidRDefault="00601CDB" w:rsidP="00601CDB">
      <w:pPr>
        <w:pStyle w:val="BodyText"/>
        <w:spacing w:before="80" w:after="80" w:line="360" w:lineRule="auto"/>
        <w:rPr>
          <w:i/>
          <w:sz w:val="26"/>
          <w:szCs w:val="26"/>
        </w:rPr>
      </w:pPr>
      <w:r w:rsidRPr="00276D32">
        <w:rPr>
          <w:i/>
          <w:sz w:val="26"/>
          <w:szCs w:val="26"/>
          <w:u w:val="single"/>
        </w:rPr>
        <w:t>Tiềnđiềukiện</w:t>
      </w:r>
      <w:r w:rsidRPr="00276D32">
        <w:rPr>
          <w:i/>
          <w:sz w:val="26"/>
          <w:szCs w:val="26"/>
        </w:rPr>
        <w:t>:</w:t>
      </w:r>
    </w:p>
    <w:p w:rsidR="00601CDB" w:rsidRPr="00F91CAB" w:rsidRDefault="00601CDB" w:rsidP="00601CDB">
      <w:pPr>
        <w:numPr>
          <w:ilvl w:val="0"/>
          <w:numId w:val="10"/>
        </w:numPr>
        <w:spacing w:before="40" w:after="40" w:line="264" w:lineRule="auto"/>
        <w:ind w:hanging="153"/>
        <w:rPr>
          <w:szCs w:val="26"/>
        </w:rPr>
      </w:pPr>
      <w:r>
        <w:t>Cần phải đăng nhập hệ thống.</w:t>
      </w:r>
    </w:p>
    <w:p w:rsidR="00601CDB" w:rsidRPr="00276D32" w:rsidRDefault="00601CDB" w:rsidP="00601CDB">
      <w:pPr>
        <w:spacing w:before="40" w:after="40" w:line="264" w:lineRule="auto"/>
        <w:rPr>
          <w:szCs w:val="26"/>
        </w:rPr>
      </w:pPr>
      <w:r w:rsidRPr="00276D32">
        <w:rPr>
          <w:i/>
          <w:szCs w:val="26"/>
          <w:u w:val="single"/>
        </w:rPr>
        <w:t>Hậuđiềukiện</w:t>
      </w:r>
      <w:r w:rsidRPr="00276D32">
        <w:rPr>
          <w:i/>
          <w:szCs w:val="26"/>
        </w:rPr>
        <w:t>:</w:t>
      </w:r>
    </w:p>
    <w:p w:rsidR="00601CDB" w:rsidRPr="00601CDB" w:rsidRDefault="00601CDB" w:rsidP="00601CDB">
      <w:pPr>
        <w:numPr>
          <w:ilvl w:val="0"/>
          <w:numId w:val="10"/>
        </w:numPr>
        <w:spacing w:before="80" w:after="80" w:line="360" w:lineRule="auto"/>
        <w:ind w:hanging="153"/>
        <w:rPr>
          <w:i/>
          <w:szCs w:val="26"/>
        </w:rPr>
      </w:pPr>
      <w:r>
        <w:t>Sau khi khách hàng đăng nhập thành công, khách hàng chọn đặt tour và chọn tour du lịch mình muốn để đặt</w:t>
      </w:r>
    </w:p>
    <w:p w:rsidR="00601CDB" w:rsidRPr="00601CDB" w:rsidRDefault="00601CDB" w:rsidP="00601CDB">
      <w:pPr>
        <w:numPr>
          <w:ilvl w:val="0"/>
          <w:numId w:val="10"/>
        </w:numPr>
        <w:spacing w:before="80" w:after="80" w:line="360" w:lineRule="auto"/>
        <w:ind w:hanging="153"/>
        <w:rPr>
          <w:i/>
          <w:szCs w:val="26"/>
        </w:rPr>
      </w:pPr>
      <w:r>
        <w:t>Thông tin khách hàng đặt tour sẽ được lưu trong cơ sở dữ liệu</w:t>
      </w:r>
    </w:p>
    <w:p w:rsidR="00601CDB" w:rsidRPr="002342D1" w:rsidRDefault="00601CDB" w:rsidP="00601CDB">
      <w:pPr>
        <w:spacing w:before="80" w:after="80" w:line="360" w:lineRule="auto"/>
        <w:rPr>
          <w:i/>
          <w:szCs w:val="26"/>
        </w:rPr>
      </w:pPr>
      <w:r w:rsidRPr="002342D1">
        <w:rPr>
          <w:i/>
          <w:szCs w:val="26"/>
          <w:u w:val="single"/>
        </w:rPr>
        <w:t>Đặctả</w:t>
      </w:r>
      <w:r w:rsidRPr="002342D1">
        <w:rPr>
          <w:i/>
          <w:szCs w:val="26"/>
        </w:rPr>
        <w:t>:</w:t>
      </w:r>
    </w:p>
    <w:p w:rsidR="00601CDB" w:rsidRDefault="00601CDB" w:rsidP="00601CDB">
      <w:pPr>
        <w:pStyle w:val="TitlePageField"/>
        <w:widowControl w:val="0"/>
        <w:spacing w:before="60" w:after="60"/>
        <w:jc w:val="both"/>
        <w:rPr>
          <w:rFonts w:ascii="Times New Roman" w:hAnsi="Times New Roman"/>
          <w:sz w:val="26"/>
          <w:szCs w:val="26"/>
        </w:rPr>
      </w:pPr>
      <w:r w:rsidRPr="007D7C43">
        <w:rPr>
          <w:rFonts w:ascii="Times New Roman" w:hAnsi="Times New Roman"/>
          <w:sz w:val="26"/>
          <w:szCs w:val="26"/>
        </w:rPr>
        <w:t>Chức năng này bắt đầu</w:t>
      </w:r>
      <w:r>
        <w:rPr>
          <w:rFonts w:ascii="Times New Roman" w:hAnsi="Times New Roman"/>
          <w:sz w:val="26"/>
          <w:szCs w:val="26"/>
        </w:rPr>
        <w:t xml:space="preserve"> khi</w:t>
      </w:r>
      <w:r w:rsidRPr="007D7C43">
        <w:rPr>
          <w:rFonts w:ascii="Times New Roman" w:hAnsi="Times New Roman"/>
          <w:sz w:val="26"/>
          <w:szCs w:val="26"/>
        </w:rPr>
        <w:t xml:space="preserve"> </w:t>
      </w:r>
      <w:r>
        <w:rPr>
          <w:rFonts w:ascii="Times New Roman" w:hAnsi="Times New Roman"/>
          <w:sz w:val="26"/>
          <w:szCs w:val="26"/>
        </w:rPr>
        <w:t>khách hàng muốn đặt tour du lịch mình thích  :</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1. </w:t>
      </w:r>
      <w:r w:rsidR="00601CDB">
        <w:rPr>
          <w:rFonts w:ascii="Times New Roman" w:hAnsi="Times New Roman"/>
          <w:sz w:val="26"/>
          <w:szCs w:val="26"/>
        </w:rPr>
        <w:t>Khách hàng chọn chức năng đặt tour:</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 xml:space="preserve">2. </w:t>
      </w:r>
      <w:r w:rsidR="00601CDB">
        <w:rPr>
          <w:rFonts w:ascii="Times New Roman" w:hAnsi="Times New Roman"/>
          <w:sz w:val="26"/>
          <w:szCs w:val="26"/>
        </w:rPr>
        <w:t>Hệ thống hiển thị danh sách các tour du lịch bao gồm:</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Mã Tour;</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Điểm Đến;</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Ngày Đi;</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Ngày Về;</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Giá;</w:t>
      </w:r>
    </w:p>
    <w:p w:rsidR="00601CDB"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Số Chỗ Còn Nhận</w:t>
      </w:r>
    </w:p>
    <w:p w:rsidR="00601CDB" w:rsidRPr="002863E1" w:rsidRDefault="00601CDB" w:rsidP="00601CDB">
      <w:pPr>
        <w:pStyle w:val="TitlePageField"/>
        <w:widowControl w:val="0"/>
        <w:numPr>
          <w:ilvl w:val="0"/>
          <w:numId w:val="17"/>
        </w:numPr>
        <w:spacing w:before="60" w:after="60"/>
        <w:jc w:val="both"/>
        <w:rPr>
          <w:rFonts w:ascii="Times New Roman" w:hAnsi="Times New Roman"/>
          <w:sz w:val="26"/>
          <w:szCs w:val="26"/>
        </w:rPr>
      </w:pPr>
      <w:r>
        <w:rPr>
          <w:rFonts w:ascii="Times New Roman" w:hAnsi="Times New Roman"/>
          <w:sz w:val="26"/>
          <w:szCs w:val="26"/>
        </w:rPr>
        <w:t>Chức Năng</w:t>
      </w:r>
    </w:p>
    <w:p w:rsidR="00601CDB" w:rsidRDefault="004547B8" w:rsidP="004547B8">
      <w:pPr>
        <w:pStyle w:val="TitlePageField"/>
        <w:widowControl w:val="0"/>
        <w:spacing w:before="60" w:after="60"/>
        <w:ind w:left="360"/>
        <w:jc w:val="both"/>
        <w:rPr>
          <w:rFonts w:ascii="Times New Roman" w:hAnsi="Times New Roman"/>
          <w:sz w:val="26"/>
          <w:szCs w:val="26"/>
        </w:rPr>
      </w:pPr>
      <w:r>
        <w:rPr>
          <w:rFonts w:ascii="Times New Roman" w:hAnsi="Times New Roman"/>
          <w:sz w:val="26"/>
          <w:szCs w:val="26"/>
        </w:rPr>
        <w:t>3. Khách chọn chức năng  đặt tour</w:t>
      </w:r>
    </w:p>
    <w:p w:rsidR="004547B8" w:rsidRDefault="004547B8" w:rsidP="004547B8">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Khách hàng chọn tour cần đặt</w:t>
      </w:r>
    </w:p>
    <w:p w:rsidR="004547B8" w:rsidRDefault="004547B8" w:rsidP="004547B8">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Hệ thống hiển thị thông tin chi tiết về tour đó</w:t>
      </w:r>
    </w:p>
    <w:p w:rsidR="004547B8" w:rsidRDefault="004547B8" w:rsidP="004547B8">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Khách hàng chọn đặt tour</w:t>
      </w:r>
    </w:p>
    <w:p w:rsidR="004547B8" w:rsidRDefault="004547B8" w:rsidP="004547B8">
      <w:pPr>
        <w:pStyle w:val="TitlePageField"/>
        <w:widowControl w:val="0"/>
        <w:numPr>
          <w:ilvl w:val="0"/>
          <w:numId w:val="15"/>
        </w:numPr>
        <w:spacing w:before="60" w:after="60"/>
        <w:jc w:val="both"/>
        <w:rPr>
          <w:rFonts w:ascii="Times New Roman" w:hAnsi="Times New Roman"/>
          <w:sz w:val="26"/>
          <w:szCs w:val="26"/>
        </w:rPr>
      </w:pPr>
      <w:r>
        <w:rPr>
          <w:rFonts w:ascii="Times New Roman" w:hAnsi="Times New Roman"/>
          <w:sz w:val="26"/>
          <w:szCs w:val="26"/>
        </w:rPr>
        <w:t>Hệ thống thông báo thành công và hiển thị danh sách tour</w:t>
      </w:r>
    </w:p>
    <w:p w:rsidR="00601CDB" w:rsidRDefault="00601CDB" w:rsidP="00601CDB">
      <w:pPr>
        <w:pStyle w:val="BodyText"/>
        <w:spacing w:before="80" w:after="80" w:line="360" w:lineRule="auto"/>
        <w:rPr>
          <w:i/>
          <w:sz w:val="26"/>
          <w:szCs w:val="26"/>
        </w:rPr>
      </w:pPr>
      <w:r w:rsidRPr="00276D32">
        <w:rPr>
          <w:i/>
          <w:sz w:val="26"/>
          <w:szCs w:val="26"/>
          <w:u w:val="single"/>
        </w:rPr>
        <w:t>Giaodiện minh họa</w:t>
      </w:r>
      <w:r w:rsidRPr="00276D32">
        <w:rPr>
          <w:i/>
          <w:sz w:val="26"/>
          <w:szCs w:val="26"/>
        </w:rPr>
        <w:t>:</w:t>
      </w:r>
    </w:p>
    <w:p w:rsidR="004547B8" w:rsidRDefault="004547B8" w:rsidP="00601CDB">
      <w:pPr>
        <w:pStyle w:val="BodyText"/>
        <w:spacing w:before="80" w:after="80" w:line="360" w:lineRule="auto"/>
        <w:rPr>
          <w:i/>
          <w:sz w:val="26"/>
          <w:szCs w:val="26"/>
        </w:rPr>
      </w:pPr>
      <w:r>
        <w:rPr>
          <w:i/>
          <w:noProof/>
          <w:szCs w:val="26"/>
          <w:lang w:val="vi-VN" w:eastAsia="vi-VN"/>
        </w:rPr>
        <w:lastRenderedPageBreak/>
        <w:drawing>
          <wp:inline distT="0" distB="0" distL="0" distR="0">
            <wp:extent cx="5760720" cy="432054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547B8" w:rsidRDefault="004547B8" w:rsidP="00601CDB">
      <w:pPr>
        <w:pStyle w:val="BodyText"/>
        <w:spacing w:before="80" w:after="80" w:line="360" w:lineRule="auto"/>
        <w:rPr>
          <w:i/>
          <w:sz w:val="26"/>
          <w:szCs w:val="26"/>
        </w:rPr>
      </w:pPr>
      <w:r>
        <w:rPr>
          <w:i/>
          <w:noProof/>
          <w:szCs w:val="26"/>
          <w:lang w:val="vi-VN" w:eastAsia="vi-VN"/>
        </w:rPr>
        <w:drawing>
          <wp:inline distT="0" distB="0" distL="0" distR="0">
            <wp:extent cx="5760720" cy="432054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4547B8" w:rsidRDefault="004547B8" w:rsidP="00601CDB">
      <w:pPr>
        <w:pStyle w:val="BodyText"/>
        <w:spacing w:before="80" w:after="80" w:line="360" w:lineRule="auto"/>
        <w:rPr>
          <w:i/>
          <w:sz w:val="26"/>
          <w:szCs w:val="26"/>
        </w:rPr>
      </w:pPr>
    </w:p>
    <w:p w:rsidR="00601CDB" w:rsidRDefault="00601CDB" w:rsidP="00601CDB">
      <w:pPr>
        <w:pStyle w:val="BodyText"/>
        <w:spacing w:before="80" w:after="80" w:line="360" w:lineRule="auto"/>
        <w:rPr>
          <w:i/>
          <w:sz w:val="26"/>
          <w:szCs w:val="26"/>
        </w:rPr>
      </w:pPr>
    </w:p>
    <w:p w:rsidR="00601CDB" w:rsidRDefault="00601CDB" w:rsidP="00601CDB">
      <w:pPr>
        <w:pStyle w:val="BodyText"/>
        <w:spacing w:before="80" w:after="80" w:line="360" w:lineRule="auto"/>
        <w:rPr>
          <w:i/>
          <w:sz w:val="26"/>
          <w:szCs w:val="26"/>
        </w:rPr>
      </w:pPr>
    </w:p>
    <w:p w:rsidR="00601CDB" w:rsidRPr="00601CDB" w:rsidRDefault="00601CDB" w:rsidP="00800FB5">
      <w:pPr>
        <w:pStyle w:val="BodyText"/>
        <w:spacing w:before="80" w:after="80" w:line="360" w:lineRule="auto"/>
        <w:rPr>
          <w:i/>
          <w:sz w:val="26"/>
          <w:szCs w:val="26"/>
        </w:rPr>
      </w:pPr>
    </w:p>
    <w:p w:rsidR="00800FB5" w:rsidRPr="00601CDB" w:rsidRDefault="00800FB5" w:rsidP="00796341">
      <w:pPr>
        <w:pStyle w:val="BodyText"/>
        <w:spacing w:before="80" w:after="80" w:line="360" w:lineRule="auto"/>
        <w:rPr>
          <w:i/>
          <w:sz w:val="26"/>
          <w:szCs w:val="26"/>
        </w:rPr>
      </w:pPr>
    </w:p>
    <w:p w:rsidR="000E5250" w:rsidRDefault="000E5250" w:rsidP="00796341">
      <w:pPr>
        <w:pStyle w:val="BodyText"/>
        <w:spacing w:before="80" w:after="80" w:line="360" w:lineRule="auto"/>
        <w:rPr>
          <w:i/>
          <w:sz w:val="26"/>
          <w:szCs w:val="26"/>
        </w:rPr>
      </w:pPr>
    </w:p>
    <w:p w:rsidR="00796341" w:rsidRDefault="00796341" w:rsidP="006A46F0">
      <w:pPr>
        <w:pStyle w:val="BodyText"/>
        <w:spacing w:before="80" w:after="80" w:line="360" w:lineRule="auto"/>
        <w:rPr>
          <w:i/>
          <w:sz w:val="26"/>
          <w:szCs w:val="26"/>
        </w:rPr>
      </w:pPr>
    </w:p>
    <w:p w:rsidR="00216272" w:rsidRPr="00276D32" w:rsidRDefault="00216272" w:rsidP="007D7C43">
      <w:pPr>
        <w:pStyle w:val="BodyText"/>
        <w:spacing w:before="80" w:after="80" w:line="360" w:lineRule="auto"/>
        <w:rPr>
          <w:i/>
          <w:sz w:val="26"/>
          <w:szCs w:val="26"/>
        </w:rPr>
      </w:pPr>
    </w:p>
    <w:p w:rsidR="007D7C43" w:rsidRPr="007D7C43" w:rsidRDefault="007D7C43" w:rsidP="007D7C43"/>
    <w:p w:rsidR="00C7785C" w:rsidRPr="00E73B3A" w:rsidRDefault="00D85A61" w:rsidP="00F46038">
      <w:pPr>
        <w:pStyle w:val="BodyText"/>
        <w:spacing w:before="80" w:after="80" w:line="360" w:lineRule="auto"/>
        <w:rPr>
          <w:i/>
          <w:sz w:val="28"/>
          <w:szCs w:val="28"/>
        </w:rPr>
      </w:pPr>
      <w:r>
        <w:rPr>
          <w:i/>
          <w:sz w:val="28"/>
          <w:szCs w:val="28"/>
        </w:rPr>
        <w:t>…</w:t>
      </w:r>
    </w:p>
    <w:p w:rsidR="00D85A61" w:rsidRDefault="00D85A61">
      <w:pPr>
        <w:rPr>
          <w:b/>
          <w:i/>
          <w:sz w:val="28"/>
        </w:rPr>
      </w:pPr>
      <w:r>
        <w:br w:type="page"/>
      </w:r>
    </w:p>
    <w:p w:rsidR="002749F5" w:rsidRPr="00E73B3A" w:rsidRDefault="002749F5" w:rsidP="00276D32">
      <w:pPr>
        <w:pStyle w:val="Heading2"/>
      </w:pPr>
      <w:bookmarkStart w:id="18" w:name="_Toc476212382"/>
      <w:r w:rsidRPr="00E73B3A">
        <w:lastRenderedPageBreak/>
        <w:t>Mô</w:t>
      </w:r>
      <w:r w:rsidR="00A76B73">
        <w:t xml:space="preserve"> </w:t>
      </w:r>
      <w:r w:rsidRPr="00E73B3A">
        <w:t>hình</w:t>
      </w:r>
      <w:r w:rsidR="00A76B73">
        <w:t xml:space="preserve"> </w:t>
      </w:r>
      <w:r w:rsidRPr="00E73B3A">
        <w:t>quan</w:t>
      </w:r>
      <w:r w:rsidR="00A76B73">
        <w:t xml:space="preserve"> </w:t>
      </w:r>
      <w:r w:rsidRPr="00E73B3A">
        <w:t>hệ</w:t>
      </w:r>
      <w:r w:rsidR="00A76B73">
        <w:t xml:space="preserve"> </w:t>
      </w:r>
      <w:r w:rsidRPr="00E73B3A">
        <w:t>dữ</w:t>
      </w:r>
      <w:r w:rsidR="00A76B73">
        <w:t xml:space="preserve"> </w:t>
      </w:r>
      <w:r w:rsidRPr="00E73B3A">
        <w:t>liệu</w:t>
      </w:r>
      <w:bookmarkEnd w:id="18"/>
    </w:p>
    <w:p w:rsidR="003E117D" w:rsidRPr="00E73B3A" w:rsidRDefault="002A1A49" w:rsidP="003E117D">
      <w:pPr>
        <w:spacing w:line="264" w:lineRule="auto"/>
      </w:pPr>
      <w:r>
        <w:rPr>
          <w:noProof/>
          <w:lang w:val="vi-VN" w:eastAsia="vi-VN"/>
        </w:rPr>
        <w:drawing>
          <wp:inline distT="0" distB="0" distL="0" distR="0">
            <wp:extent cx="5760720" cy="432054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3E117D" w:rsidRPr="00E73B3A" w:rsidRDefault="003E117D" w:rsidP="003E117D">
      <w:pPr>
        <w:spacing w:line="264" w:lineRule="auto"/>
      </w:pPr>
    </w:p>
    <w:p w:rsidR="003E117D" w:rsidRDefault="00D5788E" w:rsidP="00276D32">
      <w:pPr>
        <w:pStyle w:val="Heading2"/>
      </w:pPr>
      <w:bookmarkStart w:id="19" w:name="_Toc476212383"/>
      <w:r>
        <w:t>Từ</w:t>
      </w:r>
      <w:r w:rsidR="002A1A49">
        <w:t xml:space="preserve"> </w:t>
      </w:r>
      <w:r>
        <w:t>điển</w:t>
      </w:r>
      <w:r w:rsidR="002A1A49">
        <w:t xml:space="preserve"> </w:t>
      </w:r>
      <w:r>
        <w:t>dữ</w:t>
      </w:r>
      <w:r w:rsidR="002A1A49">
        <w:t xml:space="preserve"> </w:t>
      </w:r>
      <w:r>
        <w:t>liệu</w:t>
      </w:r>
      <w:bookmarkEnd w:id="19"/>
    </w:p>
    <w:p w:rsidR="00D5788E" w:rsidRPr="00D5788E" w:rsidRDefault="002A1A49" w:rsidP="003E117D">
      <w:pPr>
        <w:spacing w:line="264" w:lineRule="auto"/>
        <w:rPr>
          <w:b/>
          <w:i/>
        </w:rPr>
      </w:pPr>
      <w:r>
        <w:rPr>
          <w:b/>
          <w:i/>
        </w:rPr>
        <w:t>Bảng admin</w:t>
      </w:r>
      <w:r w:rsidR="00276D32">
        <w:rPr>
          <w:b/>
          <w:i/>
        </w:rPr>
        <w:t>:</w:t>
      </w:r>
    </w:p>
    <w:tbl>
      <w:tblPr>
        <w:tblStyle w:val="TableGrid"/>
        <w:tblW w:w="9079" w:type="dxa"/>
        <w:jc w:val="center"/>
        <w:tblLook w:val="04A0" w:firstRow="1" w:lastRow="0" w:firstColumn="1" w:lastColumn="0" w:noHBand="0" w:noVBand="1"/>
      </w:tblPr>
      <w:tblGrid>
        <w:gridCol w:w="1510"/>
        <w:gridCol w:w="1734"/>
        <w:gridCol w:w="1694"/>
        <w:gridCol w:w="1348"/>
        <w:gridCol w:w="1865"/>
        <w:gridCol w:w="928"/>
      </w:tblGrid>
      <w:tr w:rsidR="00276D32" w:rsidRPr="00AB7B2E" w:rsidTr="002A1A49">
        <w:trPr>
          <w:trHeight w:val="781"/>
          <w:jc w:val="center"/>
        </w:trPr>
        <w:tc>
          <w:tcPr>
            <w:tcW w:w="1510" w:type="dxa"/>
            <w:shd w:val="clear" w:color="auto" w:fill="A6A6A6" w:themeFill="background1" w:themeFillShade="A6"/>
          </w:tcPr>
          <w:p w:rsidR="00276D32" w:rsidRPr="00AB7B2E" w:rsidRDefault="00276D32" w:rsidP="00276D32">
            <w:pPr>
              <w:spacing w:line="264" w:lineRule="auto"/>
              <w:jc w:val="center"/>
              <w:rPr>
                <w:b/>
              </w:rPr>
            </w:pPr>
            <w:r w:rsidRPr="00AB7B2E">
              <w:rPr>
                <w:b/>
              </w:rPr>
              <w:t>Têncột</w:t>
            </w:r>
          </w:p>
        </w:tc>
        <w:tc>
          <w:tcPr>
            <w:tcW w:w="1734" w:type="dxa"/>
            <w:shd w:val="clear" w:color="auto" w:fill="A6A6A6" w:themeFill="background1" w:themeFillShade="A6"/>
          </w:tcPr>
          <w:p w:rsidR="00276D32" w:rsidRPr="00AB7B2E" w:rsidRDefault="00800FB5" w:rsidP="00276D32">
            <w:pPr>
              <w:spacing w:line="264" w:lineRule="auto"/>
              <w:jc w:val="center"/>
              <w:rPr>
                <w:b/>
              </w:rPr>
            </w:pPr>
            <w:r>
              <w:rPr>
                <w:b/>
              </w:rPr>
              <w:t>Khách hàng</w:t>
            </w:r>
            <w:r w:rsidR="00276D32" w:rsidRPr="00AB7B2E">
              <w:rPr>
                <w:b/>
              </w:rPr>
              <w:t>óa</w:t>
            </w:r>
            <w:r w:rsidR="00AB7B2E" w:rsidRPr="00AB7B2E">
              <w:rPr>
                <w:b/>
              </w:rPr>
              <w:t>/Index</w:t>
            </w:r>
          </w:p>
        </w:tc>
        <w:tc>
          <w:tcPr>
            <w:tcW w:w="1694" w:type="dxa"/>
            <w:shd w:val="clear" w:color="auto" w:fill="A6A6A6" w:themeFill="background1" w:themeFillShade="A6"/>
          </w:tcPr>
          <w:p w:rsidR="00276D32" w:rsidRPr="00AB7B2E" w:rsidRDefault="00276D32" w:rsidP="00276D32">
            <w:pPr>
              <w:spacing w:line="264" w:lineRule="auto"/>
              <w:jc w:val="center"/>
              <w:rPr>
                <w:b/>
              </w:rPr>
            </w:pPr>
            <w:r w:rsidRPr="00AB7B2E">
              <w:rPr>
                <w:b/>
              </w:rPr>
              <w:t>Kiểudữliệu</w:t>
            </w:r>
          </w:p>
        </w:tc>
        <w:tc>
          <w:tcPr>
            <w:tcW w:w="1348" w:type="dxa"/>
            <w:shd w:val="clear" w:color="auto" w:fill="A6A6A6" w:themeFill="background1" w:themeFillShade="A6"/>
          </w:tcPr>
          <w:p w:rsidR="00276D32" w:rsidRPr="00AB7B2E" w:rsidRDefault="00276D32" w:rsidP="00276D32">
            <w:pPr>
              <w:spacing w:line="264" w:lineRule="auto"/>
              <w:jc w:val="center"/>
              <w:rPr>
                <w:b/>
              </w:rPr>
            </w:pPr>
            <w:r w:rsidRPr="00AB7B2E">
              <w:rPr>
                <w:b/>
              </w:rPr>
              <w:t>Độdài</w:t>
            </w:r>
          </w:p>
        </w:tc>
        <w:tc>
          <w:tcPr>
            <w:tcW w:w="1865" w:type="dxa"/>
            <w:shd w:val="clear" w:color="auto" w:fill="A6A6A6" w:themeFill="background1" w:themeFillShade="A6"/>
          </w:tcPr>
          <w:p w:rsidR="00276D32" w:rsidRPr="00AB7B2E" w:rsidRDefault="00276D32" w:rsidP="00276D32">
            <w:pPr>
              <w:spacing w:line="264" w:lineRule="auto"/>
              <w:jc w:val="center"/>
              <w:rPr>
                <w:b/>
              </w:rPr>
            </w:pPr>
            <w:r w:rsidRPr="00AB7B2E">
              <w:rPr>
                <w:b/>
              </w:rPr>
              <w:t>Cho phép Null</w:t>
            </w:r>
          </w:p>
        </w:tc>
        <w:tc>
          <w:tcPr>
            <w:tcW w:w="928" w:type="dxa"/>
            <w:shd w:val="clear" w:color="auto" w:fill="A6A6A6" w:themeFill="background1" w:themeFillShade="A6"/>
          </w:tcPr>
          <w:p w:rsidR="00276D32" w:rsidRPr="00AB7B2E" w:rsidRDefault="00276D32" w:rsidP="00276D32">
            <w:pPr>
              <w:spacing w:line="264" w:lineRule="auto"/>
              <w:jc w:val="center"/>
              <w:rPr>
                <w:b/>
              </w:rPr>
            </w:pPr>
            <w:r w:rsidRPr="00AB7B2E">
              <w:rPr>
                <w:b/>
              </w:rPr>
              <w:t>Môtả</w:t>
            </w:r>
          </w:p>
        </w:tc>
      </w:tr>
      <w:tr w:rsidR="00276D32" w:rsidTr="002A1A49">
        <w:trPr>
          <w:trHeight w:val="444"/>
          <w:jc w:val="center"/>
        </w:trPr>
        <w:tc>
          <w:tcPr>
            <w:tcW w:w="1510" w:type="dxa"/>
          </w:tcPr>
          <w:p w:rsidR="00276D32" w:rsidRDefault="002A1A49" w:rsidP="003E117D">
            <w:pPr>
              <w:spacing w:line="264" w:lineRule="auto"/>
            </w:pPr>
            <w:r>
              <w:t>User</w:t>
            </w:r>
          </w:p>
        </w:tc>
        <w:tc>
          <w:tcPr>
            <w:tcW w:w="1734" w:type="dxa"/>
          </w:tcPr>
          <w:p w:rsidR="00276D32" w:rsidRDefault="005F75FF" w:rsidP="003E117D">
            <w:pPr>
              <w:spacing w:line="264" w:lineRule="auto"/>
            </w:pPr>
            <w:r>
              <w:t>Khóa chính</w:t>
            </w:r>
          </w:p>
        </w:tc>
        <w:tc>
          <w:tcPr>
            <w:tcW w:w="1694" w:type="dxa"/>
          </w:tcPr>
          <w:p w:rsidR="00276D32" w:rsidRDefault="002A1A49" w:rsidP="003E117D">
            <w:pPr>
              <w:spacing w:line="264" w:lineRule="auto"/>
            </w:pPr>
            <w:r>
              <w:t>Varchar</w:t>
            </w:r>
          </w:p>
        </w:tc>
        <w:tc>
          <w:tcPr>
            <w:tcW w:w="1348" w:type="dxa"/>
          </w:tcPr>
          <w:p w:rsidR="00276D32" w:rsidRDefault="002A1A49" w:rsidP="003E117D">
            <w:pPr>
              <w:spacing w:line="264" w:lineRule="auto"/>
            </w:pPr>
            <w:r>
              <w:t>30</w:t>
            </w:r>
          </w:p>
        </w:tc>
        <w:tc>
          <w:tcPr>
            <w:tcW w:w="1865" w:type="dxa"/>
          </w:tcPr>
          <w:p w:rsidR="00276D32" w:rsidRDefault="002A1A49" w:rsidP="003E117D">
            <w:pPr>
              <w:spacing w:line="264" w:lineRule="auto"/>
            </w:pPr>
            <w:r>
              <w:t>Không</w:t>
            </w:r>
          </w:p>
        </w:tc>
        <w:tc>
          <w:tcPr>
            <w:tcW w:w="928" w:type="dxa"/>
          </w:tcPr>
          <w:p w:rsidR="00276D32" w:rsidRDefault="00276D32" w:rsidP="003E117D">
            <w:pPr>
              <w:spacing w:line="264" w:lineRule="auto"/>
            </w:pPr>
          </w:p>
        </w:tc>
      </w:tr>
      <w:tr w:rsidR="00276D32" w:rsidTr="002A1A49">
        <w:trPr>
          <w:trHeight w:val="459"/>
          <w:jc w:val="center"/>
        </w:trPr>
        <w:tc>
          <w:tcPr>
            <w:tcW w:w="1510" w:type="dxa"/>
          </w:tcPr>
          <w:p w:rsidR="00276D32" w:rsidRDefault="002A1A49" w:rsidP="003E117D">
            <w:pPr>
              <w:spacing w:line="264" w:lineRule="auto"/>
            </w:pPr>
            <w:r>
              <w:t>Password</w:t>
            </w:r>
          </w:p>
        </w:tc>
        <w:tc>
          <w:tcPr>
            <w:tcW w:w="1734" w:type="dxa"/>
          </w:tcPr>
          <w:p w:rsidR="00276D32" w:rsidRDefault="002A1A49" w:rsidP="003E117D">
            <w:pPr>
              <w:spacing w:line="264" w:lineRule="auto"/>
            </w:pPr>
            <w:r>
              <w:t>Không</w:t>
            </w:r>
          </w:p>
        </w:tc>
        <w:tc>
          <w:tcPr>
            <w:tcW w:w="1694" w:type="dxa"/>
          </w:tcPr>
          <w:p w:rsidR="00276D32" w:rsidRDefault="002A1A49" w:rsidP="003E117D">
            <w:pPr>
              <w:spacing w:line="264" w:lineRule="auto"/>
            </w:pPr>
            <w:r>
              <w:t>Varchar</w:t>
            </w:r>
          </w:p>
        </w:tc>
        <w:tc>
          <w:tcPr>
            <w:tcW w:w="1348" w:type="dxa"/>
          </w:tcPr>
          <w:p w:rsidR="00276D32" w:rsidRDefault="002A1A49" w:rsidP="003E117D">
            <w:pPr>
              <w:spacing w:line="264" w:lineRule="auto"/>
            </w:pPr>
            <w:r>
              <w:t>50</w:t>
            </w:r>
          </w:p>
        </w:tc>
        <w:tc>
          <w:tcPr>
            <w:tcW w:w="1865" w:type="dxa"/>
          </w:tcPr>
          <w:p w:rsidR="00276D32" w:rsidRDefault="002A1A49" w:rsidP="003E117D">
            <w:pPr>
              <w:spacing w:line="264" w:lineRule="auto"/>
            </w:pPr>
            <w:r>
              <w:t>Không</w:t>
            </w:r>
          </w:p>
        </w:tc>
        <w:tc>
          <w:tcPr>
            <w:tcW w:w="928" w:type="dxa"/>
          </w:tcPr>
          <w:p w:rsidR="00276D32" w:rsidRDefault="00276D32" w:rsidP="003E117D">
            <w:pPr>
              <w:spacing w:line="264" w:lineRule="auto"/>
            </w:pPr>
          </w:p>
        </w:tc>
      </w:tr>
      <w:tr w:rsidR="00276D32" w:rsidTr="002A1A49">
        <w:trPr>
          <w:trHeight w:val="475"/>
          <w:jc w:val="center"/>
        </w:trPr>
        <w:tc>
          <w:tcPr>
            <w:tcW w:w="1510" w:type="dxa"/>
          </w:tcPr>
          <w:p w:rsidR="002A1A49" w:rsidRDefault="002A1A49" w:rsidP="003E117D">
            <w:pPr>
              <w:spacing w:line="264" w:lineRule="auto"/>
            </w:pPr>
            <w:r>
              <w:t>Email</w:t>
            </w:r>
          </w:p>
        </w:tc>
        <w:tc>
          <w:tcPr>
            <w:tcW w:w="1734" w:type="dxa"/>
          </w:tcPr>
          <w:p w:rsidR="00276D32" w:rsidRDefault="002A1A49" w:rsidP="003E117D">
            <w:pPr>
              <w:spacing w:line="264" w:lineRule="auto"/>
            </w:pPr>
            <w:r>
              <w:t>Không</w:t>
            </w:r>
          </w:p>
        </w:tc>
        <w:tc>
          <w:tcPr>
            <w:tcW w:w="1694" w:type="dxa"/>
          </w:tcPr>
          <w:p w:rsidR="00276D32" w:rsidRDefault="002A1A49" w:rsidP="003E117D">
            <w:pPr>
              <w:spacing w:line="264" w:lineRule="auto"/>
            </w:pPr>
            <w:r>
              <w:t>Varchar</w:t>
            </w:r>
          </w:p>
        </w:tc>
        <w:tc>
          <w:tcPr>
            <w:tcW w:w="1348" w:type="dxa"/>
          </w:tcPr>
          <w:p w:rsidR="00276D32" w:rsidRDefault="002A1A49" w:rsidP="003E117D">
            <w:pPr>
              <w:spacing w:line="264" w:lineRule="auto"/>
            </w:pPr>
            <w:r>
              <w:t>30</w:t>
            </w:r>
          </w:p>
        </w:tc>
        <w:tc>
          <w:tcPr>
            <w:tcW w:w="1865" w:type="dxa"/>
          </w:tcPr>
          <w:p w:rsidR="00276D32" w:rsidRDefault="002A1A49" w:rsidP="003E117D">
            <w:pPr>
              <w:spacing w:line="264" w:lineRule="auto"/>
            </w:pPr>
            <w:r>
              <w:t>Không</w:t>
            </w:r>
          </w:p>
        </w:tc>
        <w:tc>
          <w:tcPr>
            <w:tcW w:w="928" w:type="dxa"/>
          </w:tcPr>
          <w:p w:rsidR="002A1A49" w:rsidRDefault="002A1A49" w:rsidP="003E117D">
            <w:pPr>
              <w:spacing w:line="264" w:lineRule="auto"/>
            </w:pPr>
          </w:p>
        </w:tc>
      </w:tr>
      <w:tr w:rsidR="002A1A49" w:rsidTr="002A1A49">
        <w:trPr>
          <w:trHeight w:val="475"/>
          <w:jc w:val="center"/>
        </w:trPr>
        <w:tc>
          <w:tcPr>
            <w:tcW w:w="1510" w:type="dxa"/>
          </w:tcPr>
          <w:p w:rsidR="002A1A49" w:rsidRDefault="002A1A49" w:rsidP="003E117D">
            <w:pPr>
              <w:spacing w:line="264" w:lineRule="auto"/>
            </w:pPr>
            <w:r>
              <w:t>Status</w:t>
            </w:r>
          </w:p>
        </w:tc>
        <w:tc>
          <w:tcPr>
            <w:tcW w:w="1734" w:type="dxa"/>
          </w:tcPr>
          <w:p w:rsidR="002A1A49" w:rsidRDefault="002A1A49" w:rsidP="003E117D">
            <w:pPr>
              <w:spacing w:line="264" w:lineRule="auto"/>
            </w:pPr>
            <w:r>
              <w:t>Không</w:t>
            </w:r>
          </w:p>
        </w:tc>
        <w:tc>
          <w:tcPr>
            <w:tcW w:w="1694" w:type="dxa"/>
          </w:tcPr>
          <w:p w:rsidR="002A1A49" w:rsidRDefault="002A1A49" w:rsidP="003E117D">
            <w:pPr>
              <w:spacing w:line="264" w:lineRule="auto"/>
            </w:pPr>
            <w:r>
              <w:t>boolean</w:t>
            </w:r>
          </w:p>
        </w:tc>
        <w:tc>
          <w:tcPr>
            <w:tcW w:w="1348" w:type="dxa"/>
          </w:tcPr>
          <w:p w:rsidR="002A1A49" w:rsidRDefault="002A1A49" w:rsidP="003E117D">
            <w:pPr>
              <w:spacing w:line="264" w:lineRule="auto"/>
            </w:pPr>
          </w:p>
        </w:tc>
        <w:tc>
          <w:tcPr>
            <w:tcW w:w="1865" w:type="dxa"/>
          </w:tcPr>
          <w:p w:rsidR="002A1A49" w:rsidRDefault="002A1A49" w:rsidP="003E117D">
            <w:pPr>
              <w:spacing w:line="264" w:lineRule="auto"/>
            </w:pPr>
            <w:r>
              <w:t>Không</w:t>
            </w:r>
          </w:p>
        </w:tc>
        <w:tc>
          <w:tcPr>
            <w:tcW w:w="928" w:type="dxa"/>
          </w:tcPr>
          <w:p w:rsidR="002A1A49" w:rsidRDefault="002A1A49" w:rsidP="003E117D">
            <w:pPr>
              <w:spacing w:line="264" w:lineRule="auto"/>
            </w:pPr>
          </w:p>
        </w:tc>
      </w:tr>
    </w:tbl>
    <w:p w:rsidR="00276D32" w:rsidRPr="00D5788E" w:rsidRDefault="00276D32" w:rsidP="00276D32">
      <w:pPr>
        <w:spacing w:line="264" w:lineRule="auto"/>
        <w:rPr>
          <w:b/>
          <w:i/>
        </w:rPr>
      </w:pPr>
      <w:r w:rsidRPr="00D5788E">
        <w:rPr>
          <w:b/>
          <w:i/>
        </w:rPr>
        <w:t>Bảng</w:t>
      </w:r>
      <w:r w:rsidR="002A1A49">
        <w:rPr>
          <w:b/>
          <w:i/>
        </w:rPr>
        <w:t xml:space="preserve"> chitietdat</w:t>
      </w:r>
      <w:r>
        <w:rPr>
          <w:b/>
          <w:i/>
        </w:rPr>
        <w:t>:</w:t>
      </w:r>
    </w:p>
    <w:tbl>
      <w:tblPr>
        <w:tblStyle w:val="TableGrid"/>
        <w:tblW w:w="9079" w:type="dxa"/>
        <w:jc w:val="center"/>
        <w:tblLook w:val="04A0" w:firstRow="1" w:lastRow="0" w:firstColumn="1" w:lastColumn="0" w:noHBand="0" w:noVBand="1"/>
      </w:tblPr>
      <w:tblGrid>
        <w:gridCol w:w="1498"/>
        <w:gridCol w:w="1734"/>
        <w:gridCol w:w="1694"/>
        <w:gridCol w:w="1348"/>
        <w:gridCol w:w="1877"/>
        <w:gridCol w:w="928"/>
      </w:tblGrid>
      <w:tr w:rsidR="00AB7B2E" w:rsidRPr="00AB7B2E" w:rsidTr="00AB7B2E">
        <w:trPr>
          <w:jc w:val="center"/>
        </w:trPr>
        <w:tc>
          <w:tcPr>
            <w:tcW w:w="1537" w:type="dxa"/>
            <w:shd w:val="clear" w:color="auto" w:fill="A6A6A6" w:themeFill="background1" w:themeFillShade="A6"/>
          </w:tcPr>
          <w:p w:rsidR="00276D32" w:rsidRPr="00AB7B2E" w:rsidRDefault="00276D32" w:rsidP="00601CDB">
            <w:pPr>
              <w:spacing w:line="264" w:lineRule="auto"/>
              <w:jc w:val="center"/>
              <w:rPr>
                <w:b/>
              </w:rPr>
            </w:pPr>
            <w:r w:rsidRPr="00AB7B2E">
              <w:rPr>
                <w:b/>
              </w:rPr>
              <w:t>Têncột</w:t>
            </w:r>
          </w:p>
        </w:tc>
        <w:tc>
          <w:tcPr>
            <w:tcW w:w="1531" w:type="dxa"/>
            <w:shd w:val="clear" w:color="auto" w:fill="A6A6A6" w:themeFill="background1" w:themeFillShade="A6"/>
          </w:tcPr>
          <w:p w:rsidR="00276D32" w:rsidRPr="00AB7B2E" w:rsidRDefault="00800FB5" w:rsidP="00AB7B2E">
            <w:pPr>
              <w:spacing w:line="264" w:lineRule="auto"/>
              <w:jc w:val="center"/>
              <w:rPr>
                <w:b/>
              </w:rPr>
            </w:pPr>
            <w:r>
              <w:rPr>
                <w:b/>
              </w:rPr>
              <w:t>Khách hàng</w:t>
            </w:r>
            <w:r w:rsidR="00276D32" w:rsidRPr="00AB7B2E">
              <w:rPr>
                <w:b/>
              </w:rPr>
              <w:t>óa</w:t>
            </w:r>
            <w:r w:rsidR="00AB7B2E" w:rsidRPr="00AB7B2E">
              <w:rPr>
                <w:b/>
              </w:rPr>
              <w:t>/Index</w:t>
            </w:r>
          </w:p>
        </w:tc>
        <w:tc>
          <w:tcPr>
            <w:tcW w:w="1716" w:type="dxa"/>
            <w:shd w:val="clear" w:color="auto" w:fill="A6A6A6" w:themeFill="background1" w:themeFillShade="A6"/>
          </w:tcPr>
          <w:p w:rsidR="00276D32" w:rsidRPr="00AB7B2E" w:rsidRDefault="00276D32" w:rsidP="00601CDB">
            <w:pPr>
              <w:spacing w:line="264" w:lineRule="auto"/>
              <w:jc w:val="center"/>
              <w:rPr>
                <w:b/>
              </w:rPr>
            </w:pPr>
            <w:r w:rsidRPr="00AB7B2E">
              <w:rPr>
                <w:b/>
              </w:rPr>
              <w:t>Kiểudữliệu</w:t>
            </w:r>
          </w:p>
        </w:tc>
        <w:tc>
          <w:tcPr>
            <w:tcW w:w="1391" w:type="dxa"/>
            <w:shd w:val="clear" w:color="auto" w:fill="A6A6A6" w:themeFill="background1" w:themeFillShade="A6"/>
          </w:tcPr>
          <w:p w:rsidR="00276D32" w:rsidRPr="00AB7B2E" w:rsidRDefault="00276D32" w:rsidP="00601CDB">
            <w:pPr>
              <w:spacing w:line="264" w:lineRule="auto"/>
              <w:jc w:val="center"/>
              <w:rPr>
                <w:b/>
              </w:rPr>
            </w:pPr>
            <w:r w:rsidRPr="00AB7B2E">
              <w:rPr>
                <w:b/>
              </w:rPr>
              <w:t>Độdài</w:t>
            </w:r>
          </w:p>
        </w:tc>
        <w:tc>
          <w:tcPr>
            <w:tcW w:w="1965" w:type="dxa"/>
            <w:shd w:val="clear" w:color="auto" w:fill="A6A6A6" w:themeFill="background1" w:themeFillShade="A6"/>
          </w:tcPr>
          <w:p w:rsidR="00276D32" w:rsidRPr="00AB7B2E" w:rsidRDefault="00276D32" w:rsidP="00601CDB">
            <w:pPr>
              <w:spacing w:line="264" w:lineRule="auto"/>
              <w:jc w:val="center"/>
              <w:rPr>
                <w:b/>
              </w:rPr>
            </w:pPr>
            <w:r w:rsidRPr="00AB7B2E">
              <w:rPr>
                <w:b/>
              </w:rPr>
              <w:t>Cho phép Null</w:t>
            </w:r>
          </w:p>
        </w:tc>
        <w:tc>
          <w:tcPr>
            <w:tcW w:w="939" w:type="dxa"/>
            <w:shd w:val="clear" w:color="auto" w:fill="A6A6A6" w:themeFill="background1" w:themeFillShade="A6"/>
          </w:tcPr>
          <w:p w:rsidR="00276D32" w:rsidRPr="00AB7B2E" w:rsidRDefault="00276D32" w:rsidP="00601CDB">
            <w:pPr>
              <w:spacing w:line="264" w:lineRule="auto"/>
              <w:jc w:val="center"/>
              <w:rPr>
                <w:b/>
              </w:rPr>
            </w:pPr>
            <w:r w:rsidRPr="00AB7B2E">
              <w:rPr>
                <w:b/>
              </w:rPr>
              <w:t>Môtả</w:t>
            </w:r>
          </w:p>
        </w:tc>
      </w:tr>
      <w:tr w:rsidR="00276D32" w:rsidTr="00AB7B2E">
        <w:trPr>
          <w:jc w:val="center"/>
        </w:trPr>
        <w:tc>
          <w:tcPr>
            <w:tcW w:w="1537" w:type="dxa"/>
          </w:tcPr>
          <w:p w:rsidR="00276D32" w:rsidRDefault="002A1A49" w:rsidP="00601CDB">
            <w:pPr>
              <w:spacing w:line="264" w:lineRule="auto"/>
            </w:pPr>
            <w:r>
              <w:t>MaDat</w:t>
            </w:r>
          </w:p>
        </w:tc>
        <w:tc>
          <w:tcPr>
            <w:tcW w:w="1531" w:type="dxa"/>
          </w:tcPr>
          <w:p w:rsidR="00276D32" w:rsidRDefault="005F75FF" w:rsidP="00601CDB">
            <w:pPr>
              <w:spacing w:line="264" w:lineRule="auto"/>
            </w:pPr>
            <w:r>
              <w:t>Khóa ngoại</w:t>
            </w:r>
          </w:p>
        </w:tc>
        <w:tc>
          <w:tcPr>
            <w:tcW w:w="1716" w:type="dxa"/>
          </w:tcPr>
          <w:p w:rsidR="00276D32" w:rsidRDefault="002A1A49" w:rsidP="00601CDB">
            <w:pPr>
              <w:spacing w:line="264" w:lineRule="auto"/>
            </w:pPr>
            <w:r>
              <w:t>int</w:t>
            </w:r>
          </w:p>
        </w:tc>
        <w:tc>
          <w:tcPr>
            <w:tcW w:w="1391" w:type="dxa"/>
          </w:tcPr>
          <w:p w:rsidR="00276D32" w:rsidRDefault="002A1A49" w:rsidP="00601CDB">
            <w:pPr>
              <w:spacing w:line="264" w:lineRule="auto"/>
            </w:pPr>
            <w:r>
              <w:t>10</w:t>
            </w:r>
          </w:p>
        </w:tc>
        <w:tc>
          <w:tcPr>
            <w:tcW w:w="1965" w:type="dxa"/>
          </w:tcPr>
          <w:p w:rsidR="002A1A49" w:rsidRDefault="002A1A49" w:rsidP="00601CDB">
            <w:pPr>
              <w:spacing w:line="264" w:lineRule="auto"/>
            </w:pPr>
            <w:r>
              <w:t>Không</w:t>
            </w:r>
          </w:p>
        </w:tc>
        <w:tc>
          <w:tcPr>
            <w:tcW w:w="939" w:type="dxa"/>
          </w:tcPr>
          <w:p w:rsidR="00276D32" w:rsidRDefault="00276D32" w:rsidP="00601CDB">
            <w:pPr>
              <w:spacing w:line="264" w:lineRule="auto"/>
            </w:pPr>
          </w:p>
        </w:tc>
      </w:tr>
      <w:tr w:rsidR="00276D32" w:rsidTr="00AB7B2E">
        <w:trPr>
          <w:jc w:val="center"/>
        </w:trPr>
        <w:tc>
          <w:tcPr>
            <w:tcW w:w="1537" w:type="dxa"/>
          </w:tcPr>
          <w:p w:rsidR="00276D32" w:rsidRDefault="002A1A49" w:rsidP="00601CDB">
            <w:pPr>
              <w:spacing w:line="264" w:lineRule="auto"/>
            </w:pPr>
            <w:r>
              <w:t>MaTour</w:t>
            </w:r>
          </w:p>
        </w:tc>
        <w:tc>
          <w:tcPr>
            <w:tcW w:w="1531" w:type="dxa"/>
          </w:tcPr>
          <w:p w:rsidR="00276D32" w:rsidRDefault="005F75FF" w:rsidP="00601CDB">
            <w:pPr>
              <w:spacing w:line="264" w:lineRule="auto"/>
            </w:pPr>
            <w:r>
              <w:t>Khóa ngoại</w:t>
            </w:r>
          </w:p>
        </w:tc>
        <w:tc>
          <w:tcPr>
            <w:tcW w:w="1716" w:type="dxa"/>
          </w:tcPr>
          <w:p w:rsidR="00276D32" w:rsidRDefault="002A1A49" w:rsidP="00601CDB">
            <w:pPr>
              <w:spacing w:line="264" w:lineRule="auto"/>
            </w:pPr>
            <w:r>
              <w:t>Char</w:t>
            </w:r>
          </w:p>
        </w:tc>
        <w:tc>
          <w:tcPr>
            <w:tcW w:w="1391" w:type="dxa"/>
          </w:tcPr>
          <w:p w:rsidR="00276D32" w:rsidRDefault="002A1A49" w:rsidP="00601CDB">
            <w:pPr>
              <w:spacing w:line="264" w:lineRule="auto"/>
            </w:pPr>
            <w:r>
              <w:t>10</w:t>
            </w:r>
          </w:p>
        </w:tc>
        <w:tc>
          <w:tcPr>
            <w:tcW w:w="1965" w:type="dxa"/>
          </w:tcPr>
          <w:p w:rsidR="00276D32" w:rsidRDefault="002A1A49" w:rsidP="00601CDB">
            <w:pPr>
              <w:spacing w:line="264" w:lineRule="auto"/>
            </w:pPr>
            <w:r>
              <w:t>Không</w:t>
            </w:r>
          </w:p>
        </w:tc>
        <w:tc>
          <w:tcPr>
            <w:tcW w:w="939" w:type="dxa"/>
          </w:tcPr>
          <w:p w:rsidR="00276D32" w:rsidRDefault="00276D32" w:rsidP="00601CDB">
            <w:pPr>
              <w:spacing w:line="264" w:lineRule="auto"/>
            </w:pPr>
          </w:p>
        </w:tc>
      </w:tr>
      <w:tr w:rsidR="00276D32" w:rsidTr="00AB7B2E">
        <w:trPr>
          <w:jc w:val="center"/>
        </w:trPr>
        <w:tc>
          <w:tcPr>
            <w:tcW w:w="1537" w:type="dxa"/>
          </w:tcPr>
          <w:p w:rsidR="00276D32" w:rsidRDefault="002A1A49" w:rsidP="00601CDB">
            <w:pPr>
              <w:spacing w:line="264" w:lineRule="auto"/>
            </w:pPr>
            <w:r>
              <w:t>CapKS</w:t>
            </w:r>
          </w:p>
        </w:tc>
        <w:tc>
          <w:tcPr>
            <w:tcW w:w="1531" w:type="dxa"/>
          </w:tcPr>
          <w:p w:rsidR="00276D32" w:rsidRDefault="005F75FF" w:rsidP="00601CDB">
            <w:pPr>
              <w:spacing w:line="264" w:lineRule="auto"/>
            </w:pPr>
            <w:r>
              <w:t>Không</w:t>
            </w:r>
          </w:p>
        </w:tc>
        <w:tc>
          <w:tcPr>
            <w:tcW w:w="1716" w:type="dxa"/>
          </w:tcPr>
          <w:p w:rsidR="00276D32" w:rsidRDefault="002A1A49" w:rsidP="00601CDB">
            <w:pPr>
              <w:spacing w:line="264" w:lineRule="auto"/>
            </w:pPr>
            <w:r>
              <w:t>Varchar</w:t>
            </w:r>
          </w:p>
        </w:tc>
        <w:tc>
          <w:tcPr>
            <w:tcW w:w="1391" w:type="dxa"/>
          </w:tcPr>
          <w:p w:rsidR="00276D32" w:rsidRDefault="002A1A49" w:rsidP="00601CDB">
            <w:pPr>
              <w:spacing w:line="264" w:lineRule="auto"/>
            </w:pPr>
            <w:r>
              <w:t>30</w:t>
            </w:r>
          </w:p>
        </w:tc>
        <w:tc>
          <w:tcPr>
            <w:tcW w:w="1965" w:type="dxa"/>
          </w:tcPr>
          <w:p w:rsidR="00276D32" w:rsidRDefault="002A1A49" w:rsidP="00601CDB">
            <w:pPr>
              <w:spacing w:line="264" w:lineRule="auto"/>
            </w:pPr>
            <w:r>
              <w:t>Không</w:t>
            </w:r>
          </w:p>
        </w:tc>
        <w:tc>
          <w:tcPr>
            <w:tcW w:w="939" w:type="dxa"/>
          </w:tcPr>
          <w:p w:rsidR="00276D32" w:rsidRDefault="00276D32" w:rsidP="00601CDB">
            <w:pPr>
              <w:spacing w:line="264" w:lineRule="auto"/>
            </w:pPr>
          </w:p>
        </w:tc>
      </w:tr>
    </w:tbl>
    <w:p w:rsidR="002A1A49" w:rsidRDefault="002A1A49" w:rsidP="002A1A49">
      <w:pPr>
        <w:pStyle w:val="Heading2"/>
        <w:numPr>
          <w:ilvl w:val="0"/>
          <w:numId w:val="0"/>
        </w:numPr>
        <w:ind w:left="576" w:hanging="576"/>
        <w:rPr>
          <w:i/>
        </w:rPr>
      </w:pPr>
      <w:bookmarkStart w:id="20" w:name="_Toc476212384"/>
      <w:r>
        <w:rPr>
          <w:i/>
        </w:rPr>
        <w:lastRenderedPageBreak/>
        <w:t>Bảng dattour:</w:t>
      </w:r>
      <w:bookmarkEnd w:id="20"/>
    </w:p>
    <w:tbl>
      <w:tblPr>
        <w:tblStyle w:val="TableGrid"/>
        <w:tblW w:w="9079" w:type="dxa"/>
        <w:tblLook w:val="04A0" w:firstRow="1" w:lastRow="0" w:firstColumn="1" w:lastColumn="0" w:noHBand="0" w:noVBand="1"/>
      </w:tblPr>
      <w:tblGrid>
        <w:gridCol w:w="1498"/>
        <w:gridCol w:w="1734"/>
        <w:gridCol w:w="1694"/>
        <w:gridCol w:w="1348"/>
        <w:gridCol w:w="1877"/>
        <w:gridCol w:w="928"/>
      </w:tblGrid>
      <w:tr w:rsidR="002A1A49" w:rsidRPr="00AB7B2E" w:rsidTr="00357018">
        <w:tc>
          <w:tcPr>
            <w:tcW w:w="1498" w:type="dxa"/>
          </w:tcPr>
          <w:p w:rsidR="002A1A49" w:rsidRPr="00AB7B2E" w:rsidRDefault="002A1A49" w:rsidP="00357018">
            <w:pPr>
              <w:spacing w:line="264" w:lineRule="auto"/>
              <w:jc w:val="center"/>
              <w:rPr>
                <w:b/>
              </w:rPr>
            </w:pPr>
            <w:r w:rsidRPr="00AB7B2E">
              <w:rPr>
                <w:b/>
              </w:rPr>
              <w:t>Têncột</w:t>
            </w:r>
          </w:p>
        </w:tc>
        <w:tc>
          <w:tcPr>
            <w:tcW w:w="1734" w:type="dxa"/>
          </w:tcPr>
          <w:p w:rsidR="002A1A49" w:rsidRPr="00AB7B2E" w:rsidRDefault="002A1A49" w:rsidP="00357018">
            <w:pPr>
              <w:spacing w:line="264" w:lineRule="auto"/>
              <w:jc w:val="center"/>
              <w:rPr>
                <w:b/>
              </w:rPr>
            </w:pPr>
            <w:r>
              <w:rPr>
                <w:b/>
              </w:rPr>
              <w:t>Khách hàng</w:t>
            </w:r>
            <w:r w:rsidRPr="00AB7B2E">
              <w:rPr>
                <w:b/>
              </w:rPr>
              <w:t>óa/Index</w:t>
            </w:r>
          </w:p>
        </w:tc>
        <w:tc>
          <w:tcPr>
            <w:tcW w:w="1694" w:type="dxa"/>
          </w:tcPr>
          <w:p w:rsidR="002A1A49" w:rsidRPr="00AB7B2E" w:rsidRDefault="002A1A49" w:rsidP="00357018">
            <w:pPr>
              <w:spacing w:line="264" w:lineRule="auto"/>
              <w:jc w:val="center"/>
              <w:rPr>
                <w:b/>
              </w:rPr>
            </w:pPr>
            <w:r w:rsidRPr="00AB7B2E">
              <w:rPr>
                <w:b/>
              </w:rPr>
              <w:t>Kiểudữliệu</w:t>
            </w:r>
          </w:p>
        </w:tc>
        <w:tc>
          <w:tcPr>
            <w:tcW w:w="1348" w:type="dxa"/>
          </w:tcPr>
          <w:p w:rsidR="002A1A49" w:rsidRPr="00AB7B2E" w:rsidRDefault="002A1A49" w:rsidP="00357018">
            <w:pPr>
              <w:spacing w:line="264" w:lineRule="auto"/>
              <w:jc w:val="center"/>
              <w:rPr>
                <w:b/>
              </w:rPr>
            </w:pPr>
            <w:r w:rsidRPr="00AB7B2E">
              <w:rPr>
                <w:b/>
              </w:rPr>
              <w:t>Độdài</w:t>
            </w:r>
          </w:p>
        </w:tc>
        <w:tc>
          <w:tcPr>
            <w:tcW w:w="1877" w:type="dxa"/>
          </w:tcPr>
          <w:p w:rsidR="002A1A49" w:rsidRPr="00AB7B2E" w:rsidRDefault="002A1A49" w:rsidP="00357018">
            <w:pPr>
              <w:spacing w:line="264" w:lineRule="auto"/>
              <w:jc w:val="center"/>
              <w:rPr>
                <w:b/>
              </w:rPr>
            </w:pPr>
            <w:r w:rsidRPr="00AB7B2E">
              <w:rPr>
                <w:b/>
              </w:rPr>
              <w:t>Cho phép Null</w:t>
            </w:r>
          </w:p>
        </w:tc>
        <w:tc>
          <w:tcPr>
            <w:tcW w:w="928" w:type="dxa"/>
          </w:tcPr>
          <w:p w:rsidR="002A1A49" w:rsidRPr="00AB7B2E" w:rsidRDefault="002A1A49" w:rsidP="00357018">
            <w:pPr>
              <w:spacing w:line="264" w:lineRule="auto"/>
              <w:jc w:val="center"/>
              <w:rPr>
                <w:b/>
              </w:rPr>
            </w:pPr>
            <w:r w:rsidRPr="00AB7B2E">
              <w:rPr>
                <w:b/>
              </w:rPr>
              <w:t>Môtả</w:t>
            </w:r>
          </w:p>
        </w:tc>
      </w:tr>
      <w:tr w:rsidR="002A1A49" w:rsidTr="00357018">
        <w:tc>
          <w:tcPr>
            <w:tcW w:w="1498" w:type="dxa"/>
          </w:tcPr>
          <w:p w:rsidR="002A1A49" w:rsidRDefault="002A1A49" w:rsidP="00357018">
            <w:pPr>
              <w:spacing w:line="264" w:lineRule="auto"/>
            </w:pPr>
            <w:r>
              <w:t>MaDat</w:t>
            </w:r>
          </w:p>
        </w:tc>
        <w:tc>
          <w:tcPr>
            <w:tcW w:w="1734" w:type="dxa"/>
          </w:tcPr>
          <w:p w:rsidR="002A1A49" w:rsidRDefault="005F75FF" w:rsidP="00357018">
            <w:pPr>
              <w:spacing w:line="264" w:lineRule="auto"/>
            </w:pPr>
            <w:r>
              <w:t>Khóa chính</w:t>
            </w:r>
          </w:p>
        </w:tc>
        <w:tc>
          <w:tcPr>
            <w:tcW w:w="1694" w:type="dxa"/>
          </w:tcPr>
          <w:p w:rsidR="002A1A49" w:rsidRDefault="002A1A49" w:rsidP="00357018">
            <w:pPr>
              <w:spacing w:line="264" w:lineRule="auto"/>
            </w:pPr>
            <w:r>
              <w:t>int</w:t>
            </w:r>
          </w:p>
        </w:tc>
        <w:tc>
          <w:tcPr>
            <w:tcW w:w="1348" w:type="dxa"/>
          </w:tcPr>
          <w:p w:rsidR="002A1A49" w:rsidRDefault="002A1A49" w:rsidP="00357018">
            <w:pPr>
              <w:spacing w:line="264" w:lineRule="auto"/>
            </w:pPr>
            <w:r>
              <w:t>10</w:t>
            </w: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r w:rsidR="002A1A49" w:rsidTr="00357018">
        <w:tc>
          <w:tcPr>
            <w:tcW w:w="1498" w:type="dxa"/>
          </w:tcPr>
          <w:p w:rsidR="002A1A49" w:rsidRDefault="002A1A49" w:rsidP="00357018">
            <w:pPr>
              <w:spacing w:line="264" w:lineRule="auto"/>
            </w:pPr>
            <w:r>
              <w:t>MaTV</w:t>
            </w:r>
          </w:p>
        </w:tc>
        <w:tc>
          <w:tcPr>
            <w:tcW w:w="1734" w:type="dxa"/>
          </w:tcPr>
          <w:p w:rsidR="002A1A49" w:rsidRDefault="005F75FF" w:rsidP="00357018">
            <w:pPr>
              <w:spacing w:line="264" w:lineRule="auto"/>
            </w:pPr>
            <w:r>
              <w:t>Khóa ngoại</w:t>
            </w:r>
          </w:p>
        </w:tc>
        <w:tc>
          <w:tcPr>
            <w:tcW w:w="1694" w:type="dxa"/>
          </w:tcPr>
          <w:p w:rsidR="002A1A49" w:rsidRDefault="002A1A49" w:rsidP="00357018">
            <w:pPr>
              <w:spacing w:line="264" w:lineRule="auto"/>
            </w:pPr>
            <w:r>
              <w:t>int</w:t>
            </w:r>
          </w:p>
        </w:tc>
        <w:tc>
          <w:tcPr>
            <w:tcW w:w="1348" w:type="dxa"/>
          </w:tcPr>
          <w:p w:rsidR="002A1A49" w:rsidRDefault="002A1A49" w:rsidP="00357018">
            <w:pPr>
              <w:spacing w:line="264" w:lineRule="auto"/>
            </w:pPr>
            <w:r>
              <w:t>10</w:t>
            </w: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r w:rsidR="002A1A49" w:rsidTr="00357018">
        <w:tc>
          <w:tcPr>
            <w:tcW w:w="1498" w:type="dxa"/>
          </w:tcPr>
          <w:p w:rsidR="002A1A49" w:rsidRDefault="002A1A49" w:rsidP="00357018">
            <w:pPr>
              <w:spacing w:line="264" w:lineRule="auto"/>
            </w:pPr>
            <w:r>
              <w:t>NgayDat</w:t>
            </w:r>
          </w:p>
        </w:tc>
        <w:tc>
          <w:tcPr>
            <w:tcW w:w="1734" w:type="dxa"/>
          </w:tcPr>
          <w:p w:rsidR="002A1A49" w:rsidRDefault="005F75FF" w:rsidP="00357018">
            <w:pPr>
              <w:spacing w:line="264" w:lineRule="auto"/>
            </w:pPr>
            <w:r>
              <w:t>Không</w:t>
            </w:r>
          </w:p>
        </w:tc>
        <w:tc>
          <w:tcPr>
            <w:tcW w:w="1694" w:type="dxa"/>
          </w:tcPr>
          <w:p w:rsidR="002A1A49" w:rsidRDefault="002A1A49" w:rsidP="00357018">
            <w:pPr>
              <w:spacing w:line="264" w:lineRule="auto"/>
            </w:pPr>
            <w:r>
              <w:t>datetime</w:t>
            </w:r>
          </w:p>
        </w:tc>
        <w:tc>
          <w:tcPr>
            <w:tcW w:w="1348" w:type="dxa"/>
          </w:tcPr>
          <w:p w:rsidR="002A1A49" w:rsidRDefault="002A1A49" w:rsidP="00357018">
            <w:pPr>
              <w:spacing w:line="264" w:lineRule="auto"/>
            </w:pP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bl>
    <w:p w:rsidR="002A1A49" w:rsidRDefault="002A1A49" w:rsidP="00063C87">
      <w:pPr>
        <w:pStyle w:val="Heading2"/>
        <w:numPr>
          <w:ilvl w:val="0"/>
          <w:numId w:val="0"/>
        </w:numPr>
        <w:rPr>
          <w:i/>
        </w:rPr>
      </w:pPr>
      <w:bookmarkStart w:id="21" w:name="_Toc476212385"/>
      <w:r>
        <w:rPr>
          <w:i/>
        </w:rPr>
        <w:t>Bảng diemden:</w:t>
      </w:r>
      <w:bookmarkEnd w:id="21"/>
    </w:p>
    <w:tbl>
      <w:tblPr>
        <w:tblStyle w:val="TableGrid"/>
        <w:tblW w:w="9079" w:type="dxa"/>
        <w:tblLook w:val="04A0" w:firstRow="1" w:lastRow="0" w:firstColumn="1" w:lastColumn="0" w:noHBand="0" w:noVBand="1"/>
      </w:tblPr>
      <w:tblGrid>
        <w:gridCol w:w="1498"/>
        <w:gridCol w:w="1734"/>
        <w:gridCol w:w="1694"/>
        <w:gridCol w:w="1348"/>
        <w:gridCol w:w="1877"/>
        <w:gridCol w:w="928"/>
      </w:tblGrid>
      <w:tr w:rsidR="002A1A49" w:rsidRPr="00AB7B2E" w:rsidTr="00357018">
        <w:tc>
          <w:tcPr>
            <w:tcW w:w="1498" w:type="dxa"/>
          </w:tcPr>
          <w:p w:rsidR="002A1A49" w:rsidRPr="00AB7B2E" w:rsidRDefault="002A1A49" w:rsidP="00357018">
            <w:pPr>
              <w:spacing w:line="264" w:lineRule="auto"/>
              <w:jc w:val="center"/>
              <w:rPr>
                <w:b/>
              </w:rPr>
            </w:pPr>
            <w:r w:rsidRPr="00AB7B2E">
              <w:rPr>
                <w:b/>
              </w:rPr>
              <w:t>Têncột</w:t>
            </w:r>
          </w:p>
        </w:tc>
        <w:tc>
          <w:tcPr>
            <w:tcW w:w="1734" w:type="dxa"/>
          </w:tcPr>
          <w:p w:rsidR="002A1A49" w:rsidRPr="00AB7B2E" w:rsidRDefault="002A1A49" w:rsidP="00357018">
            <w:pPr>
              <w:spacing w:line="264" w:lineRule="auto"/>
              <w:jc w:val="center"/>
              <w:rPr>
                <w:b/>
              </w:rPr>
            </w:pPr>
            <w:r>
              <w:rPr>
                <w:b/>
              </w:rPr>
              <w:t>Khách hàng</w:t>
            </w:r>
            <w:r w:rsidRPr="00AB7B2E">
              <w:rPr>
                <w:b/>
              </w:rPr>
              <w:t>óa/Index</w:t>
            </w:r>
          </w:p>
        </w:tc>
        <w:tc>
          <w:tcPr>
            <w:tcW w:w="1694" w:type="dxa"/>
          </w:tcPr>
          <w:p w:rsidR="002A1A49" w:rsidRPr="00AB7B2E" w:rsidRDefault="002A1A49" w:rsidP="00357018">
            <w:pPr>
              <w:spacing w:line="264" w:lineRule="auto"/>
              <w:jc w:val="center"/>
              <w:rPr>
                <w:b/>
              </w:rPr>
            </w:pPr>
            <w:r w:rsidRPr="00AB7B2E">
              <w:rPr>
                <w:b/>
              </w:rPr>
              <w:t>Kiểudữliệu</w:t>
            </w:r>
          </w:p>
        </w:tc>
        <w:tc>
          <w:tcPr>
            <w:tcW w:w="1348" w:type="dxa"/>
          </w:tcPr>
          <w:p w:rsidR="002A1A49" w:rsidRPr="00AB7B2E" w:rsidRDefault="002A1A49" w:rsidP="00357018">
            <w:pPr>
              <w:spacing w:line="264" w:lineRule="auto"/>
              <w:jc w:val="center"/>
              <w:rPr>
                <w:b/>
              </w:rPr>
            </w:pPr>
            <w:r w:rsidRPr="00AB7B2E">
              <w:rPr>
                <w:b/>
              </w:rPr>
              <w:t>Độdài</w:t>
            </w:r>
          </w:p>
        </w:tc>
        <w:tc>
          <w:tcPr>
            <w:tcW w:w="1877" w:type="dxa"/>
          </w:tcPr>
          <w:p w:rsidR="002A1A49" w:rsidRPr="00AB7B2E" w:rsidRDefault="002A1A49" w:rsidP="00357018">
            <w:pPr>
              <w:spacing w:line="264" w:lineRule="auto"/>
              <w:jc w:val="center"/>
              <w:rPr>
                <w:b/>
              </w:rPr>
            </w:pPr>
            <w:r w:rsidRPr="00AB7B2E">
              <w:rPr>
                <w:b/>
              </w:rPr>
              <w:t>Cho phép Null</w:t>
            </w:r>
          </w:p>
        </w:tc>
        <w:tc>
          <w:tcPr>
            <w:tcW w:w="928" w:type="dxa"/>
          </w:tcPr>
          <w:p w:rsidR="002A1A49" w:rsidRPr="00AB7B2E" w:rsidRDefault="002A1A49" w:rsidP="00357018">
            <w:pPr>
              <w:spacing w:line="264" w:lineRule="auto"/>
              <w:jc w:val="center"/>
              <w:rPr>
                <w:b/>
              </w:rPr>
            </w:pPr>
            <w:r w:rsidRPr="00AB7B2E">
              <w:rPr>
                <w:b/>
              </w:rPr>
              <w:t>Môtả</w:t>
            </w:r>
          </w:p>
        </w:tc>
      </w:tr>
      <w:tr w:rsidR="002A1A49" w:rsidTr="00357018">
        <w:tc>
          <w:tcPr>
            <w:tcW w:w="1498" w:type="dxa"/>
          </w:tcPr>
          <w:p w:rsidR="002A1A49" w:rsidRDefault="002A1A49" w:rsidP="00357018">
            <w:pPr>
              <w:spacing w:line="264" w:lineRule="auto"/>
            </w:pPr>
            <w:r>
              <w:t>MaDD</w:t>
            </w:r>
          </w:p>
        </w:tc>
        <w:tc>
          <w:tcPr>
            <w:tcW w:w="1734" w:type="dxa"/>
          </w:tcPr>
          <w:p w:rsidR="002A1A49" w:rsidRDefault="005F75FF" w:rsidP="005F75FF">
            <w:pPr>
              <w:spacing w:line="264" w:lineRule="auto"/>
            </w:pPr>
            <w:r>
              <w:t>Khóa chính</w:t>
            </w:r>
          </w:p>
        </w:tc>
        <w:tc>
          <w:tcPr>
            <w:tcW w:w="1694" w:type="dxa"/>
          </w:tcPr>
          <w:p w:rsidR="002A1A49" w:rsidRDefault="002A1A49" w:rsidP="00357018">
            <w:pPr>
              <w:spacing w:line="264" w:lineRule="auto"/>
            </w:pPr>
            <w:r>
              <w:t>Char</w:t>
            </w:r>
          </w:p>
        </w:tc>
        <w:tc>
          <w:tcPr>
            <w:tcW w:w="1348" w:type="dxa"/>
          </w:tcPr>
          <w:p w:rsidR="002A1A49" w:rsidRDefault="002A1A49" w:rsidP="00357018">
            <w:pPr>
              <w:spacing w:line="264" w:lineRule="auto"/>
            </w:pPr>
            <w:r>
              <w:t>10</w:t>
            </w: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r w:rsidR="002A1A49" w:rsidTr="00357018">
        <w:tc>
          <w:tcPr>
            <w:tcW w:w="1498" w:type="dxa"/>
          </w:tcPr>
          <w:p w:rsidR="002A1A49" w:rsidRDefault="002A1A49" w:rsidP="00357018">
            <w:pPr>
              <w:spacing w:line="264" w:lineRule="auto"/>
            </w:pPr>
            <w:r>
              <w:t>MaLoai</w:t>
            </w:r>
          </w:p>
        </w:tc>
        <w:tc>
          <w:tcPr>
            <w:tcW w:w="1734" w:type="dxa"/>
          </w:tcPr>
          <w:p w:rsidR="002A1A49" w:rsidRDefault="005F75FF" w:rsidP="00357018">
            <w:pPr>
              <w:spacing w:line="264" w:lineRule="auto"/>
            </w:pPr>
            <w:r>
              <w:t>Khóa ngoại</w:t>
            </w:r>
          </w:p>
        </w:tc>
        <w:tc>
          <w:tcPr>
            <w:tcW w:w="1694" w:type="dxa"/>
          </w:tcPr>
          <w:p w:rsidR="002A1A49" w:rsidRDefault="002A1A49" w:rsidP="00357018">
            <w:pPr>
              <w:spacing w:line="264" w:lineRule="auto"/>
            </w:pPr>
            <w:r>
              <w:t>Char</w:t>
            </w:r>
          </w:p>
        </w:tc>
        <w:tc>
          <w:tcPr>
            <w:tcW w:w="1348" w:type="dxa"/>
          </w:tcPr>
          <w:p w:rsidR="002A1A49" w:rsidRDefault="002A1A49" w:rsidP="00357018">
            <w:pPr>
              <w:spacing w:line="264" w:lineRule="auto"/>
            </w:pPr>
            <w:r>
              <w:t>10</w:t>
            </w: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r w:rsidR="002A1A49" w:rsidTr="00357018">
        <w:tc>
          <w:tcPr>
            <w:tcW w:w="1498" w:type="dxa"/>
          </w:tcPr>
          <w:p w:rsidR="002A1A49" w:rsidRDefault="002A1A49" w:rsidP="00357018">
            <w:pPr>
              <w:spacing w:line="264" w:lineRule="auto"/>
            </w:pPr>
            <w:r>
              <w:t>TenDD</w:t>
            </w:r>
          </w:p>
        </w:tc>
        <w:tc>
          <w:tcPr>
            <w:tcW w:w="1734" w:type="dxa"/>
          </w:tcPr>
          <w:p w:rsidR="002A1A49" w:rsidRDefault="005F75FF" w:rsidP="00357018">
            <w:pPr>
              <w:spacing w:line="264" w:lineRule="auto"/>
            </w:pPr>
            <w:r>
              <w:t>Không</w:t>
            </w:r>
          </w:p>
        </w:tc>
        <w:tc>
          <w:tcPr>
            <w:tcW w:w="1694" w:type="dxa"/>
          </w:tcPr>
          <w:p w:rsidR="002A1A49" w:rsidRDefault="002A1A49" w:rsidP="00357018">
            <w:pPr>
              <w:spacing w:line="264" w:lineRule="auto"/>
            </w:pPr>
            <w:r>
              <w:t>Varchar</w:t>
            </w:r>
          </w:p>
        </w:tc>
        <w:tc>
          <w:tcPr>
            <w:tcW w:w="1348" w:type="dxa"/>
          </w:tcPr>
          <w:p w:rsidR="002A1A49" w:rsidRDefault="002A1A49" w:rsidP="00357018">
            <w:pPr>
              <w:spacing w:line="264" w:lineRule="auto"/>
            </w:pPr>
            <w:r>
              <w:t>30</w:t>
            </w:r>
          </w:p>
        </w:tc>
        <w:tc>
          <w:tcPr>
            <w:tcW w:w="1877" w:type="dxa"/>
          </w:tcPr>
          <w:p w:rsidR="002A1A49" w:rsidRDefault="002A1A49" w:rsidP="00357018">
            <w:pPr>
              <w:spacing w:line="264" w:lineRule="auto"/>
            </w:pPr>
            <w:r>
              <w:t>Không</w:t>
            </w:r>
          </w:p>
        </w:tc>
        <w:tc>
          <w:tcPr>
            <w:tcW w:w="928" w:type="dxa"/>
          </w:tcPr>
          <w:p w:rsidR="002A1A49" w:rsidRDefault="002A1A49" w:rsidP="00357018">
            <w:pPr>
              <w:spacing w:line="264" w:lineRule="auto"/>
            </w:pPr>
          </w:p>
        </w:tc>
      </w:tr>
    </w:tbl>
    <w:p w:rsidR="00063C87" w:rsidRDefault="00063C87" w:rsidP="00063C87">
      <w:pPr>
        <w:pStyle w:val="Heading2"/>
        <w:numPr>
          <w:ilvl w:val="0"/>
          <w:numId w:val="0"/>
        </w:numPr>
        <w:ind w:left="576" w:hanging="576"/>
        <w:rPr>
          <w:i/>
        </w:rPr>
      </w:pPr>
      <w:bookmarkStart w:id="22" w:name="_Toc476212386"/>
      <w:r>
        <w:rPr>
          <w:i/>
        </w:rPr>
        <w:t xml:space="preserve">Bảng </w:t>
      </w:r>
      <w:r w:rsidR="005F75FF">
        <w:rPr>
          <w:i/>
        </w:rPr>
        <w:t>diemkh</w:t>
      </w:r>
      <w:r>
        <w:rPr>
          <w:i/>
        </w:rPr>
        <w:t>:</w:t>
      </w:r>
      <w:bookmarkEnd w:id="22"/>
    </w:p>
    <w:tbl>
      <w:tblPr>
        <w:tblStyle w:val="TableGrid"/>
        <w:tblW w:w="9079" w:type="dxa"/>
        <w:tblLook w:val="04A0" w:firstRow="1" w:lastRow="0" w:firstColumn="1" w:lastColumn="0" w:noHBand="0" w:noVBand="1"/>
      </w:tblPr>
      <w:tblGrid>
        <w:gridCol w:w="1498"/>
        <w:gridCol w:w="1734"/>
        <w:gridCol w:w="1694"/>
        <w:gridCol w:w="1348"/>
        <w:gridCol w:w="1877"/>
        <w:gridCol w:w="928"/>
      </w:tblGrid>
      <w:tr w:rsidR="00063C87" w:rsidRPr="00AB7B2E" w:rsidTr="00357018">
        <w:tc>
          <w:tcPr>
            <w:tcW w:w="1498" w:type="dxa"/>
          </w:tcPr>
          <w:p w:rsidR="00063C87" w:rsidRPr="00AB7B2E" w:rsidRDefault="00063C87" w:rsidP="00357018">
            <w:pPr>
              <w:spacing w:line="264" w:lineRule="auto"/>
              <w:jc w:val="center"/>
              <w:rPr>
                <w:b/>
              </w:rPr>
            </w:pPr>
            <w:r w:rsidRPr="00AB7B2E">
              <w:rPr>
                <w:b/>
              </w:rPr>
              <w:t>Têncột</w:t>
            </w:r>
          </w:p>
        </w:tc>
        <w:tc>
          <w:tcPr>
            <w:tcW w:w="1734" w:type="dxa"/>
          </w:tcPr>
          <w:p w:rsidR="00063C87" w:rsidRPr="00AB7B2E" w:rsidRDefault="00063C87" w:rsidP="00357018">
            <w:pPr>
              <w:spacing w:line="264" w:lineRule="auto"/>
              <w:jc w:val="center"/>
              <w:rPr>
                <w:b/>
              </w:rPr>
            </w:pPr>
            <w:r>
              <w:rPr>
                <w:b/>
              </w:rPr>
              <w:t>Khách hàng</w:t>
            </w:r>
            <w:r w:rsidRPr="00AB7B2E">
              <w:rPr>
                <w:b/>
              </w:rPr>
              <w:t>óa/Index</w:t>
            </w:r>
          </w:p>
        </w:tc>
        <w:tc>
          <w:tcPr>
            <w:tcW w:w="1694" w:type="dxa"/>
          </w:tcPr>
          <w:p w:rsidR="00063C87" w:rsidRPr="00AB7B2E" w:rsidRDefault="00063C87" w:rsidP="00357018">
            <w:pPr>
              <w:spacing w:line="264" w:lineRule="auto"/>
              <w:jc w:val="center"/>
              <w:rPr>
                <w:b/>
              </w:rPr>
            </w:pPr>
            <w:r w:rsidRPr="00AB7B2E">
              <w:rPr>
                <w:b/>
              </w:rPr>
              <w:t>Kiểudữliệu</w:t>
            </w:r>
          </w:p>
        </w:tc>
        <w:tc>
          <w:tcPr>
            <w:tcW w:w="1348" w:type="dxa"/>
          </w:tcPr>
          <w:p w:rsidR="00063C87" w:rsidRPr="00AB7B2E" w:rsidRDefault="00063C87" w:rsidP="00357018">
            <w:pPr>
              <w:spacing w:line="264" w:lineRule="auto"/>
              <w:jc w:val="center"/>
              <w:rPr>
                <w:b/>
              </w:rPr>
            </w:pPr>
            <w:r w:rsidRPr="00AB7B2E">
              <w:rPr>
                <w:b/>
              </w:rPr>
              <w:t>Độdài</w:t>
            </w:r>
          </w:p>
        </w:tc>
        <w:tc>
          <w:tcPr>
            <w:tcW w:w="1877" w:type="dxa"/>
          </w:tcPr>
          <w:p w:rsidR="00063C87" w:rsidRPr="00AB7B2E" w:rsidRDefault="00063C87" w:rsidP="00357018">
            <w:pPr>
              <w:spacing w:line="264" w:lineRule="auto"/>
              <w:jc w:val="center"/>
              <w:rPr>
                <w:b/>
              </w:rPr>
            </w:pPr>
            <w:r w:rsidRPr="00AB7B2E">
              <w:rPr>
                <w:b/>
              </w:rPr>
              <w:t>Cho phép Null</w:t>
            </w:r>
          </w:p>
        </w:tc>
        <w:tc>
          <w:tcPr>
            <w:tcW w:w="928" w:type="dxa"/>
          </w:tcPr>
          <w:p w:rsidR="00063C87" w:rsidRPr="00AB7B2E" w:rsidRDefault="00063C87" w:rsidP="00357018">
            <w:pPr>
              <w:spacing w:line="264" w:lineRule="auto"/>
              <w:jc w:val="center"/>
              <w:rPr>
                <w:b/>
              </w:rPr>
            </w:pPr>
            <w:r w:rsidRPr="00AB7B2E">
              <w:rPr>
                <w:b/>
              </w:rPr>
              <w:t>Môtả</w:t>
            </w:r>
          </w:p>
        </w:tc>
      </w:tr>
      <w:tr w:rsidR="00063C87" w:rsidTr="00357018">
        <w:tc>
          <w:tcPr>
            <w:tcW w:w="1498" w:type="dxa"/>
          </w:tcPr>
          <w:p w:rsidR="00063C87" w:rsidRDefault="00063C87" w:rsidP="00357018">
            <w:pPr>
              <w:spacing w:line="264" w:lineRule="auto"/>
            </w:pPr>
            <w:r>
              <w:t>M</w:t>
            </w:r>
            <w:r w:rsidR="005F75FF">
              <w:t>aKH</w:t>
            </w:r>
          </w:p>
        </w:tc>
        <w:tc>
          <w:tcPr>
            <w:tcW w:w="1734" w:type="dxa"/>
          </w:tcPr>
          <w:p w:rsidR="00063C87" w:rsidRDefault="005F75FF" w:rsidP="00357018">
            <w:pPr>
              <w:spacing w:line="264" w:lineRule="auto"/>
            </w:pPr>
            <w:r>
              <w:t>Khóa chính</w:t>
            </w:r>
          </w:p>
        </w:tc>
        <w:tc>
          <w:tcPr>
            <w:tcW w:w="1694" w:type="dxa"/>
          </w:tcPr>
          <w:p w:rsidR="00063C87" w:rsidRDefault="005F75FF" w:rsidP="00357018">
            <w:pPr>
              <w:spacing w:line="264" w:lineRule="auto"/>
            </w:pPr>
            <w:r>
              <w:t>Char</w:t>
            </w:r>
          </w:p>
        </w:tc>
        <w:tc>
          <w:tcPr>
            <w:tcW w:w="1348" w:type="dxa"/>
          </w:tcPr>
          <w:p w:rsidR="00063C87" w:rsidRDefault="00063C87" w:rsidP="00357018">
            <w:pPr>
              <w:spacing w:line="264" w:lineRule="auto"/>
            </w:pPr>
            <w:r>
              <w:t>10</w:t>
            </w:r>
          </w:p>
        </w:tc>
        <w:tc>
          <w:tcPr>
            <w:tcW w:w="1877" w:type="dxa"/>
          </w:tcPr>
          <w:p w:rsidR="00063C87" w:rsidRDefault="00063C87" w:rsidP="00357018">
            <w:pPr>
              <w:spacing w:line="264" w:lineRule="auto"/>
            </w:pPr>
            <w:r>
              <w:t>Không</w:t>
            </w:r>
          </w:p>
        </w:tc>
        <w:tc>
          <w:tcPr>
            <w:tcW w:w="928" w:type="dxa"/>
          </w:tcPr>
          <w:p w:rsidR="00063C87" w:rsidRDefault="00063C87" w:rsidP="00357018">
            <w:pPr>
              <w:spacing w:line="264" w:lineRule="auto"/>
            </w:pPr>
          </w:p>
        </w:tc>
      </w:tr>
      <w:tr w:rsidR="00063C87" w:rsidTr="00357018">
        <w:tc>
          <w:tcPr>
            <w:tcW w:w="1498" w:type="dxa"/>
          </w:tcPr>
          <w:p w:rsidR="00063C87" w:rsidRDefault="005F75FF" w:rsidP="00357018">
            <w:pPr>
              <w:spacing w:line="264" w:lineRule="auto"/>
            </w:pPr>
            <w:r>
              <w:t>TenDiem</w:t>
            </w:r>
          </w:p>
        </w:tc>
        <w:tc>
          <w:tcPr>
            <w:tcW w:w="1734" w:type="dxa"/>
          </w:tcPr>
          <w:p w:rsidR="00063C87" w:rsidRDefault="005F75FF" w:rsidP="00357018">
            <w:pPr>
              <w:spacing w:line="264" w:lineRule="auto"/>
            </w:pPr>
            <w:r>
              <w:t>Không</w:t>
            </w:r>
          </w:p>
        </w:tc>
        <w:tc>
          <w:tcPr>
            <w:tcW w:w="1694" w:type="dxa"/>
          </w:tcPr>
          <w:p w:rsidR="00063C87" w:rsidRDefault="005F75FF" w:rsidP="00357018">
            <w:pPr>
              <w:spacing w:line="264" w:lineRule="auto"/>
            </w:pPr>
            <w:r>
              <w:t>Varc</w:t>
            </w:r>
            <w:r w:rsidR="00063C87">
              <w:t>har</w:t>
            </w:r>
          </w:p>
        </w:tc>
        <w:tc>
          <w:tcPr>
            <w:tcW w:w="1348" w:type="dxa"/>
          </w:tcPr>
          <w:p w:rsidR="00063C87" w:rsidRDefault="005F75FF" w:rsidP="005F75FF">
            <w:pPr>
              <w:tabs>
                <w:tab w:val="left" w:pos="1020"/>
              </w:tabs>
              <w:spacing w:line="264" w:lineRule="auto"/>
            </w:pPr>
            <w:r>
              <w:t>30</w:t>
            </w:r>
          </w:p>
        </w:tc>
        <w:tc>
          <w:tcPr>
            <w:tcW w:w="1877" w:type="dxa"/>
          </w:tcPr>
          <w:p w:rsidR="00063C87" w:rsidRDefault="00063C87" w:rsidP="00357018">
            <w:pPr>
              <w:spacing w:line="264" w:lineRule="auto"/>
            </w:pPr>
            <w:r>
              <w:t>Không</w:t>
            </w:r>
          </w:p>
        </w:tc>
        <w:tc>
          <w:tcPr>
            <w:tcW w:w="928" w:type="dxa"/>
          </w:tcPr>
          <w:p w:rsidR="00063C87" w:rsidRDefault="00063C87" w:rsidP="00357018">
            <w:pPr>
              <w:spacing w:line="264" w:lineRule="auto"/>
            </w:pPr>
          </w:p>
        </w:tc>
      </w:tr>
    </w:tbl>
    <w:p w:rsidR="005F75FF" w:rsidRDefault="005F75FF" w:rsidP="005F75FF">
      <w:pPr>
        <w:pStyle w:val="Heading2"/>
        <w:numPr>
          <w:ilvl w:val="0"/>
          <w:numId w:val="0"/>
        </w:numPr>
        <w:ind w:left="576" w:hanging="576"/>
        <w:rPr>
          <w:i/>
        </w:rPr>
      </w:pPr>
      <w:bookmarkStart w:id="23" w:name="_Toc476212387"/>
      <w:r>
        <w:rPr>
          <w:i/>
        </w:rPr>
        <w:t>Bảng loaitour:</w:t>
      </w:r>
      <w:bookmarkEnd w:id="23"/>
    </w:p>
    <w:tbl>
      <w:tblPr>
        <w:tblStyle w:val="TableGrid"/>
        <w:tblW w:w="9079" w:type="dxa"/>
        <w:tblLook w:val="04A0" w:firstRow="1" w:lastRow="0" w:firstColumn="1" w:lastColumn="0" w:noHBand="0" w:noVBand="1"/>
      </w:tblPr>
      <w:tblGrid>
        <w:gridCol w:w="1498"/>
        <w:gridCol w:w="1734"/>
        <w:gridCol w:w="1694"/>
        <w:gridCol w:w="1348"/>
        <w:gridCol w:w="1877"/>
        <w:gridCol w:w="928"/>
      </w:tblGrid>
      <w:tr w:rsidR="005F75FF" w:rsidRPr="00AB7B2E" w:rsidTr="00357018">
        <w:tc>
          <w:tcPr>
            <w:tcW w:w="1498" w:type="dxa"/>
          </w:tcPr>
          <w:p w:rsidR="005F75FF" w:rsidRPr="00AB7B2E" w:rsidRDefault="005F75FF" w:rsidP="00357018">
            <w:pPr>
              <w:spacing w:line="264" w:lineRule="auto"/>
              <w:jc w:val="center"/>
              <w:rPr>
                <w:b/>
              </w:rPr>
            </w:pPr>
            <w:r w:rsidRPr="00AB7B2E">
              <w:rPr>
                <w:b/>
              </w:rPr>
              <w:t>Têncột</w:t>
            </w:r>
          </w:p>
        </w:tc>
        <w:tc>
          <w:tcPr>
            <w:tcW w:w="1734" w:type="dxa"/>
          </w:tcPr>
          <w:p w:rsidR="005F75FF" w:rsidRPr="00AB7B2E" w:rsidRDefault="005F75FF" w:rsidP="00357018">
            <w:pPr>
              <w:spacing w:line="264" w:lineRule="auto"/>
              <w:jc w:val="center"/>
              <w:rPr>
                <w:b/>
              </w:rPr>
            </w:pPr>
            <w:r>
              <w:rPr>
                <w:b/>
              </w:rPr>
              <w:t>Khách hàng</w:t>
            </w:r>
            <w:r w:rsidRPr="00AB7B2E">
              <w:rPr>
                <w:b/>
              </w:rPr>
              <w:t>óa/Index</w:t>
            </w:r>
          </w:p>
        </w:tc>
        <w:tc>
          <w:tcPr>
            <w:tcW w:w="1694" w:type="dxa"/>
          </w:tcPr>
          <w:p w:rsidR="005F75FF" w:rsidRPr="00AB7B2E" w:rsidRDefault="005F75FF" w:rsidP="00357018">
            <w:pPr>
              <w:spacing w:line="264" w:lineRule="auto"/>
              <w:jc w:val="center"/>
              <w:rPr>
                <w:b/>
              </w:rPr>
            </w:pPr>
            <w:r w:rsidRPr="00AB7B2E">
              <w:rPr>
                <w:b/>
              </w:rPr>
              <w:t>Kiểudữliệu</w:t>
            </w:r>
          </w:p>
        </w:tc>
        <w:tc>
          <w:tcPr>
            <w:tcW w:w="1348" w:type="dxa"/>
          </w:tcPr>
          <w:p w:rsidR="005F75FF" w:rsidRPr="00AB7B2E" w:rsidRDefault="005F75FF" w:rsidP="00357018">
            <w:pPr>
              <w:spacing w:line="264" w:lineRule="auto"/>
              <w:jc w:val="center"/>
              <w:rPr>
                <w:b/>
              </w:rPr>
            </w:pPr>
            <w:r w:rsidRPr="00AB7B2E">
              <w:rPr>
                <w:b/>
              </w:rPr>
              <w:t>Độdài</w:t>
            </w:r>
          </w:p>
        </w:tc>
        <w:tc>
          <w:tcPr>
            <w:tcW w:w="1877" w:type="dxa"/>
          </w:tcPr>
          <w:p w:rsidR="005F75FF" w:rsidRPr="00AB7B2E" w:rsidRDefault="005F75FF" w:rsidP="00357018">
            <w:pPr>
              <w:spacing w:line="264" w:lineRule="auto"/>
              <w:jc w:val="center"/>
              <w:rPr>
                <w:b/>
              </w:rPr>
            </w:pPr>
            <w:r w:rsidRPr="00AB7B2E">
              <w:rPr>
                <w:b/>
              </w:rPr>
              <w:t>Cho phép Null</w:t>
            </w:r>
          </w:p>
        </w:tc>
        <w:tc>
          <w:tcPr>
            <w:tcW w:w="928" w:type="dxa"/>
          </w:tcPr>
          <w:p w:rsidR="005F75FF" w:rsidRPr="00AB7B2E" w:rsidRDefault="005F75FF" w:rsidP="00357018">
            <w:pPr>
              <w:spacing w:line="264" w:lineRule="auto"/>
              <w:jc w:val="center"/>
              <w:rPr>
                <w:b/>
              </w:rPr>
            </w:pPr>
            <w:r w:rsidRPr="00AB7B2E">
              <w:rPr>
                <w:b/>
              </w:rPr>
              <w:t>Môtả</w:t>
            </w:r>
          </w:p>
        </w:tc>
      </w:tr>
      <w:tr w:rsidR="005F75FF" w:rsidTr="00357018">
        <w:tc>
          <w:tcPr>
            <w:tcW w:w="1498" w:type="dxa"/>
          </w:tcPr>
          <w:p w:rsidR="005F75FF" w:rsidRDefault="005F75FF" w:rsidP="00357018">
            <w:pPr>
              <w:spacing w:line="264" w:lineRule="auto"/>
            </w:pPr>
            <w:r>
              <w:t>MaLoai</w:t>
            </w:r>
          </w:p>
        </w:tc>
        <w:tc>
          <w:tcPr>
            <w:tcW w:w="1734" w:type="dxa"/>
          </w:tcPr>
          <w:p w:rsidR="005F75FF" w:rsidRDefault="005F75FF" w:rsidP="00357018">
            <w:pPr>
              <w:spacing w:line="264" w:lineRule="auto"/>
            </w:pPr>
            <w:r>
              <w:t>Khóa chính</w:t>
            </w:r>
          </w:p>
        </w:tc>
        <w:tc>
          <w:tcPr>
            <w:tcW w:w="1694" w:type="dxa"/>
          </w:tcPr>
          <w:p w:rsidR="005F75FF" w:rsidRDefault="005F75FF" w:rsidP="00357018">
            <w:pPr>
              <w:spacing w:line="264" w:lineRule="auto"/>
            </w:pPr>
            <w:r>
              <w:t>Char</w:t>
            </w:r>
          </w:p>
        </w:tc>
        <w:tc>
          <w:tcPr>
            <w:tcW w:w="1348" w:type="dxa"/>
          </w:tcPr>
          <w:p w:rsidR="005F75FF" w:rsidRDefault="005F75FF" w:rsidP="00357018">
            <w:pPr>
              <w:spacing w:line="264" w:lineRule="auto"/>
            </w:pPr>
            <w:r>
              <w:t>10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MaTour</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30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bl>
    <w:p w:rsidR="005F75FF" w:rsidRDefault="005F75FF" w:rsidP="005F75FF">
      <w:pPr>
        <w:pStyle w:val="Heading2"/>
        <w:numPr>
          <w:ilvl w:val="0"/>
          <w:numId w:val="0"/>
        </w:numPr>
        <w:ind w:left="576" w:hanging="576"/>
        <w:rPr>
          <w:i/>
        </w:rPr>
      </w:pPr>
      <w:bookmarkStart w:id="24" w:name="_Toc476212388"/>
      <w:r>
        <w:rPr>
          <w:i/>
        </w:rPr>
        <w:t>Bảng thanhvien:</w:t>
      </w:r>
      <w:bookmarkEnd w:id="24"/>
    </w:p>
    <w:tbl>
      <w:tblPr>
        <w:tblStyle w:val="TableGrid"/>
        <w:tblW w:w="9079" w:type="dxa"/>
        <w:tblLook w:val="04A0" w:firstRow="1" w:lastRow="0" w:firstColumn="1" w:lastColumn="0" w:noHBand="0" w:noVBand="1"/>
      </w:tblPr>
      <w:tblGrid>
        <w:gridCol w:w="1498"/>
        <w:gridCol w:w="1734"/>
        <w:gridCol w:w="1694"/>
        <w:gridCol w:w="1348"/>
        <w:gridCol w:w="1877"/>
        <w:gridCol w:w="928"/>
      </w:tblGrid>
      <w:tr w:rsidR="005F75FF" w:rsidRPr="00AB7B2E" w:rsidTr="00357018">
        <w:tc>
          <w:tcPr>
            <w:tcW w:w="1498" w:type="dxa"/>
          </w:tcPr>
          <w:p w:rsidR="005F75FF" w:rsidRPr="00AB7B2E" w:rsidRDefault="005F75FF" w:rsidP="00357018">
            <w:pPr>
              <w:spacing w:line="264" w:lineRule="auto"/>
              <w:jc w:val="center"/>
              <w:rPr>
                <w:b/>
              </w:rPr>
            </w:pPr>
            <w:r w:rsidRPr="00AB7B2E">
              <w:rPr>
                <w:b/>
              </w:rPr>
              <w:t>Têncột</w:t>
            </w:r>
          </w:p>
        </w:tc>
        <w:tc>
          <w:tcPr>
            <w:tcW w:w="1734" w:type="dxa"/>
          </w:tcPr>
          <w:p w:rsidR="005F75FF" w:rsidRPr="00AB7B2E" w:rsidRDefault="005F75FF" w:rsidP="00357018">
            <w:pPr>
              <w:spacing w:line="264" w:lineRule="auto"/>
              <w:jc w:val="center"/>
              <w:rPr>
                <w:b/>
              </w:rPr>
            </w:pPr>
            <w:r>
              <w:rPr>
                <w:b/>
              </w:rPr>
              <w:t>Khách hàng</w:t>
            </w:r>
            <w:r w:rsidRPr="00AB7B2E">
              <w:rPr>
                <w:b/>
              </w:rPr>
              <w:t>óa/Index</w:t>
            </w:r>
          </w:p>
        </w:tc>
        <w:tc>
          <w:tcPr>
            <w:tcW w:w="1694" w:type="dxa"/>
          </w:tcPr>
          <w:p w:rsidR="005F75FF" w:rsidRPr="00AB7B2E" w:rsidRDefault="005F75FF" w:rsidP="00357018">
            <w:pPr>
              <w:spacing w:line="264" w:lineRule="auto"/>
              <w:jc w:val="center"/>
              <w:rPr>
                <w:b/>
              </w:rPr>
            </w:pPr>
            <w:r w:rsidRPr="00AB7B2E">
              <w:rPr>
                <w:b/>
              </w:rPr>
              <w:t>Kiểudữliệu</w:t>
            </w:r>
          </w:p>
        </w:tc>
        <w:tc>
          <w:tcPr>
            <w:tcW w:w="1348" w:type="dxa"/>
          </w:tcPr>
          <w:p w:rsidR="005F75FF" w:rsidRPr="00AB7B2E" w:rsidRDefault="005F75FF" w:rsidP="00357018">
            <w:pPr>
              <w:spacing w:line="264" w:lineRule="auto"/>
              <w:jc w:val="center"/>
              <w:rPr>
                <w:b/>
              </w:rPr>
            </w:pPr>
            <w:r w:rsidRPr="00AB7B2E">
              <w:rPr>
                <w:b/>
              </w:rPr>
              <w:t>Độdài</w:t>
            </w:r>
          </w:p>
        </w:tc>
        <w:tc>
          <w:tcPr>
            <w:tcW w:w="1877" w:type="dxa"/>
          </w:tcPr>
          <w:p w:rsidR="005F75FF" w:rsidRPr="00AB7B2E" w:rsidRDefault="005F75FF" w:rsidP="00357018">
            <w:pPr>
              <w:spacing w:line="264" w:lineRule="auto"/>
              <w:jc w:val="center"/>
              <w:rPr>
                <w:b/>
              </w:rPr>
            </w:pPr>
            <w:r w:rsidRPr="00AB7B2E">
              <w:rPr>
                <w:b/>
              </w:rPr>
              <w:t>Cho phép Null</w:t>
            </w:r>
          </w:p>
        </w:tc>
        <w:tc>
          <w:tcPr>
            <w:tcW w:w="928" w:type="dxa"/>
          </w:tcPr>
          <w:p w:rsidR="005F75FF" w:rsidRPr="00AB7B2E" w:rsidRDefault="005F75FF" w:rsidP="00357018">
            <w:pPr>
              <w:spacing w:line="264" w:lineRule="auto"/>
              <w:jc w:val="center"/>
              <w:rPr>
                <w:b/>
              </w:rPr>
            </w:pPr>
            <w:r w:rsidRPr="00AB7B2E">
              <w:rPr>
                <w:b/>
              </w:rPr>
              <w:t>Môtả</w:t>
            </w:r>
          </w:p>
        </w:tc>
      </w:tr>
      <w:tr w:rsidR="005F75FF" w:rsidTr="00357018">
        <w:tc>
          <w:tcPr>
            <w:tcW w:w="1498" w:type="dxa"/>
          </w:tcPr>
          <w:p w:rsidR="005F75FF" w:rsidRDefault="005F75FF" w:rsidP="00357018">
            <w:pPr>
              <w:spacing w:line="264" w:lineRule="auto"/>
            </w:pPr>
            <w:r>
              <w:t>MaTV</w:t>
            </w:r>
          </w:p>
        </w:tc>
        <w:tc>
          <w:tcPr>
            <w:tcW w:w="1734" w:type="dxa"/>
          </w:tcPr>
          <w:p w:rsidR="005F75FF" w:rsidRDefault="005F75FF" w:rsidP="00357018">
            <w:pPr>
              <w:spacing w:line="264" w:lineRule="auto"/>
            </w:pPr>
            <w:r>
              <w:t>Khóa chính</w:t>
            </w:r>
          </w:p>
        </w:tc>
        <w:tc>
          <w:tcPr>
            <w:tcW w:w="1694" w:type="dxa"/>
          </w:tcPr>
          <w:p w:rsidR="005F75FF" w:rsidRDefault="005F75FF" w:rsidP="00357018">
            <w:pPr>
              <w:spacing w:line="264" w:lineRule="auto"/>
            </w:pPr>
            <w:r>
              <w:t>Int</w:t>
            </w:r>
          </w:p>
        </w:tc>
        <w:tc>
          <w:tcPr>
            <w:tcW w:w="1348" w:type="dxa"/>
          </w:tcPr>
          <w:p w:rsidR="005F75FF" w:rsidRDefault="005F75FF" w:rsidP="00357018">
            <w:pPr>
              <w:spacing w:line="264" w:lineRule="auto"/>
            </w:pPr>
            <w:r>
              <w:t>10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User</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30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Password</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50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HoTen</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30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GioiTinh</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10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DiaChi</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Varchar</w:t>
            </w:r>
          </w:p>
        </w:tc>
        <w:tc>
          <w:tcPr>
            <w:tcW w:w="1348" w:type="dxa"/>
          </w:tcPr>
          <w:p w:rsidR="005F75FF" w:rsidRDefault="005F75FF" w:rsidP="00357018">
            <w:pPr>
              <w:spacing w:line="264" w:lineRule="auto"/>
            </w:pPr>
            <w:r>
              <w:t>30</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lastRenderedPageBreak/>
              <w:t>SoCMT</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int</w:t>
            </w:r>
          </w:p>
        </w:tc>
        <w:tc>
          <w:tcPr>
            <w:tcW w:w="1348" w:type="dxa"/>
          </w:tcPr>
          <w:p w:rsidR="005F75FF" w:rsidRDefault="005F75FF" w:rsidP="00357018">
            <w:pPr>
              <w:spacing w:line="264" w:lineRule="auto"/>
            </w:pPr>
            <w:r>
              <w:t>11</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r w:rsidR="005F75FF" w:rsidTr="00357018">
        <w:tc>
          <w:tcPr>
            <w:tcW w:w="1498" w:type="dxa"/>
          </w:tcPr>
          <w:p w:rsidR="005F75FF" w:rsidRDefault="005F75FF" w:rsidP="00357018">
            <w:pPr>
              <w:spacing w:line="264" w:lineRule="auto"/>
            </w:pPr>
            <w:r>
              <w:t>SoDT</w:t>
            </w:r>
          </w:p>
        </w:tc>
        <w:tc>
          <w:tcPr>
            <w:tcW w:w="1734" w:type="dxa"/>
          </w:tcPr>
          <w:p w:rsidR="005F75FF" w:rsidRDefault="005F75FF" w:rsidP="00357018">
            <w:pPr>
              <w:spacing w:line="264" w:lineRule="auto"/>
            </w:pPr>
            <w:r>
              <w:t>Không</w:t>
            </w:r>
          </w:p>
        </w:tc>
        <w:tc>
          <w:tcPr>
            <w:tcW w:w="1694" w:type="dxa"/>
          </w:tcPr>
          <w:p w:rsidR="005F75FF" w:rsidRDefault="005F75FF" w:rsidP="00357018">
            <w:pPr>
              <w:spacing w:line="264" w:lineRule="auto"/>
            </w:pPr>
            <w:r>
              <w:t>Int</w:t>
            </w:r>
          </w:p>
        </w:tc>
        <w:tc>
          <w:tcPr>
            <w:tcW w:w="1348" w:type="dxa"/>
          </w:tcPr>
          <w:p w:rsidR="005F75FF" w:rsidRDefault="005F75FF" w:rsidP="00357018">
            <w:pPr>
              <w:spacing w:line="264" w:lineRule="auto"/>
            </w:pPr>
            <w:r>
              <w:t>11</w:t>
            </w:r>
          </w:p>
        </w:tc>
        <w:tc>
          <w:tcPr>
            <w:tcW w:w="1877" w:type="dxa"/>
          </w:tcPr>
          <w:p w:rsidR="005F75FF" w:rsidRDefault="005F75FF" w:rsidP="00357018">
            <w:pPr>
              <w:spacing w:line="264" w:lineRule="auto"/>
            </w:pPr>
            <w:r>
              <w:t>không</w:t>
            </w:r>
          </w:p>
        </w:tc>
        <w:tc>
          <w:tcPr>
            <w:tcW w:w="928" w:type="dxa"/>
          </w:tcPr>
          <w:p w:rsidR="005F75FF" w:rsidRDefault="005F75FF" w:rsidP="00357018">
            <w:pPr>
              <w:spacing w:line="264" w:lineRule="auto"/>
            </w:pPr>
          </w:p>
        </w:tc>
      </w:tr>
    </w:tbl>
    <w:p w:rsidR="005F75FF" w:rsidRDefault="005F75FF" w:rsidP="005F75FF">
      <w:pPr>
        <w:pStyle w:val="Heading2"/>
        <w:numPr>
          <w:ilvl w:val="0"/>
          <w:numId w:val="0"/>
        </w:numPr>
        <w:ind w:left="576" w:hanging="576"/>
        <w:rPr>
          <w:i/>
        </w:rPr>
      </w:pPr>
      <w:bookmarkStart w:id="25" w:name="_Toc476212389"/>
      <w:r>
        <w:rPr>
          <w:i/>
        </w:rPr>
        <w:t>Bảng tintuc:</w:t>
      </w:r>
      <w:bookmarkEnd w:id="25"/>
    </w:p>
    <w:tbl>
      <w:tblPr>
        <w:tblStyle w:val="TableGrid"/>
        <w:tblW w:w="9079" w:type="dxa"/>
        <w:tblLook w:val="04A0" w:firstRow="1" w:lastRow="0" w:firstColumn="1" w:lastColumn="0" w:noHBand="0" w:noVBand="1"/>
      </w:tblPr>
      <w:tblGrid>
        <w:gridCol w:w="1497"/>
        <w:gridCol w:w="1734"/>
        <w:gridCol w:w="1692"/>
        <w:gridCol w:w="1344"/>
        <w:gridCol w:w="1869"/>
        <w:gridCol w:w="943"/>
      </w:tblGrid>
      <w:tr w:rsidR="005F75FF" w:rsidRPr="00AB7B2E" w:rsidTr="005F75FF">
        <w:tc>
          <w:tcPr>
            <w:tcW w:w="1497" w:type="dxa"/>
          </w:tcPr>
          <w:p w:rsidR="005F75FF" w:rsidRPr="00AB7B2E" w:rsidRDefault="005F75FF" w:rsidP="00357018">
            <w:pPr>
              <w:spacing w:line="264" w:lineRule="auto"/>
              <w:jc w:val="center"/>
              <w:rPr>
                <w:b/>
              </w:rPr>
            </w:pPr>
            <w:r w:rsidRPr="00AB7B2E">
              <w:rPr>
                <w:b/>
              </w:rPr>
              <w:t>Têncột</w:t>
            </w:r>
          </w:p>
        </w:tc>
        <w:tc>
          <w:tcPr>
            <w:tcW w:w="1734" w:type="dxa"/>
          </w:tcPr>
          <w:p w:rsidR="005F75FF" w:rsidRPr="00AB7B2E" w:rsidRDefault="005F75FF" w:rsidP="00357018">
            <w:pPr>
              <w:spacing w:line="264" w:lineRule="auto"/>
              <w:jc w:val="center"/>
              <w:rPr>
                <w:b/>
              </w:rPr>
            </w:pPr>
            <w:r>
              <w:rPr>
                <w:b/>
              </w:rPr>
              <w:t>Khách hàng</w:t>
            </w:r>
            <w:r w:rsidRPr="00AB7B2E">
              <w:rPr>
                <w:b/>
              </w:rPr>
              <w:t>óa/Index</w:t>
            </w:r>
          </w:p>
        </w:tc>
        <w:tc>
          <w:tcPr>
            <w:tcW w:w="1692" w:type="dxa"/>
          </w:tcPr>
          <w:p w:rsidR="005F75FF" w:rsidRPr="00AB7B2E" w:rsidRDefault="005F75FF" w:rsidP="00357018">
            <w:pPr>
              <w:spacing w:line="264" w:lineRule="auto"/>
              <w:jc w:val="center"/>
              <w:rPr>
                <w:b/>
              </w:rPr>
            </w:pPr>
            <w:r w:rsidRPr="00AB7B2E">
              <w:rPr>
                <w:b/>
              </w:rPr>
              <w:t>Kiểudữliệu</w:t>
            </w:r>
          </w:p>
        </w:tc>
        <w:tc>
          <w:tcPr>
            <w:tcW w:w="1344" w:type="dxa"/>
          </w:tcPr>
          <w:p w:rsidR="005F75FF" w:rsidRPr="00AB7B2E" w:rsidRDefault="005F75FF" w:rsidP="00357018">
            <w:pPr>
              <w:spacing w:line="264" w:lineRule="auto"/>
              <w:jc w:val="center"/>
              <w:rPr>
                <w:b/>
              </w:rPr>
            </w:pPr>
            <w:r w:rsidRPr="00AB7B2E">
              <w:rPr>
                <w:b/>
              </w:rPr>
              <w:t>Độdài</w:t>
            </w:r>
          </w:p>
        </w:tc>
        <w:tc>
          <w:tcPr>
            <w:tcW w:w="1869" w:type="dxa"/>
          </w:tcPr>
          <w:p w:rsidR="005F75FF" w:rsidRPr="00AB7B2E" w:rsidRDefault="005F75FF" w:rsidP="00357018">
            <w:pPr>
              <w:spacing w:line="264" w:lineRule="auto"/>
              <w:jc w:val="center"/>
              <w:rPr>
                <w:b/>
              </w:rPr>
            </w:pPr>
            <w:r w:rsidRPr="00AB7B2E">
              <w:rPr>
                <w:b/>
              </w:rPr>
              <w:t>Cho phép Null</w:t>
            </w:r>
          </w:p>
        </w:tc>
        <w:tc>
          <w:tcPr>
            <w:tcW w:w="943" w:type="dxa"/>
          </w:tcPr>
          <w:p w:rsidR="005F75FF" w:rsidRPr="00AB7B2E" w:rsidRDefault="005F75FF" w:rsidP="00357018">
            <w:pPr>
              <w:spacing w:line="264" w:lineRule="auto"/>
              <w:jc w:val="center"/>
              <w:rPr>
                <w:b/>
              </w:rPr>
            </w:pPr>
            <w:r w:rsidRPr="00AB7B2E">
              <w:rPr>
                <w:b/>
              </w:rPr>
              <w:t>Môtả</w:t>
            </w:r>
          </w:p>
        </w:tc>
      </w:tr>
      <w:tr w:rsidR="005F75FF" w:rsidTr="005F75FF">
        <w:tc>
          <w:tcPr>
            <w:tcW w:w="1497" w:type="dxa"/>
          </w:tcPr>
          <w:p w:rsidR="005F75FF" w:rsidRDefault="005F75FF" w:rsidP="00357018">
            <w:pPr>
              <w:spacing w:line="264" w:lineRule="auto"/>
            </w:pPr>
            <w:r>
              <w:t>MaTin</w:t>
            </w:r>
          </w:p>
        </w:tc>
        <w:tc>
          <w:tcPr>
            <w:tcW w:w="1734" w:type="dxa"/>
          </w:tcPr>
          <w:p w:rsidR="005F75FF" w:rsidRDefault="005F75FF" w:rsidP="00357018">
            <w:pPr>
              <w:spacing w:line="264" w:lineRule="auto"/>
            </w:pPr>
            <w:r>
              <w:t>Khóa chính</w:t>
            </w:r>
          </w:p>
        </w:tc>
        <w:tc>
          <w:tcPr>
            <w:tcW w:w="1692" w:type="dxa"/>
          </w:tcPr>
          <w:p w:rsidR="005F75FF" w:rsidRDefault="005F75FF" w:rsidP="00357018">
            <w:pPr>
              <w:spacing w:line="264" w:lineRule="auto"/>
            </w:pPr>
            <w:r>
              <w:t>Char</w:t>
            </w:r>
          </w:p>
        </w:tc>
        <w:tc>
          <w:tcPr>
            <w:tcW w:w="1344" w:type="dxa"/>
          </w:tcPr>
          <w:p w:rsidR="005F75FF" w:rsidRDefault="005F75FF" w:rsidP="00357018">
            <w:pPr>
              <w:spacing w:line="264" w:lineRule="auto"/>
            </w:pPr>
            <w:r>
              <w:t>10</w:t>
            </w: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5F75FF" w:rsidTr="005F75FF">
        <w:tc>
          <w:tcPr>
            <w:tcW w:w="1497" w:type="dxa"/>
          </w:tcPr>
          <w:p w:rsidR="005F75FF" w:rsidRDefault="005F75FF" w:rsidP="00357018">
            <w:pPr>
              <w:spacing w:line="264" w:lineRule="auto"/>
            </w:pPr>
            <w:r>
              <w:t>TenTin</w:t>
            </w:r>
          </w:p>
        </w:tc>
        <w:tc>
          <w:tcPr>
            <w:tcW w:w="1734" w:type="dxa"/>
          </w:tcPr>
          <w:p w:rsidR="005F75FF" w:rsidRDefault="005F75FF" w:rsidP="00357018">
            <w:pPr>
              <w:spacing w:line="264" w:lineRule="auto"/>
            </w:pPr>
            <w:r>
              <w:t>Không</w:t>
            </w:r>
          </w:p>
        </w:tc>
        <w:tc>
          <w:tcPr>
            <w:tcW w:w="1692" w:type="dxa"/>
          </w:tcPr>
          <w:p w:rsidR="005F75FF" w:rsidRDefault="005F75FF" w:rsidP="00357018">
            <w:pPr>
              <w:spacing w:line="264" w:lineRule="auto"/>
            </w:pPr>
            <w:r>
              <w:t>Varchar</w:t>
            </w:r>
          </w:p>
        </w:tc>
        <w:tc>
          <w:tcPr>
            <w:tcW w:w="1344" w:type="dxa"/>
          </w:tcPr>
          <w:p w:rsidR="005F75FF" w:rsidRDefault="005F75FF" w:rsidP="00357018">
            <w:pPr>
              <w:spacing w:line="264" w:lineRule="auto"/>
            </w:pPr>
            <w:r>
              <w:t>10</w:t>
            </w: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5F75FF" w:rsidTr="005F75FF">
        <w:tc>
          <w:tcPr>
            <w:tcW w:w="1497" w:type="dxa"/>
          </w:tcPr>
          <w:p w:rsidR="005F75FF" w:rsidRDefault="005F75FF" w:rsidP="00357018">
            <w:pPr>
              <w:spacing w:line="264" w:lineRule="auto"/>
            </w:pPr>
            <w:r>
              <w:t>Anh</w:t>
            </w:r>
          </w:p>
        </w:tc>
        <w:tc>
          <w:tcPr>
            <w:tcW w:w="1734" w:type="dxa"/>
          </w:tcPr>
          <w:p w:rsidR="005F75FF" w:rsidRDefault="005F75FF" w:rsidP="00357018">
            <w:pPr>
              <w:spacing w:line="264" w:lineRule="auto"/>
            </w:pPr>
            <w:r>
              <w:t>Không</w:t>
            </w:r>
          </w:p>
        </w:tc>
        <w:tc>
          <w:tcPr>
            <w:tcW w:w="1692" w:type="dxa"/>
          </w:tcPr>
          <w:p w:rsidR="005F75FF" w:rsidRDefault="005F75FF" w:rsidP="00357018">
            <w:pPr>
              <w:spacing w:line="264" w:lineRule="auto"/>
            </w:pPr>
            <w:r>
              <w:t>Varchar</w:t>
            </w:r>
          </w:p>
        </w:tc>
        <w:tc>
          <w:tcPr>
            <w:tcW w:w="1344" w:type="dxa"/>
          </w:tcPr>
          <w:p w:rsidR="005F75FF" w:rsidRDefault="005F75FF" w:rsidP="00357018">
            <w:pPr>
              <w:spacing w:line="264" w:lineRule="auto"/>
            </w:pPr>
            <w:r>
              <w:t>50</w:t>
            </w: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r>
              <w:t>Đường dẫn ảnh</w:t>
            </w:r>
          </w:p>
        </w:tc>
      </w:tr>
      <w:tr w:rsidR="005F75FF" w:rsidTr="005F75FF">
        <w:tc>
          <w:tcPr>
            <w:tcW w:w="1497" w:type="dxa"/>
          </w:tcPr>
          <w:p w:rsidR="005F75FF" w:rsidRDefault="005F75FF" w:rsidP="005F75FF">
            <w:pPr>
              <w:spacing w:line="264" w:lineRule="auto"/>
            </w:pPr>
            <w:r>
              <w:t>NDTomTat</w:t>
            </w:r>
          </w:p>
        </w:tc>
        <w:tc>
          <w:tcPr>
            <w:tcW w:w="1734" w:type="dxa"/>
          </w:tcPr>
          <w:p w:rsidR="005F75FF" w:rsidRDefault="005F75FF" w:rsidP="00357018">
            <w:pPr>
              <w:spacing w:line="264" w:lineRule="auto"/>
            </w:pPr>
            <w:r>
              <w:t>không</w:t>
            </w:r>
          </w:p>
        </w:tc>
        <w:tc>
          <w:tcPr>
            <w:tcW w:w="1692" w:type="dxa"/>
          </w:tcPr>
          <w:p w:rsidR="005F75FF" w:rsidRDefault="005F75FF" w:rsidP="00357018">
            <w:pPr>
              <w:spacing w:line="264" w:lineRule="auto"/>
            </w:pPr>
            <w:r>
              <w:t>Text</w:t>
            </w:r>
          </w:p>
        </w:tc>
        <w:tc>
          <w:tcPr>
            <w:tcW w:w="1344" w:type="dxa"/>
          </w:tcPr>
          <w:p w:rsidR="005F75FF" w:rsidRDefault="005F75FF" w:rsidP="00357018">
            <w:pPr>
              <w:spacing w:line="264" w:lineRule="auto"/>
            </w:pP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5F75FF" w:rsidTr="005F75FF">
        <w:tc>
          <w:tcPr>
            <w:tcW w:w="1497" w:type="dxa"/>
          </w:tcPr>
          <w:p w:rsidR="005F75FF" w:rsidRDefault="005F75FF" w:rsidP="00357018">
            <w:pPr>
              <w:spacing w:line="264" w:lineRule="auto"/>
            </w:pPr>
            <w:r>
              <w:t>NoiDung</w:t>
            </w:r>
          </w:p>
        </w:tc>
        <w:tc>
          <w:tcPr>
            <w:tcW w:w="1734" w:type="dxa"/>
          </w:tcPr>
          <w:p w:rsidR="005F75FF" w:rsidRDefault="005F75FF" w:rsidP="00357018">
            <w:pPr>
              <w:spacing w:line="264" w:lineRule="auto"/>
            </w:pPr>
            <w:r>
              <w:t>Không</w:t>
            </w:r>
          </w:p>
        </w:tc>
        <w:tc>
          <w:tcPr>
            <w:tcW w:w="1692" w:type="dxa"/>
          </w:tcPr>
          <w:p w:rsidR="005F75FF" w:rsidRDefault="005F75FF" w:rsidP="00357018">
            <w:pPr>
              <w:spacing w:line="264" w:lineRule="auto"/>
            </w:pPr>
            <w:r>
              <w:t>Text</w:t>
            </w:r>
          </w:p>
        </w:tc>
        <w:tc>
          <w:tcPr>
            <w:tcW w:w="1344" w:type="dxa"/>
          </w:tcPr>
          <w:p w:rsidR="005F75FF" w:rsidRDefault="005F75FF" w:rsidP="00357018">
            <w:pPr>
              <w:spacing w:line="264" w:lineRule="auto"/>
            </w:pP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5F75FF" w:rsidTr="005F75FF">
        <w:tc>
          <w:tcPr>
            <w:tcW w:w="1497" w:type="dxa"/>
          </w:tcPr>
          <w:p w:rsidR="005F75FF" w:rsidRDefault="005F75FF" w:rsidP="00357018">
            <w:pPr>
              <w:spacing w:line="264" w:lineRule="auto"/>
            </w:pPr>
            <w:r>
              <w:t>NgayGui</w:t>
            </w:r>
          </w:p>
        </w:tc>
        <w:tc>
          <w:tcPr>
            <w:tcW w:w="1734" w:type="dxa"/>
          </w:tcPr>
          <w:p w:rsidR="005F75FF" w:rsidRDefault="005F75FF" w:rsidP="00357018">
            <w:pPr>
              <w:spacing w:line="264" w:lineRule="auto"/>
            </w:pPr>
            <w:r>
              <w:t>Không</w:t>
            </w:r>
          </w:p>
        </w:tc>
        <w:tc>
          <w:tcPr>
            <w:tcW w:w="1692" w:type="dxa"/>
          </w:tcPr>
          <w:p w:rsidR="005F75FF" w:rsidRDefault="005F75FF" w:rsidP="00357018">
            <w:pPr>
              <w:spacing w:line="264" w:lineRule="auto"/>
            </w:pPr>
            <w:r>
              <w:t>datetime</w:t>
            </w:r>
          </w:p>
        </w:tc>
        <w:tc>
          <w:tcPr>
            <w:tcW w:w="1344" w:type="dxa"/>
          </w:tcPr>
          <w:p w:rsidR="005F75FF" w:rsidRDefault="005F75FF" w:rsidP="00357018">
            <w:pPr>
              <w:spacing w:line="264" w:lineRule="auto"/>
            </w:pPr>
          </w:p>
        </w:tc>
        <w:tc>
          <w:tcPr>
            <w:tcW w:w="186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bl>
    <w:p w:rsidR="005F75FF" w:rsidRDefault="005F75FF" w:rsidP="005F75FF">
      <w:pPr>
        <w:pStyle w:val="Heading2"/>
        <w:numPr>
          <w:ilvl w:val="0"/>
          <w:numId w:val="0"/>
        </w:numPr>
        <w:ind w:left="576" w:hanging="576"/>
        <w:rPr>
          <w:i/>
        </w:rPr>
      </w:pPr>
      <w:bookmarkStart w:id="26" w:name="_Toc476212390"/>
      <w:r>
        <w:rPr>
          <w:i/>
        </w:rPr>
        <w:t>Bảng tintuc:</w:t>
      </w:r>
      <w:bookmarkEnd w:id="26"/>
    </w:p>
    <w:tbl>
      <w:tblPr>
        <w:tblStyle w:val="TableGrid"/>
        <w:tblW w:w="9079" w:type="dxa"/>
        <w:tblLook w:val="04A0" w:firstRow="1" w:lastRow="0" w:firstColumn="1" w:lastColumn="0" w:noHBand="0" w:noVBand="1"/>
      </w:tblPr>
      <w:tblGrid>
        <w:gridCol w:w="1863"/>
        <w:gridCol w:w="1734"/>
        <w:gridCol w:w="1639"/>
        <w:gridCol w:w="1241"/>
        <w:gridCol w:w="1659"/>
        <w:gridCol w:w="943"/>
      </w:tblGrid>
      <w:tr w:rsidR="00406CE4" w:rsidRPr="00AB7B2E" w:rsidTr="00406CE4">
        <w:tc>
          <w:tcPr>
            <w:tcW w:w="1863" w:type="dxa"/>
          </w:tcPr>
          <w:p w:rsidR="005F75FF" w:rsidRPr="00AB7B2E" w:rsidRDefault="005F75FF" w:rsidP="00357018">
            <w:pPr>
              <w:spacing w:line="264" w:lineRule="auto"/>
              <w:jc w:val="center"/>
              <w:rPr>
                <w:b/>
              </w:rPr>
            </w:pPr>
            <w:r w:rsidRPr="00AB7B2E">
              <w:rPr>
                <w:b/>
              </w:rPr>
              <w:t>Têncột</w:t>
            </w:r>
          </w:p>
        </w:tc>
        <w:tc>
          <w:tcPr>
            <w:tcW w:w="1734" w:type="dxa"/>
          </w:tcPr>
          <w:p w:rsidR="005F75FF" w:rsidRPr="00AB7B2E" w:rsidRDefault="005F75FF" w:rsidP="00357018">
            <w:pPr>
              <w:spacing w:line="264" w:lineRule="auto"/>
              <w:jc w:val="center"/>
              <w:rPr>
                <w:b/>
              </w:rPr>
            </w:pPr>
            <w:r>
              <w:rPr>
                <w:b/>
              </w:rPr>
              <w:t>Khách hàng</w:t>
            </w:r>
            <w:r w:rsidRPr="00AB7B2E">
              <w:rPr>
                <w:b/>
              </w:rPr>
              <w:t>óa/Index</w:t>
            </w:r>
          </w:p>
        </w:tc>
        <w:tc>
          <w:tcPr>
            <w:tcW w:w="1639" w:type="dxa"/>
          </w:tcPr>
          <w:p w:rsidR="005F75FF" w:rsidRPr="00AB7B2E" w:rsidRDefault="005F75FF" w:rsidP="00357018">
            <w:pPr>
              <w:spacing w:line="264" w:lineRule="auto"/>
              <w:jc w:val="center"/>
              <w:rPr>
                <w:b/>
              </w:rPr>
            </w:pPr>
            <w:r w:rsidRPr="00AB7B2E">
              <w:rPr>
                <w:b/>
              </w:rPr>
              <w:t>Kiểudữliệu</w:t>
            </w:r>
          </w:p>
        </w:tc>
        <w:tc>
          <w:tcPr>
            <w:tcW w:w="1241" w:type="dxa"/>
          </w:tcPr>
          <w:p w:rsidR="005F75FF" w:rsidRPr="00AB7B2E" w:rsidRDefault="005F75FF" w:rsidP="00357018">
            <w:pPr>
              <w:spacing w:line="264" w:lineRule="auto"/>
              <w:jc w:val="center"/>
              <w:rPr>
                <w:b/>
              </w:rPr>
            </w:pPr>
            <w:r w:rsidRPr="00AB7B2E">
              <w:rPr>
                <w:b/>
              </w:rPr>
              <w:t>Độdài</w:t>
            </w:r>
          </w:p>
        </w:tc>
        <w:tc>
          <w:tcPr>
            <w:tcW w:w="1659" w:type="dxa"/>
          </w:tcPr>
          <w:p w:rsidR="005F75FF" w:rsidRPr="00AB7B2E" w:rsidRDefault="005F75FF" w:rsidP="00357018">
            <w:pPr>
              <w:spacing w:line="264" w:lineRule="auto"/>
              <w:jc w:val="center"/>
              <w:rPr>
                <w:b/>
              </w:rPr>
            </w:pPr>
            <w:r w:rsidRPr="00AB7B2E">
              <w:rPr>
                <w:b/>
              </w:rPr>
              <w:t>Cho phép Null</w:t>
            </w:r>
          </w:p>
        </w:tc>
        <w:tc>
          <w:tcPr>
            <w:tcW w:w="943" w:type="dxa"/>
          </w:tcPr>
          <w:p w:rsidR="005F75FF" w:rsidRPr="00AB7B2E" w:rsidRDefault="005F75FF" w:rsidP="00357018">
            <w:pPr>
              <w:spacing w:line="264" w:lineRule="auto"/>
              <w:jc w:val="center"/>
              <w:rPr>
                <w:b/>
              </w:rPr>
            </w:pPr>
            <w:r w:rsidRPr="00AB7B2E">
              <w:rPr>
                <w:b/>
              </w:rPr>
              <w:t>Môtả</w:t>
            </w:r>
          </w:p>
        </w:tc>
      </w:tr>
      <w:tr w:rsidR="00406CE4" w:rsidTr="00406CE4">
        <w:tc>
          <w:tcPr>
            <w:tcW w:w="1863" w:type="dxa"/>
          </w:tcPr>
          <w:p w:rsidR="005F75FF" w:rsidRDefault="005F75FF" w:rsidP="00357018">
            <w:pPr>
              <w:spacing w:line="264" w:lineRule="auto"/>
            </w:pPr>
            <w:r>
              <w:t>MaTour</w:t>
            </w:r>
          </w:p>
        </w:tc>
        <w:tc>
          <w:tcPr>
            <w:tcW w:w="1734" w:type="dxa"/>
          </w:tcPr>
          <w:p w:rsidR="005F75FF" w:rsidRDefault="005F75FF" w:rsidP="00357018">
            <w:pPr>
              <w:spacing w:line="264" w:lineRule="auto"/>
            </w:pPr>
            <w:r>
              <w:t>Khóa chính</w:t>
            </w:r>
          </w:p>
        </w:tc>
        <w:tc>
          <w:tcPr>
            <w:tcW w:w="1639" w:type="dxa"/>
          </w:tcPr>
          <w:p w:rsidR="005F75FF" w:rsidRDefault="005F75FF" w:rsidP="00357018">
            <w:pPr>
              <w:spacing w:line="264" w:lineRule="auto"/>
            </w:pPr>
            <w:r>
              <w:t>Char</w:t>
            </w:r>
          </w:p>
        </w:tc>
        <w:tc>
          <w:tcPr>
            <w:tcW w:w="1241" w:type="dxa"/>
          </w:tcPr>
          <w:p w:rsidR="005F75FF" w:rsidRDefault="005F75FF" w:rsidP="00357018">
            <w:pPr>
              <w:spacing w:line="264" w:lineRule="auto"/>
            </w:pPr>
            <w:r>
              <w:t>10</w:t>
            </w: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406CE4" w:rsidTr="00406CE4">
        <w:tc>
          <w:tcPr>
            <w:tcW w:w="1863" w:type="dxa"/>
          </w:tcPr>
          <w:p w:rsidR="005F75FF" w:rsidRDefault="005F75FF" w:rsidP="00357018">
            <w:pPr>
              <w:spacing w:line="264" w:lineRule="auto"/>
            </w:pPr>
            <w:r>
              <w:t>MaKH</w:t>
            </w:r>
          </w:p>
        </w:tc>
        <w:tc>
          <w:tcPr>
            <w:tcW w:w="1734" w:type="dxa"/>
          </w:tcPr>
          <w:p w:rsidR="005F75FF" w:rsidRDefault="005F75FF" w:rsidP="00357018">
            <w:pPr>
              <w:spacing w:line="264" w:lineRule="auto"/>
            </w:pPr>
            <w:r>
              <w:t>Khóa ngoại</w:t>
            </w:r>
          </w:p>
        </w:tc>
        <w:tc>
          <w:tcPr>
            <w:tcW w:w="1639" w:type="dxa"/>
          </w:tcPr>
          <w:p w:rsidR="005F75FF" w:rsidRDefault="005F75FF" w:rsidP="00357018">
            <w:pPr>
              <w:spacing w:line="264" w:lineRule="auto"/>
            </w:pPr>
            <w:r>
              <w:t>Varchar</w:t>
            </w:r>
          </w:p>
        </w:tc>
        <w:tc>
          <w:tcPr>
            <w:tcW w:w="1241" w:type="dxa"/>
          </w:tcPr>
          <w:p w:rsidR="005F75FF" w:rsidRDefault="005F75FF" w:rsidP="00357018">
            <w:pPr>
              <w:spacing w:line="264" w:lineRule="auto"/>
            </w:pPr>
            <w:r>
              <w:t>10</w:t>
            </w: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406CE4" w:rsidTr="00406CE4">
        <w:tc>
          <w:tcPr>
            <w:tcW w:w="1863" w:type="dxa"/>
          </w:tcPr>
          <w:p w:rsidR="00406CE4" w:rsidRDefault="00406CE4" w:rsidP="00357018">
            <w:pPr>
              <w:spacing w:line="264" w:lineRule="auto"/>
            </w:pPr>
            <w:r>
              <w:t>MaLoai</w:t>
            </w:r>
          </w:p>
        </w:tc>
        <w:tc>
          <w:tcPr>
            <w:tcW w:w="1734" w:type="dxa"/>
          </w:tcPr>
          <w:p w:rsidR="00406CE4" w:rsidRDefault="00406CE4" w:rsidP="00357018">
            <w:pPr>
              <w:spacing w:line="264" w:lineRule="auto"/>
            </w:pPr>
            <w:r>
              <w:t>Khóa ngoại</w:t>
            </w:r>
          </w:p>
        </w:tc>
        <w:tc>
          <w:tcPr>
            <w:tcW w:w="1639" w:type="dxa"/>
          </w:tcPr>
          <w:p w:rsidR="00406CE4" w:rsidRDefault="00406CE4" w:rsidP="00357018">
            <w:pPr>
              <w:spacing w:line="264" w:lineRule="auto"/>
            </w:pPr>
            <w:r>
              <w:t>Varchar</w:t>
            </w:r>
          </w:p>
        </w:tc>
        <w:tc>
          <w:tcPr>
            <w:tcW w:w="1241" w:type="dxa"/>
          </w:tcPr>
          <w:p w:rsidR="00406CE4" w:rsidRDefault="00406CE4" w:rsidP="00357018">
            <w:pPr>
              <w:spacing w:line="264" w:lineRule="auto"/>
            </w:pPr>
            <w:r>
              <w:t>10</w:t>
            </w:r>
          </w:p>
        </w:tc>
        <w:tc>
          <w:tcPr>
            <w:tcW w:w="165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r w:rsidR="005F75FF" w:rsidTr="00406CE4">
        <w:tc>
          <w:tcPr>
            <w:tcW w:w="1863" w:type="dxa"/>
          </w:tcPr>
          <w:p w:rsidR="005F75FF" w:rsidRDefault="00406CE4" w:rsidP="00357018">
            <w:pPr>
              <w:spacing w:line="264" w:lineRule="auto"/>
            </w:pPr>
            <w:r>
              <w:t>MaDD</w:t>
            </w:r>
          </w:p>
        </w:tc>
        <w:tc>
          <w:tcPr>
            <w:tcW w:w="1734" w:type="dxa"/>
          </w:tcPr>
          <w:p w:rsidR="005F75FF" w:rsidRDefault="00406CE4" w:rsidP="00357018">
            <w:pPr>
              <w:spacing w:line="264" w:lineRule="auto"/>
            </w:pPr>
            <w:r>
              <w:t>Khóa ngoại</w:t>
            </w:r>
          </w:p>
        </w:tc>
        <w:tc>
          <w:tcPr>
            <w:tcW w:w="1639" w:type="dxa"/>
          </w:tcPr>
          <w:p w:rsidR="005F75FF" w:rsidRDefault="00406CE4" w:rsidP="00357018">
            <w:pPr>
              <w:spacing w:line="264" w:lineRule="auto"/>
            </w:pPr>
            <w:r>
              <w:t>Varchar</w:t>
            </w:r>
          </w:p>
        </w:tc>
        <w:tc>
          <w:tcPr>
            <w:tcW w:w="1241" w:type="dxa"/>
          </w:tcPr>
          <w:p w:rsidR="005F75FF" w:rsidRDefault="00406CE4" w:rsidP="00357018">
            <w:pPr>
              <w:spacing w:line="264" w:lineRule="auto"/>
            </w:pPr>
            <w:r>
              <w:t>10</w:t>
            </w:r>
          </w:p>
        </w:tc>
        <w:tc>
          <w:tcPr>
            <w:tcW w:w="1659" w:type="dxa"/>
          </w:tcPr>
          <w:p w:rsidR="005F75FF" w:rsidRDefault="00406CE4" w:rsidP="00357018">
            <w:pPr>
              <w:spacing w:line="264" w:lineRule="auto"/>
            </w:pPr>
            <w:r>
              <w:t>Không</w:t>
            </w:r>
          </w:p>
        </w:tc>
        <w:tc>
          <w:tcPr>
            <w:tcW w:w="943" w:type="dxa"/>
          </w:tcPr>
          <w:p w:rsidR="005F75FF" w:rsidRDefault="005F75FF" w:rsidP="00357018">
            <w:pPr>
              <w:spacing w:line="264" w:lineRule="auto"/>
            </w:pPr>
          </w:p>
        </w:tc>
      </w:tr>
      <w:tr w:rsidR="005F75FF" w:rsidTr="00406CE4">
        <w:tc>
          <w:tcPr>
            <w:tcW w:w="1863" w:type="dxa"/>
          </w:tcPr>
          <w:p w:rsidR="005F75FF" w:rsidRDefault="00406CE4" w:rsidP="00357018">
            <w:pPr>
              <w:spacing w:line="264" w:lineRule="auto"/>
            </w:pPr>
            <w:r>
              <w:t>TenTour</w:t>
            </w:r>
          </w:p>
        </w:tc>
        <w:tc>
          <w:tcPr>
            <w:tcW w:w="1734" w:type="dxa"/>
          </w:tcPr>
          <w:p w:rsidR="005F75FF" w:rsidRDefault="00406CE4" w:rsidP="00357018">
            <w:pPr>
              <w:spacing w:line="264" w:lineRule="auto"/>
            </w:pPr>
            <w:r>
              <w:t>Không</w:t>
            </w:r>
          </w:p>
        </w:tc>
        <w:tc>
          <w:tcPr>
            <w:tcW w:w="1639" w:type="dxa"/>
          </w:tcPr>
          <w:p w:rsidR="005F75FF" w:rsidRDefault="00406CE4" w:rsidP="00357018">
            <w:pPr>
              <w:spacing w:line="264" w:lineRule="auto"/>
            </w:pPr>
            <w:r>
              <w:t>Varchar</w:t>
            </w:r>
          </w:p>
        </w:tc>
        <w:tc>
          <w:tcPr>
            <w:tcW w:w="1241" w:type="dxa"/>
          </w:tcPr>
          <w:p w:rsidR="005F75FF" w:rsidRDefault="00406CE4" w:rsidP="00357018">
            <w:pPr>
              <w:spacing w:line="264" w:lineRule="auto"/>
            </w:pPr>
            <w:r>
              <w:t>100</w:t>
            </w:r>
          </w:p>
        </w:tc>
        <w:tc>
          <w:tcPr>
            <w:tcW w:w="1659" w:type="dxa"/>
          </w:tcPr>
          <w:p w:rsidR="005F75FF" w:rsidRDefault="00406CE4" w:rsidP="00357018">
            <w:pPr>
              <w:spacing w:line="264" w:lineRule="auto"/>
            </w:pPr>
            <w:r>
              <w:t>Không</w:t>
            </w:r>
          </w:p>
        </w:tc>
        <w:tc>
          <w:tcPr>
            <w:tcW w:w="943" w:type="dxa"/>
          </w:tcPr>
          <w:p w:rsidR="005F75FF" w:rsidRDefault="005F75FF" w:rsidP="00357018">
            <w:pPr>
              <w:spacing w:line="264" w:lineRule="auto"/>
            </w:pPr>
          </w:p>
        </w:tc>
      </w:tr>
      <w:tr w:rsidR="005F75FF" w:rsidTr="00406CE4">
        <w:tc>
          <w:tcPr>
            <w:tcW w:w="1863" w:type="dxa"/>
          </w:tcPr>
          <w:p w:rsidR="005F75FF" w:rsidRDefault="005F75FF" w:rsidP="00357018">
            <w:pPr>
              <w:spacing w:line="264" w:lineRule="auto"/>
            </w:pPr>
            <w:r>
              <w:t>Anh</w:t>
            </w:r>
          </w:p>
        </w:tc>
        <w:tc>
          <w:tcPr>
            <w:tcW w:w="1734" w:type="dxa"/>
          </w:tcPr>
          <w:p w:rsidR="005F75FF" w:rsidRDefault="005F75FF" w:rsidP="00357018">
            <w:pPr>
              <w:spacing w:line="264" w:lineRule="auto"/>
            </w:pPr>
            <w:r>
              <w:t>Không</w:t>
            </w:r>
          </w:p>
        </w:tc>
        <w:tc>
          <w:tcPr>
            <w:tcW w:w="1639" w:type="dxa"/>
          </w:tcPr>
          <w:p w:rsidR="005F75FF" w:rsidRDefault="005F75FF" w:rsidP="00357018">
            <w:pPr>
              <w:spacing w:line="264" w:lineRule="auto"/>
            </w:pPr>
            <w:r>
              <w:t>Varchar</w:t>
            </w:r>
          </w:p>
        </w:tc>
        <w:tc>
          <w:tcPr>
            <w:tcW w:w="1241" w:type="dxa"/>
          </w:tcPr>
          <w:p w:rsidR="005F75FF" w:rsidRDefault="005F75FF" w:rsidP="00357018">
            <w:pPr>
              <w:spacing w:line="264" w:lineRule="auto"/>
            </w:pPr>
            <w:r>
              <w:t>50</w:t>
            </w: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r>
              <w:t>Đường dẫn ảnh</w:t>
            </w:r>
          </w:p>
        </w:tc>
      </w:tr>
      <w:tr w:rsidR="005F75FF" w:rsidTr="00406CE4">
        <w:tc>
          <w:tcPr>
            <w:tcW w:w="1863" w:type="dxa"/>
          </w:tcPr>
          <w:p w:rsidR="005F75FF" w:rsidRDefault="00406CE4" w:rsidP="00357018">
            <w:pPr>
              <w:spacing w:line="264" w:lineRule="auto"/>
            </w:pPr>
            <w:r>
              <w:t>GTTour</w:t>
            </w:r>
          </w:p>
        </w:tc>
        <w:tc>
          <w:tcPr>
            <w:tcW w:w="1734" w:type="dxa"/>
          </w:tcPr>
          <w:p w:rsidR="005F75FF" w:rsidRDefault="005F75FF" w:rsidP="00357018">
            <w:pPr>
              <w:spacing w:line="264" w:lineRule="auto"/>
            </w:pPr>
            <w:r>
              <w:t>không</w:t>
            </w:r>
          </w:p>
        </w:tc>
        <w:tc>
          <w:tcPr>
            <w:tcW w:w="1639" w:type="dxa"/>
          </w:tcPr>
          <w:p w:rsidR="005F75FF" w:rsidRDefault="005F75FF" w:rsidP="00357018">
            <w:pPr>
              <w:spacing w:line="264" w:lineRule="auto"/>
            </w:pPr>
            <w:r>
              <w:t>Text</w:t>
            </w:r>
          </w:p>
        </w:tc>
        <w:tc>
          <w:tcPr>
            <w:tcW w:w="1241" w:type="dxa"/>
          </w:tcPr>
          <w:p w:rsidR="005F75FF" w:rsidRDefault="005F75FF" w:rsidP="00357018">
            <w:pPr>
              <w:spacing w:line="264" w:lineRule="auto"/>
            </w:pP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406CE4" w:rsidTr="00406CE4">
        <w:tc>
          <w:tcPr>
            <w:tcW w:w="1863" w:type="dxa"/>
          </w:tcPr>
          <w:p w:rsidR="00406CE4" w:rsidRDefault="00406CE4" w:rsidP="00357018">
            <w:pPr>
              <w:spacing w:line="264" w:lineRule="auto"/>
            </w:pPr>
            <w:r>
              <w:t>GiaTour</w:t>
            </w:r>
          </w:p>
        </w:tc>
        <w:tc>
          <w:tcPr>
            <w:tcW w:w="1734" w:type="dxa"/>
          </w:tcPr>
          <w:p w:rsidR="00406CE4" w:rsidRDefault="00406CE4" w:rsidP="00357018">
            <w:pPr>
              <w:spacing w:line="264" w:lineRule="auto"/>
            </w:pPr>
            <w:r>
              <w:t>Không</w:t>
            </w:r>
          </w:p>
        </w:tc>
        <w:tc>
          <w:tcPr>
            <w:tcW w:w="1639" w:type="dxa"/>
          </w:tcPr>
          <w:p w:rsidR="00406CE4" w:rsidRDefault="00406CE4" w:rsidP="00357018">
            <w:pPr>
              <w:spacing w:line="264" w:lineRule="auto"/>
            </w:pPr>
            <w:r>
              <w:t>Decimal</w:t>
            </w:r>
          </w:p>
        </w:tc>
        <w:tc>
          <w:tcPr>
            <w:tcW w:w="1241" w:type="dxa"/>
          </w:tcPr>
          <w:p w:rsidR="00406CE4" w:rsidRDefault="00406CE4" w:rsidP="00357018">
            <w:pPr>
              <w:spacing w:line="264" w:lineRule="auto"/>
            </w:pPr>
            <w:r>
              <w:t>(10,0)</w:t>
            </w:r>
          </w:p>
        </w:tc>
        <w:tc>
          <w:tcPr>
            <w:tcW w:w="165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r w:rsidR="005F75FF" w:rsidTr="00406CE4">
        <w:tc>
          <w:tcPr>
            <w:tcW w:w="1863" w:type="dxa"/>
          </w:tcPr>
          <w:p w:rsidR="005F75FF" w:rsidRDefault="005F75FF" w:rsidP="00357018">
            <w:pPr>
              <w:spacing w:line="264" w:lineRule="auto"/>
            </w:pPr>
            <w:r>
              <w:t>NoiDung</w:t>
            </w:r>
          </w:p>
        </w:tc>
        <w:tc>
          <w:tcPr>
            <w:tcW w:w="1734" w:type="dxa"/>
          </w:tcPr>
          <w:p w:rsidR="005F75FF" w:rsidRDefault="005F75FF" w:rsidP="00357018">
            <w:pPr>
              <w:spacing w:line="264" w:lineRule="auto"/>
            </w:pPr>
            <w:r>
              <w:t>Không</w:t>
            </w:r>
          </w:p>
        </w:tc>
        <w:tc>
          <w:tcPr>
            <w:tcW w:w="1639" w:type="dxa"/>
          </w:tcPr>
          <w:p w:rsidR="005F75FF" w:rsidRDefault="005F75FF" w:rsidP="00357018">
            <w:pPr>
              <w:spacing w:line="264" w:lineRule="auto"/>
            </w:pPr>
            <w:r>
              <w:t>Text</w:t>
            </w:r>
          </w:p>
        </w:tc>
        <w:tc>
          <w:tcPr>
            <w:tcW w:w="1241" w:type="dxa"/>
          </w:tcPr>
          <w:p w:rsidR="005F75FF" w:rsidRDefault="005F75FF" w:rsidP="00357018">
            <w:pPr>
              <w:spacing w:line="264" w:lineRule="auto"/>
            </w:pP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5F75FF" w:rsidTr="00406CE4">
        <w:tc>
          <w:tcPr>
            <w:tcW w:w="1863" w:type="dxa"/>
          </w:tcPr>
          <w:p w:rsidR="005F75FF" w:rsidRDefault="005F75FF" w:rsidP="00406CE4">
            <w:pPr>
              <w:spacing w:line="264" w:lineRule="auto"/>
            </w:pPr>
            <w:r>
              <w:t>Ngay</w:t>
            </w:r>
            <w:r w:rsidR="00406CE4">
              <w:t>KhoiHanh</w:t>
            </w:r>
          </w:p>
        </w:tc>
        <w:tc>
          <w:tcPr>
            <w:tcW w:w="1734" w:type="dxa"/>
          </w:tcPr>
          <w:p w:rsidR="005F75FF" w:rsidRDefault="005F75FF" w:rsidP="00357018">
            <w:pPr>
              <w:spacing w:line="264" w:lineRule="auto"/>
            </w:pPr>
            <w:r>
              <w:t>Không</w:t>
            </w:r>
          </w:p>
        </w:tc>
        <w:tc>
          <w:tcPr>
            <w:tcW w:w="1639" w:type="dxa"/>
          </w:tcPr>
          <w:p w:rsidR="005F75FF" w:rsidRDefault="005F75FF" w:rsidP="00357018">
            <w:pPr>
              <w:spacing w:line="264" w:lineRule="auto"/>
            </w:pPr>
            <w:r>
              <w:t>datetime</w:t>
            </w:r>
          </w:p>
        </w:tc>
        <w:tc>
          <w:tcPr>
            <w:tcW w:w="1241" w:type="dxa"/>
          </w:tcPr>
          <w:p w:rsidR="005F75FF" w:rsidRDefault="005F75FF" w:rsidP="00357018">
            <w:pPr>
              <w:spacing w:line="264" w:lineRule="auto"/>
            </w:pPr>
          </w:p>
        </w:tc>
        <w:tc>
          <w:tcPr>
            <w:tcW w:w="1659" w:type="dxa"/>
          </w:tcPr>
          <w:p w:rsidR="005F75FF" w:rsidRDefault="005F75FF" w:rsidP="00357018">
            <w:pPr>
              <w:spacing w:line="264" w:lineRule="auto"/>
            </w:pPr>
            <w:r>
              <w:t>Không</w:t>
            </w:r>
          </w:p>
        </w:tc>
        <w:tc>
          <w:tcPr>
            <w:tcW w:w="943" w:type="dxa"/>
          </w:tcPr>
          <w:p w:rsidR="005F75FF" w:rsidRDefault="005F75FF" w:rsidP="00357018">
            <w:pPr>
              <w:spacing w:line="264" w:lineRule="auto"/>
            </w:pPr>
          </w:p>
        </w:tc>
      </w:tr>
      <w:tr w:rsidR="00406CE4" w:rsidTr="00406CE4">
        <w:tc>
          <w:tcPr>
            <w:tcW w:w="1863" w:type="dxa"/>
          </w:tcPr>
          <w:p w:rsidR="00406CE4" w:rsidRDefault="00406CE4" w:rsidP="00406CE4">
            <w:pPr>
              <w:spacing w:line="264" w:lineRule="auto"/>
            </w:pPr>
            <w:r>
              <w:t>NgayVe</w:t>
            </w:r>
          </w:p>
        </w:tc>
        <w:tc>
          <w:tcPr>
            <w:tcW w:w="1734" w:type="dxa"/>
          </w:tcPr>
          <w:p w:rsidR="00406CE4" w:rsidRDefault="00406CE4" w:rsidP="00357018">
            <w:pPr>
              <w:spacing w:line="264" w:lineRule="auto"/>
            </w:pPr>
            <w:r>
              <w:t>Không</w:t>
            </w:r>
          </w:p>
        </w:tc>
        <w:tc>
          <w:tcPr>
            <w:tcW w:w="1639" w:type="dxa"/>
          </w:tcPr>
          <w:p w:rsidR="00406CE4" w:rsidRDefault="00406CE4" w:rsidP="00357018">
            <w:pPr>
              <w:spacing w:line="264" w:lineRule="auto"/>
            </w:pPr>
            <w:r>
              <w:t>datetime</w:t>
            </w:r>
          </w:p>
        </w:tc>
        <w:tc>
          <w:tcPr>
            <w:tcW w:w="1241" w:type="dxa"/>
          </w:tcPr>
          <w:p w:rsidR="00406CE4" w:rsidRDefault="00406CE4" w:rsidP="00357018">
            <w:pPr>
              <w:spacing w:line="264" w:lineRule="auto"/>
            </w:pPr>
          </w:p>
        </w:tc>
        <w:tc>
          <w:tcPr>
            <w:tcW w:w="165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r w:rsidR="00406CE4" w:rsidTr="00406CE4">
        <w:tc>
          <w:tcPr>
            <w:tcW w:w="1863" w:type="dxa"/>
          </w:tcPr>
          <w:p w:rsidR="00406CE4" w:rsidRDefault="00406CE4" w:rsidP="00406CE4">
            <w:pPr>
              <w:spacing w:line="264" w:lineRule="auto"/>
            </w:pPr>
            <w:r>
              <w:t>SoCho</w:t>
            </w:r>
          </w:p>
        </w:tc>
        <w:tc>
          <w:tcPr>
            <w:tcW w:w="1734" w:type="dxa"/>
          </w:tcPr>
          <w:p w:rsidR="00406CE4" w:rsidRDefault="00406CE4" w:rsidP="00357018">
            <w:pPr>
              <w:spacing w:line="264" w:lineRule="auto"/>
            </w:pPr>
            <w:r>
              <w:t>Không</w:t>
            </w:r>
          </w:p>
        </w:tc>
        <w:tc>
          <w:tcPr>
            <w:tcW w:w="1639" w:type="dxa"/>
          </w:tcPr>
          <w:p w:rsidR="00406CE4" w:rsidRDefault="00406CE4" w:rsidP="00357018">
            <w:pPr>
              <w:spacing w:line="264" w:lineRule="auto"/>
            </w:pPr>
            <w:r>
              <w:t>Int</w:t>
            </w:r>
          </w:p>
        </w:tc>
        <w:tc>
          <w:tcPr>
            <w:tcW w:w="1241" w:type="dxa"/>
          </w:tcPr>
          <w:p w:rsidR="00406CE4" w:rsidRDefault="00406CE4" w:rsidP="00357018">
            <w:pPr>
              <w:spacing w:line="264" w:lineRule="auto"/>
            </w:pPr>
            <w:r>
              <w:t>10</w:t>
            </w:r>
          </w:p>
        </w:tc>
        <w:tc>
          <w:tcPr>
            <w:tcW w:w="165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bl>
    <w:p w:rsidR="00406CE4" w:rsidRDefault="00406CE4" w:rsidP="00406CE4">
      <w:pPr>
        <w:pStyle w:val="Heading2"/>
        <w:numPr>
          <w:ilvl w:val="0"/>
          <w:numId w:val="0"/>
        </w:numPr>
        <w:ind w:left="576" w:hanging="576"/>
        <w:rPr>
          <w:i/>
        </w:rPr>
      </w:pPr>
      <w:bookmarkStart w:id="27" w:name="_Toc476212391"/>
      <w:r>
        <w:rPr>
          <w:i/>
        </w:rPr>
        <w:t>Bảng ykienkhachhang:</w:t>
      </w:r>
      <w:bookmarkEnd w:id="27"/>
    </w:p>
    <w:tbl>
      <w:tblPr>
        <w:tblStyle w:val="TableGrid"/>
        <w:tblW w:w="9079" w:type="dxa"/>
        <w:tblLook w:val="04A0" w:firstRow="1" w:lastRow="0" w:firstColumn="1" w:lastColumn="0" w:noHBand="0" w:noVBand="1"/>
      </w:tblPr>
      <w:tblGrid>
        <w:gridCol w:w="1497"/>
        <w:gridCol w:w="1734"/>
        <w:gridCol w:w="1692"/>
        <w:gridCol w:w="1344"/>
        <w:gridCol w:w="1869"/>
        <w:gridCol w:w="943"/>
      </w:tblGrid>
      <w:tr w:rsidR="00406CE4" w:rsidRPr="00AB7B2E" w:rsidTr="00406CE4">
        <w:tc>
          <w:tcPr>
            <w:tcW w:w="1497" w:type="dxa"/>
          </w:tcPr>
          <w:p w:rsidR="00406CE4" w:rsidRPr="00AB7B2E" w:rsidRDefault="00406CE4" w:rsidP="00357018">
            <w:pPr>
              <w:spacing w:line="264" w:lineRule="auto"/>
              <w:jc w:val="center"/>
              <w:rPr>
                <w:b/>
              </w:rPr>
            </w:pPr>
            <w:r w:rsidRPr="00AB7B2E">
              <w:rPr>
                <w:b/>
              </w:rPr>
              <w:t>Têncột</w:t>
            </w:r>
          </w:p>
        </w:tc>
        <w:tc>
          <w:tcPr>
            <w:tcW w:w="1734" w:type="dxa"/>
          </w:tcPr>
          <w:p w:rsidR="00406CE4" w:rsidRPr="00AB7B2E" w:rsidRDefault="00406CE4" w:rsidP="00357018">
            <w:pPr>
              <w:spacing w:line="264" w:lineRule="auto"/>
              <w:jc w:val="center"/>
              <w:rPr>
                <w:b/>
              </w:rPr>
            </w:pPr>
            <w:r>
              <w:rPr>
                <w:b/>
              </w:rPr>
              <w:t xml:space="preserve">Khách </w:t>
            </w:r>
            <w:r>
              <w:rPr>
                <w:b/>
              </w:rPr>
              <w:lastRenderedPageBreak/>
              <w:t>hàng</w:t>
            </w:r>
            <w:r w:rsidRPr="00AB7B2E">
              <w:rPr>
                <w:b/>
              </w:rPr>
              <w:t>óa/Index</w:t>
            </w:r>
          </w:p>
        </w:tc>
        <w:tc>
          <w:tcPr>
            <w:tcW w:w="1692" w:type="dxa"/>
          </w:tcPr>
          <w:p w:rsidR="00406CE4" w:rsidRPr="00AB7B2E" w:rsidRDefault="00406CE4" w:rsidP="00357018">
            <w:pPr>
              <w:spacing w:line="264" w:lineRule="auto"/>
              <w:jc w:val="center"/>
              <w:rPr>
                <w:b/>
              </w:rPr>
            </w:pPr>
            <w:r w:rsidRPr="00AB7B2E">
              <w:rPr>
                <w:b/>
              </w:rPr>
              <w:lastRenderedPageBreak/>
              <w:t>Kiểudữliệu</w:t>
            </w:r>
          </w:p>
        </w:tc>
        <w:tc>
          <w:tcPr>
            <w:tcW w:w="1344" w:type="dxa"/>
          </w:tcPr>
          <w:p w:rsidR="00406CE4" w:rsidRPr="00AB7B2E" w:rsidRDefault="00406CE4" w:rsidP="00357018">
            <w:pPr>
              <w:spacing w:line="264" w:lineRule="auto"/>
              <w:jc w:val="center"/>
              <w:rPr>
                <w:b/>
              </w:rPr>
            </w:pPr>
            <w:r w:rsidRPr="00AB7B2E">
              <w:rPr>
                <w:b/>
              </w:rPr>
              <w:t>Độdài</w:t>
            </w:r>
          </w:p>
        </w:tc>
        <w:tc>
          <w:tcPr>
            <w:tcW w:w="1869" w:type="dxa"/>
          </w:tcPr>
          <w:p w:rsidR="00406CE4" w:rsidRPr="00AB7B2E" w:rsidRDefault="00406CE4" w:rsidP="00357018">
            <w:pPr>
              <w:spacing w:line="264" w:lineRule="auto"/>
              <w:jc w:val="center"/>
              <w:rPr>
                <w:b/>
              </w:rPr>
            </w:pPr>
            <w:r w:rsidRPr="00AB7B2E">
              <w:rPr>
                <w:b/>
              </w:rPr>
              <w:t>Cho phép Null</w:t>
            </w:r>
          </w:p>
        </w:tc>
        <w:tc>
          <w:tcPr>
            <w:tcW w:w="943" w:type="dxa"/>
          </w:tcPr>
          <w:p w:rsidR="00406CE4" w:rsidRPr="00AB7B2E" w:rsidRDefault="00406CE4" w:rsidP="00357018">
            <w:pPr>
              <w:spacing w:line="264" w:lineRule="auto"/>
              <w:jc w:val="center"/>
              <w:rPr>
                <w:b/>
              </w:rPr>
            </w:pPr>
            <w:r w:rsidRPr="00AB7B2E">
              <w:rPr>
                <w:b/>
              </w:rPr>
              <w:t>Môtả</w:t>
            </w:r>
          </w:p>
        </w:tc>
      </w:tr>
      <w:tr w:rsidR="00406CE4" w:rsidTr="00406CE4">
        <w:tc>
          <w:tcPr>
            <w:tcW w:w="1497" w:type="dxa"/>
          </w:tcPr>
          <w:p w:rsidR="00406CE4" w:rsidRDefault="00406CE4" w:rsidP="00406CE4">
            <w:pPr>
              <w:spacing w:line="264" w:lineRule="auto"/>
            </w:pPr>
            <w:r>
              <w:lastRenderedPageBreak/>
              <w:t>MaYKien</w:t>
            </w:r>
          </w:p>
        </w:tc>
        <w:tc>
          <w:tcPr>
            <w:tcW w:w="1734" w:type="dxa"/>
          </w:tcPr>
          <w:p w:rsidR="00406CE4" w:rsidRDefault="00406CE4" w:rsidP="00357018">
            <w:pPr>
              <w:spacing w:line="264" w:lineRule="auto"/>
            </w:pPr>
            <w:r>
              <w:t>Khóa chính</w:t>
            </w:r>
          </w:p>
        </w:tc>
        <w:tc>
          <w:tcPr>
            <w:tcW w:w="1692" w:type="dxa"/>
          </w:tcPr>
          <w:p w:rsidR="00406CE4" w:rsidRDefault="00406CE4" w:rsidP="00357018">
            <w:pPr>
              <w:spacing w:line="264" w:lineRule="auto"/>
            </w:pPr>
            <w:r>
              <w:t>int</w:t>
            </w:r>
          </w:p>
        </w:tc>
        <w:tc>
          <w:tcPr>
            <w:tcW w:w="1344" w:type="dxa"/>
          </w:tcPr>
          <w:p w:rsidR="00406CE4" w:rsidRDefault="00406CE4" w:rsidP="00357018">
            <w:pPr>
              <w:spacing w:line="264" w:lineRule="auto"/>
            </w:pPr>
            <w:r>
              <w:t>10</w:t>
            </w:r>
          </w:p>
        </w:tc>
        <w:tc>
          <w:tcPr>
            <w:tcW w:w="186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r w:rsidR="00406CE4" w:rsidTr="00406CE4">
        <w:tc>
          <w:tcPr>
            <w:tcW w:w="1497" w:type="dxa"/>
          </w:tcPr>
          <w:p w:rsidR="00406CE4" w:rsidRDefault="00406CE4" w:rsidP="00357018">
            <w:pPr>
              <w:spacing w:line="264" w:lineRule="auto"/>
            </w:pPr>
            <w:r>
              <w:t>Email</w:t>
            </w:r>
          </w:p>
        </w:tc>
        <w:tc>
          <w:tcPr>
            <w:tcW w:w="1734" w:type="dxa"/>
          </w:tcPr>
          <w:p w:rsidR="00406CE4" w:rsidRDefault="00406CE4" w:rsidP="00357018">
            <w:pPr>
              <w:spacing w:line="264" w:lineRule="auto"/>
            </w:pPr>
            <w:r>
              <w:t>Không</w:t>
            </w:r>
          </w:p>
        </w:tc>
        <w:tc>
          <w:tcPr>
            <w:tcW w:w="1692" w:type="dxa"/>
          </w:tcPr>
          <w:p w:rsidR="00406CE4" w:rsidRDefault="00406CE4" w:rsidP="00357018">
            <w:pPr>
              <w:spacing w:line="264" w:lineRule="auto"/>
            </w:pPr>
            <w:r>
              <w:t>Varchar</w:t>
            </w:r>
          </w:p>
        </w:tc>
        <w:tc>
          <w:tcPr>
            <w:tcW w:w="1344" w:type="dxa"/>
          </w:tcPr>
          <w:p w:rsidR="00406CE4" w:rsidRDefault="00406CE4" w:rsidP="00357018">
            <w:pPr>
              <w:spacing w:line="264" w:lineRule="auto"/>
            </w:pPr>
            <w:r>
              <w:t>50</w:t>
            </w:r>
          </w:p>
        </w:tc>
        <w:tc>
          <w:tcPr>
            <w:tcW w:w="186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r w:rsidR="00406CE4" w:rsidTr="00406CE4">
        <w:tc>
          <w:tcPr>
            <w:tcW w:w="1497" w:type="dxa"/>
          </w:tcPr>
          <w:p w:rsidR="00406CE4" w:rsidRDefault="00406CE4" w:rsidP="00357018">
            <w:pPr>
              <w:spacing w:line="264" w:lineRule="auto"/>
            </w:pPr>
            <w:r>
              <w:t>HoTen</w:t>
            </w:r>
          </w:p>
        </w:tc>
        <w:tc>
          <w:tcPr>
            <w:tcW w:w="1734" w:type="dxa"/>
          </w:tcPr>
          <w:p w:rsidR="00406CE4" w:rsidRDefault="00406CE4" w:rsidP="00357018">
            <w:pPr>
              <w:spacing w:line="264" w:lineRule="auto"/>
            </w:pPr>
            <w:r>
              <w:t>Không</w:t>
            </w:r>
          </w:p>
        </w:tc>
        <w:tc>
          <w:tcPr>
            <w:tcW w:w="1692" w:type="dxa"/>
          </w:tcPr>
          <w:p w:rsidR="00406CE4" w:rsidRDefault="00406CE4" w:rsidP="00357018">
            <w:pPr>
              <w:spacing w:line="264" w:lineRule="auto"/>
            </w:pPr>
            <w:r>
              <w:t>Varchar</w:t>
            </w:r>
          </w:p>
        </w:tc>
        <w:tc>
          <w:tcPr>
            <w:tcW w:w="1344" w:type="dxa"/>
          </w:tcPr>
          <w:p w:rsidR="00406CE4" w:rsidRDefault="00406CE4" w:rsidP="00357018">
            <w:pPr>
              <w:spacing w:line="264" w:lineRule="auto"/>
            </w:pPr>
            <w:r>
              <w:t>50</w:t>
            </w:r>
          </w:p>
        </w:tc>
        <w:tc>
          <w:tcPr>
            <w:tcW w:w="1869" w:type="dxa"/>
          </w:tcPr>
          <w:p w:rsidR="00406CE4" w:rsidRDefault="00406CE4" w:rsidP="00357018">
            <w:pPr>
              <w:spacing w:line="264" w:lineRule="auto"/>
            </w:pPr>
            <w:r>
              <w:t>Không</w:t>
            </w:r>
          </w:p>
        </w:tc>
        <w:tc>
          <w:tcPr>
            <w:tcW w:w="943" w:type="dxa"/>
          </w:tcPr>
          <w:p w:rsidR="00406CE4" w:rsidRDefault="00406CE4" w:rsidP="00357018">
            <w:pPr>
              <w:spacing w:line="264" w:lineRule="auto"/>
            </w:pPr>
          </w:p>
        </w:tc>
      </w:tr>
    </w:tbl>
    <w:p w:rsidR="002A1A49" w:rsidRPr="002A1A49" w:rsidRDefault="002A1A49" w:rsidP="002A1A49"/>
    <w:p w:rsidR="002052BD" w:rsidRDefault="003E117D" w:rsidP="00557296">
      <w:pPr>
        <w:pStyle w:val="Heading2"/>
      </w:pPr>
      <w:bookmarkStart w:id="28" w:name="_Toc476212392"/>
      <w:r w:rsidRPr="00E73B3A">
        <w:t>Câulện</w:t>
      </w:r>
      <w:r w:rsidR="00800FB5">
        <w:t>Hệ thống</w:t>
      </w:r>
      <w:r w:rsidRPr="00E73B3A">
        <w:t>ạo</w:t>
      </w:r>
      <w:r w:rsidR="008001F4">
        <w:t>table/ store routines/ trigger</w:t>
      </w:r>
      <w:bookmarkEnd w:id="28"/>
    </w:p>
    <w:p w:rsidR="007F11D4" w:rsidRPr="00E73B3A" w:rsidRDefault="00557296" w:rsidP="00F452C0">
      <w:pPr>
        <w:spacing w:line="264" w:lineRule="auto"/>
        <w:rPr>
          <w:b/>
          <w:i/>
        </w:rPr>
      </w:pPr>
      <w:r>
        <w:rPr>
          <w:noProof/>
          <w:lang w:val="vi-VN" w:eastAsia="vi-VN"/>
        </w:rPr>
        <w:drawing>
          <wp:inline distT="0" distB="0" distL="0" distR="0">
            <wp:extent cx="5760720" cy="43205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B55FD" w:rsidRPr="00E73B3A" w:rsidRDefault="003810F2" w:rsidP="008001F4">
      <w:pPr>
        <w:pStyle w:val="Heading1"/>
      </w:pPr>
      <w:bookmarkStart w:id="29" w:name="_Toc476212393"/>
      <w:r>
        <w:t>T</w:t>
      </w:r>
      <w:r w:rsidR="007B55FD" w:rsidRPr="00E73B3A">
        <w:t>hiếtkếgiaodiện</w:t>
      </w:r>
      <w:bookmarkEnd w:id="29"/>
    </w:p>
    <w:p w:rsidR="00DD10E5" w:rsidRPr="00E73B3A" w:rsidRDefault="002052BD" w:rsidP="008001F4">
      <w:pPr>
        <w:pStyle w:val="Heading2"/>
      </w:pPr>
      <w:bookmarkStart w:id="30" w:name="_Toc476212394"/>
      <w:r w:rsidRPr="00E73B3A">
        <w:t>Giaodiệnquảntrị:</w:t>
      </w:r>
      <w:bookmarkEnd w:id="30"/>
    </w:p>
    <w:p w:rsidR="002052BD" w:rsidRPr="00E73B3A" w:rsidRDefault="00FC3258" w:rsidP="003810F2">
      <w:pPr>
        <w:pStyle w:val="Heading3"/>
      </w:pPr>
      <w:bookmarkStart w:id="31" w:name="_Toc476212395"/>
      <w:r w:rsidRPr="00E73B3A">
        <w:t>Quảnlý user</w:t>
      </w:r>
      <w:bookmarkEnd w:id="31"/>
    </w:p>
    <w:p w:rsidR="00FC3258" w:rsidRPr="00E73B3A" w:rsidRDefault="00FC3258" w:rsidP="00DD10E5">
      <w:pPr>
        <w:rPr>
          <w:u w:val="single"/>
        </w:rPr>
      </w:pPr>
    </w:p>
    <w:p w:rsidR="00FC3258" w:rsidRPr="00E73B3A" w:rsidRDefault="00557296" w:rsidP="00DD10E5">
      <w:pPr>
        <w:rPr>
          <w:u w:val="single"/>
        </w:rPr>
      </w:pPr>
      <w:r>
        <w:rPr>
          <w:noProof/>
          <w:u w:val="single"/>
          <w:lang w:val="vi-VN" w:eastAsia="vi-VN"/>
        </w:rPr>
        <w:lastRenderedPageBreak/>
        <w:drawing>
          <wp:inline distT="0" distB="0" distL="0" distR="0">
            <wp:extent cx="5760720" cy="432054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FC3258" w:rsidRPr="00E73B3A" w:rsidRDefault="00FC3258" w:rsidP="003810F2">
      <w:pPr>
        <w:pStyle w:val="Heading3"/>
      </w:pPr>
      <w:bookmarkStart w:id="32" w:name="_Toc476212396"/>
      <w:r w:rsidRPr="00E73B3A">
        <w:t>Quảnlý file</w:t>
      </w:r>
      <w:bookmarkEnd w:id="32"/>
    </w:p>
    <w:p w:rsidR="00FC3258" w:rsidRPr="00E73B3A" w:rsidRDefault="00FC3258" w:rsidP="00DD10E5">
      <w:pPr>
        <w:rPr>
          <w:u w:val="single"/>
        </w:rPr>
      </w:pPr>
    </w:p>
    <w:p w:rsidR="00FC3258" w:rsidRPr="00E73B3A" w:rsidRDefault="00FC3258" w:rsidP="00DD10E5">
      <w:pPr>
        <w:rPr>
          <w:u w:val="single"/>
        </w:rPr>
      </w:pPr>
    </w:p>
    <w:p w:rsidR="00FC3258" w:rsidRPr="00E73B3A" w:rsidRDefault="00FC3258" w:rsidP="003810F2">
      <w:pPr>
        <w:pStyle w:val="Heading3"/>
      </w:pPr>
      <w:bookmarkStart w:id="33" w:name="_Toc476212397"/>
      <w:r w:rsidRPr="00E73B3A">
        <w:t>Quảnlý theme</w:t>
      </w:r>
      <w:bookmarkEnd w:id="33"/>
    </w:p>
    <w:p w:rsidR="00DD10E5" w:rsidRPr="00E73B3A" w:rsidRDefault="00DD10E5" w:rsidP="00DD10E5"/>
    <w:p w:rsidR="00DD10E5" w:rsidRPr="00E73B3A" w:rsidRDefault="00FC3258" w:rsidP="003810F2">
      <w:pPr>
        <w:pStyle w:val="Heading2"/>
      </w:pPr>
      <w:bookmarkStart w:id="34" w:name="_Toc476212398"/>
      <w:r w:rsidRPr="00E73B3A">
        <w:t>Trang</w:t>
      </w:r>
      <w:r w:rsidR="00800FB5">
        <w:t>khách hàng</w:t>
      </w:r>
      <w:r w:rsidRPr="00E73B3A">
        <w:t>áchhàng</w:t>
      </w:r>
      <w:bookmarkEnd w:id="34"/>
    </w:p>
    <w:p w:rsidR="00FC3258" w:rsidRDefault="00FC3258" w:rsidP="003810F2">
      <w:pPr>
        <w:pStyle w:val="Heading3"/>
      </w:pPr>
      <w:bookmarkStart w:id="35" w:name="_Toc476212399"/>
      <w:bookmarkEnd w:id="35"/>
    </w:p>
    <w:p w:rsidR="003810F2" w:rsidRDefault="003810F2">
      <w:pPr>
        <w:spacing w:before="0" w:after="0" w:line="240" w:lineRule="auto"/>
        <w:jc w:val="left"/>
        <w:rPr>
          <w:highlight w:val="lightGray"/>
        </w:rPr>
      </w:pPr>
      <w:r>
        <w:rPr>
          <w:highlight w:val="lightGray"/>
        </w:rPr>
        <w:br w:type="page"/>
      </w:r>
      <w:r w:rsidR="00557296">
        <w:rPr>
          <w:noProof/>
          <w:lang w:val="vi-VN" w:eastAsia="vi-VN"/>
        </w:rPr>
        <w:lastRenderedPageBreak/>
        <w:drawing>
          <wp:inline distT="0" distB="0" distL="0" distR="0">
            <wp:extent cx="5760720" cy="432054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557296" w:rsidRDefault="00557296">
      <w:pPr>
        <w:spacing w:before="0" w:after="0" w:line="240" w:lineRule="auto"/>
        <w:jc w:val="left"/>
        <w:rPr>
          <w:highlight w:val="lightGray"/>
        </w:rPr>
      </w:pPr>
    </w:p>
    <w:p w:rsidR="00557296" w:rsidRDefault="00557296">
      <w:pPr>
        <w:spacing w:before="0" w:after="0" w:line="240" w:lineRule="auto"/>
        <w:jc w:val="left"/>
        <w:rPr>
          <w:highlight w:val="lightGray"/>
        </w:rPr>
      </w:pPr>
      <w:r>
        <w:rPr>
          <w:highlight w:val="lightGray"/>
        </w:rPr>
        <w:t>Tin Tức</w:t>
      </w:r>
    </w:p>
    <w:p w:rsidR="00557296" w:rsidRDefault="00557296">
      <w:pPr>
        <w:spacing w:before="0" w:after="0" w:line="240" w:lineRule="auto"/>
        <w:jc w:val="left"/>
        <w:rPr>
          <w:rFonts w:cs="Arial"/>
          <w:b/>
          <w:bCs/>
          <w:kern w:val="32"/>
          <w:sz w:val="28"/>
          <w:szCs w:val="32"/>
          <w:highlight w:val="lightGray"/>
        </w:rPr>
      </w:pPr>
      <w:r>
        <w:rPr>
          <w:rFonts w:cs="Arial"/>
          <w:b/>
          <w:bCs/>
          <w:noProof/>
          <w:kern w:val="32"/>
          <w:sz w:val="28"/>
          <w:szCs w:val="32"/>
          <w:lang w:val="vi-VN" w:eastAsia="vi-VN"/>
        </w:rPr>
        <w:drawing>
          <wp:inline distT="0" distB="0" distL="0" distR="0">
            <wp:extent cx="5760720" cy="432054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557296" w:rsidRDefault="00557296">
      <w:pPr>
        <w:spacing w:before="0" w:after="0" w:line="240" w:lineRule="auto"/>
        <w:jc w:val="left"/>
        <w:rPr>
          <w:rFonts w:cs="Arial"/>
          <w:b/>
          <w:bCs/>
          <w:kern w:val="32"/>
          <w:sz w:val="28"/>
          <w:szCs w:val="32"/>
          <w:highlight w:val="lightGray"/>
        </w:rPr>
      </w:pPr>
      <w:r>
        <w:rPr>
          <w:rFonts w:cs="Arial"/>
          <w:b/>
          <w:bCs/>
          <w:noProof/>
          <w:kern w:val="32"/>
          <w:sz w:val="28"/>
          <w:szCs w:val="32"/>
          <w:lang w:val="vi-VN" w:eastAsia="vi-VN"/>
        </w:rPr>
        <w:lastRenderedPageBreak/>
        <w:drawing>
          <wp:inline distT="0" distB="0" distL="0" distR="0">
            <wp:extent cx="5760720" cy="432054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7B55FD" w:rsidRPr="003810F2" w:rsidRDefault="00496DCF" w:rsidP="003810F2">
      <w:pPr>
        <w:pStyle w:val="Heading1"/>
        <w:numPr>
          <w:ilvl w:val="0"/>
          <w:numId w:val="0"/>
        </w:numPr>
        <w:ind w:left="432" w:hanging="432"/>
        <w:jc w:val="center"/>
        <w:rPr>
          <w:caps/>
        </w:rPr>
      </w:pPr>
      <w:bookmarkStart w:id="36" w:name="_Toc476212400"/>
      <w:r w:rsidRPr="003810F2">
        <w:rPr>
          <w:caps/>
        </w:rPr>
        <w:t>Kết luận</w:t>
      </w:r>
      <w:bookmarkEnd w:id="36"/>
    </w:p>
    <w:p w:rsidR="00DD10E5" w:rsidRPr="00E73B3A" w:rsidRDefault="00DD10E5" w:rsidP="00DD10E5"/>
    <w:p w:rsidR="00DD10E5" w:rsidRPr="00E73B3A" w:rsidRDefault="00DD10E5" w:rsidP="00DD10E5"/>
    <w:p w:rsidR="003810F2" w:rsidRDefault="003810F2">
      <w:pPr>
        <w:spacing w:before="0" w:after="0" w:line="240" w:lineRule="auto"/>
        <w:jc w:val="left"/>
        <w:rPr>
          <w:b/>
          <w:sz w:val="30"/>
          <w:szCs w:val="28"/>
        </w:rPr>
      </w:pPr>
      <w:r>
        <w:br w:type="page"/>
      </w:r>
    </w:p>
    <w:p w:rsidR="002B40F1" w:rsidRPr="003810F2" w:rsidRDefault="00496DCF" w:rsidP="003810F2">
      <w:pPr>
        <w:pStyle w:val="Heading1"/>
        <w:numPr>
          <w:ilvl w:val="0"/>
          <w:numId w:val="0"/>
        </w:numPr>
        <w:ind w:left="432" w:hanging="432"/>
        <w:jc w:val="center"/>
        <w:rPr>
          <w:i/>
          <w:caps/>
        </w:rPr>
      </w:pPr>
      <w:bookmarkStart w:id="37" w:name="_Toc370744439"/>
      <w:bookmarkStart w:id="38" w:name="_Toc476212401"/>
      <w:r w:rsidRPr="003810F2">
        <w:rPr>
          <w:caps/>
        </w:rPr>
        <w:lastRenderedPageBreak/>
        <w:t xml:space="preserve">Tài liệu tham </w:t>
      </w:r>
      <w:r w:rsidR="00800FB5">
        <w:rPr>
          <w:caps/>
        </w:rPr>
        <w:t>khách hàng</w:t>
      </w:r>
      <w:r w:rsidRPr="003810F2">
        <w:rPr>
          <w:caps/>
        </w:rPr>
        <w:t>ảo</w:t>
      </w:r>
      <w:bookmarkEnd w:id="37"/>
      <w:bookmarkEnd w:id="38"/>
    </w:p>
    <w:p w:rsidR="002B40F1" w:rsidRPr="00E73B3A" w:rsidRDefault="002B40F1" w:rsidP="002B40F1"/>
    <w:sectPr w:rsidR="002B40F1" w:rsidRPr="00E73B3A" w:rsidSect="00CC662C">
      <w:headerReference w:type="default" r:id="rId54"/>
      <w:footerReference w:type="default" r:id="rId55"/>
      <w:pgSz w:w="11907" w:h="16840" w:code="9"/>
      <w:pgMar w:top="1134" w:right="1134" w:bottom="1134" w:left="1701" w:header="561" w:footer="56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47B" w:rsidRDefault="0073447B">
      <w:r>
        <w:separator/>
      </w:r>
    </w:p>
  </w:endnote>
  <w:endnote w:type="continuationSeparator" w:id="0">
    <w:p w:rsidR="0073447B" w:rsidRDefault="00734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A3"/>
    <w:family w:val="swiss"/>
    <w:pitch w:val="variable"/>
    <w:sig w:usb0="E1002AFF" w:usb1="C0000002" w:usb2="00000008" w:usb3="00000000" w:csb0="000101F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double" w:sz="4" w:space="0" w:color="auto"/>
        <w:insideH w:val="single" w:sz="4" w:space="0" w:color="auto"/>
      </w:tblBorders>
      <w:tblLook w:val="01E0" w:firstRow="1" w:lastRow="1" w:firstColumn="1" w:lastColumn="1" w:noHBand="0" w:noVBand="0"/>
    </w:tblPr>
    <w:tblGrid>
      <w:gridCol w:w="3190"/>
      <w:gridCol w:w="3190"/>
      <w:gridCol w:w="3448"/>
    </w:tblGrid>
    <w:tr w:rsidR="0022046B" w:rsidRPr="00082A92" w:rsidTr="00082A92">
      <w:tc>
        <w:tcPr>
          <w:tcW w:w="3190" w:type="dxa"/>
        </w:tcPr>
        <w:p w:rsidR="0022046B" w:rsidRPr="00082A92" w:rsidRDefault="0022046B">
          <w:pPr>
            <w:pStyle w:val="Footer"/>
            <w:rPr>
              <w:b/>
              <w:i/>
            </w:rPr>
          </w:pPr>
        </w:p>
      </w:tc>
      <w:tc>
        <w:tcPr>
          <w:tcW w:w="3190" w:type="dxa"/>
        </w:tcPr>
        <w:p w:rsidR="0022046B" w:rsidRDefault="0022046B" w:rsidP="00082A92">
          <w:pPr>
            <w:pStyle w:val="Footer"/>
            <w:tabs>
              <w:tab w:val="clear" w:pos="4320"/>
              <w:tab w:val="clear" w:pos="8640"/>
            </w:tabs>
          </w:pPr>
        </w:p>
      </w:tc>
      <w:tc>
        <w:tcPr>
          <w:tcW w:w="3448" w:type="dxa"/>
        </w:tcPr>
        <w:p w:rsidR="0022046B" w:rsidRPr="00082A92" w:rsidRDefault="0022046B" w:rsidP="00082A92">
          <w:pPr>
            <w:pStyle w:val="Footer"/>
            <w:jc w:val="right"/>
            <w:rPr>
              <w:i/>
            </w:rPr>
          </w:pPr>
          <w:r w:rsidRPr="00082A92">
            <w:rPr>
              <w:i/>
            </w:rPr>
            <w:t>Trang</w:t>
          </w:r>
          <w:r w:rsidRPr="00082A92">
            <w:rPr>
              <w:rStyle w:val="PageNumber"/>
              <w:i/>
            </w:rPr>
            <w:fldChar w:fldCharType="begin"/>
          </w:r>
          <w:r w:rsidRPr="00082A92">
            <w:rPr>
              <w:rStyle w:val="PageNumber"/>
              <w:i/>
            </w:rPr>
            <w:instrText xml:space="preserve"> PAGE </w:instrText>
          </w:r>
          <w:r w:rsidRPr="00082A92">
            <w:rPr>
              <w:rStyle w:val="PageNumber"/>
              <w:i/>
            </w:rPr>
            <w:fldChar w:fldCharType="separate"/>
          </w:r>
          <w:r w:rsidR="00E879C0">
            <w:rPr>
              <w:rStyle w:val="PageNumber"/>
              <w:i/>
              <w:noProof/>
            </w:rPr>
            <w:t>20</w:t>
          </w:r>
          <w:r w:rsidRPr="00082A92">
            <w:rPr>
              <w:rStyle w:val="PageNumber"/>
              <w:i/>
            </w:rPr>
            <w:fldChar w:fldCharType="end"/>
          </w:r>
        </w:p>
      </w:tc>
    </w:tr>
  </w:tbl>
  <w:p w:rsidR="0022046B" w:rsidRPr="009B43BB" w:rsidRDefault="0022046B" w:rsidP="009B43BB">
    <w:pPr>
      <w:pStyle w:val="Footer"/>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47B" w:rsidRDefault="0073447B">
      <w:r>
        <w:separator/>
      </w:r>
    </w:p>
  </w:footnote>
  <w:footnote w:type="continuationSeparator" w:id="0">
    <w:p w:rsidR="0073447B" w:rsidRDefault="007344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46B" w:rsidRDefault="002204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A3511"/>
    <w:multiLevelType w:val="hybridMultilevel"/>
    <w:tmpl w:val="28246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1F2D73"/>
    <w:multiLevelType w:val="hybridMultilevel"/>
    <w:tmpl w:val="AE823DD0"/>
    <w:lvl w:ilvl="0" w:tplc="857A318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37A16D9"/>
    <w:multiLevelType w:val="hybridMultilevel"/>
    <w:tmpl w:val="77B86478"/>
    <w:lvl w:ilvl="0" w:tplc="6092451E">
      <w:start w:val="1"/>
      <w:numFmt w:val="bullet"/>
      <w:lvlText w:val="-"/>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E9205A"/>
    <w:multiLevelType w:val="hybridMultilevel"/>
    <w:tmpl w:val="853245EE"/>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2E6805"/>
    <w:multiLevelType w:val="hybridMultilevel"/>
    <w:tmpl w:val="8B585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5E190D"/>
    <w:multiLevelType w:val="hybridMultilevel"/>
    <w:tmpl w:val="79C29C2C"/>
    <w:lvl w:ilvl="0" w:tplc="21227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D978FB"/>
    <w:multiLevelType w:val="multilevel"/>
    <w:tmpl w:val="3AE25AC6"/>
    <w:lvl w:ilvl="0">
      <w:start w:val="1"/>
      <w:numFmt w:val="decimal"/>
      <w:lvlText w:val="%1."/>
      <w:lvlJc w:val="left"/>
      <w:pPr>
        <w:ind w:left="720" w:hanging="360"/>
      </w:pPr>
      <w:rPr>
        <w:rFonts w:hint="default"/>
      </w:rPr>
    </w:lvl>
    <w:lvl w:ilvl="1">
      <w:start w:val="1"/>
      <w:numFmt w:val="decimal"/>
      <w:isLgl/>
      <w:lvlText w:val="%1.%2."/>
      <w:lvlJc w:val="left"/>
      <w:pPr>
        <w:tabs>
          <w:tab w:val="num" w:pos="851"/>
        </w:tabs>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E017F9F"/>
    <w:multiLevelType w:val="hybridMultilevel"/>
    <w:tmpl w:val="A2E25D24"/>
    <w:lvl w:ilvl="0" w:tplc="AD6C7E24">
      <w:numFmt w:val="bullet"/>
      <w:pStyle w:val="soDoTrinhTu"/>
      <w:lvlText w:val="-"/>
      <w:lvlJc w:val="left"/>
      <w:pPr>
        <w:ind w:left="720" w:hanging="360"/>
      </w:pPr>
      <w:rPr>
        <w:rFonts w:ascii="Microsoft Sans Serif" w:eastAsia="Times New Roman"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E93FF6"/>
    <w:multiLevelType w:val="hybridMultilevel"/>
    <w:tmpl w:val="273A2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243F69"/>
    <w:multiLevelType w:val="hybridMultilevel"/>
    <w:tmpl w:val="166C96CA"/>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0">
    <w:nsid w:val="16DC1A36"/>
    <w:multiLevelType w:val="hybridMultilevel"/>
    <w:tmpl w:val="9E943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542B2D"/>
    <w:multiLevelType w:val="multilevel"/>
    <w:tmpl w:val="3AE25AC6"/>
    <w:lvl w:ilvl="0">
      <w:start w:val="1"/>
      <w:numFmt w:val="decimal"/>
      <w:lvlText w:val="%1."/>
      <w:lvlJc w:val="left"/>
      <w:pPr>
        <w:ind w:left="720" w:hanging="360"/>
      </w:pPr>
      <w:rPr>
        <w:rFonts w:hint="default"/>
      </w:rPr>
    </w:lvl>
    <w:lvl w:ilvl="1">
      <w:start w:val="1"/>
      <w:numFmt w:val="decimal"/>
      <w:isLgl/>
      <w:lvlText w:val="%1.%2."/>
      <w:lvlJc w:val="left"/>
      <w:pPr>
        <w:tabs>
          <w:tab w:val="num" w:pos="851"/>
        </w:tabs>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CA475EC"/>
    <w:multiLevelType w:val="hybridMultilevel"/>
    <w:tmpl w:val="15326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C67D34"/>
    <w:multiLevelType w:val="hybridMultilevel"/>
    <w:tmpl w:val="251C24E6"/>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nsid w:val="1F524490"/>
    <w:multiLevelType w:val="hybridMultilevel"/>
    <w:tmpl w:val="32DC831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nsid w:val="224327D3"/>
    <w:multiLevelType w:val="multilevel"/>
    <w:tmpl w:val="3AE25AC6"/>
    <w:lvl w:ilvl="0">
      <w:start w:val="1"/>
      <w:numFmt w:val="decimal"/>
      <w:lvlText w:val="%1."/>
      <w:lvlJc w:val="left"/>
      <w:pPr>
        <w:ind w:left="720" w:hanging="360"/>
      </w:pPr>
      <w:rPr>
        <w:rFonts w:hint="default"/>
      </w:rPr>
    </w:lvl>
    <w:lvl w:ilvl="1">
      <w:start w:val="1"/>
      <w:numFmt w:val="decimal"/>
      <w:isLgl/>
      <w:lvlText w:val="%1.%2."/>
      <w:lvlJc w:val="left"/>
      <w:pPr>
        <w:tabs>
          <w:tab w:val="num" w:pos="851"/>
        </w:tabs>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782526F"/>
    <w:multiLevelType w:val="hybridMultilevel"/>
    <w:tmpl w:val="63E6E7D8"/>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6933B4"/>
    <w:multiLevelType w:val="hybridMultilevel"/>
    <w:tmpl w:val="8386207C"/>
    <w:lvl w:ilvl="0" w:tplc="21227700">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6D3DDA"/>
    <w:multiLevelType w:val="hybridMultilevel"/>
    <w:tmpl w:val="29B42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AEE509A"/>
    <w:multiLevelType w:val="multilevel"/>
    <w:tmpl w:val="018E16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517C3DCA"/>
    <w:multiLevelType w:val="hybridMultilevel"/>
    <w:tmpl w:val="7B06117A"/>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BB45E6E"/>
    <w:multiLevelType w:val="hybridMultilevel"/>
    <w:tmpl w:val="FCA4C28E"/>
    <w:lvl w:ilvl="0" w:tplc="21227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F7431C"/>
    <w:multiLevelType w:val="hybridMultilevel"/>
    <w:tmpl w:val="844CFA2C"/>
    <w:lvl w:ilvl="0" w:tplc="66CABED0">
      <w:start w:val="1"/>
      <w:numFmt w:val="decimal"/>
      <w:lvlText w:val="%1."/>
      <w:lvlJc w:val="left"/>
      <w:pPr>
        <w:ind w:left="7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907853"/>
    <w:multiLevelType w:val="hybridMultilevel"/>
    <w:tmpl w:val="C162677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nsid w:val="64CB12F6"/>
    <w:multiLevelType w:val="hybridMultilevel"/>
    <w:tmpl w:val="4D808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52C106E"/>
    <w:multiLevelType w:val="hybridMultilevel"/>
    <w:tmpl w:val="F03AA96E"/>
    <w:lvl w:ilvl="0" w:tplc="21227700">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255719"/>
    <w:multiLevelType w:val="hybridMultilevel"/>
    <w:tmpl w:val="40A6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1A3D68"/>
    <w:multiLevelType w:val="hybridMultilevel"/>
    <w:tmpl w:val="B868F90C"/>
    <w:lvl w:ilvl="0" w:tplc="D8EA01F6">
      <w:start w:val="15"/>
      <w:numFmt w:val="bullet"/>
      <w:pStyle w:val="-"/>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pStyle w:val="a"/>
      <w:lvlText w:val=""/>
      <w:lvlJc w:val="left"/>
      <w:pPr>
        <w:tabs>
          <w:tab w:val="num" w:pos="1276"/>
        </w:tabs>
        <w:ind w:left="1276" w:hanging="284"/>
      </w:pPr>
      <w:rPr>
        <w:rFonts w:ascii="Symbol" w:hAnsi="Symbol" w:hint="default"/>
      </w:rPr>
    </w:lvl>
    <w:lvl w:ilvl="2" w:tplc="FC223E70">
      <w:start w:val="1"/>
      <w:numFmt w:val="bullet"/>
      <w:pStyle w:val="a0"/>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B83237"/>
    <w:multiLevelType w:val="hybridMultilevel"/>
    <w:tmpl w:val="6D54A89A"/>
    <w:lvl w:ilvl="0" w:tplc="BAC2595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3E265EA"/>
    <w:multiLevelType w:val="hybridMultilevel"/>
    <w:tmpl w:val="3C389954"/>
    <w:lvl w:ilvl="0" w:tplc="56F8D67E">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65A3B40"/>
    <w:multiLevelType w:val="multilevel"/>
    <w:tmpl w:val="3AE25AC6"/>
    <w:lvl w:ilvl="0">
      <w:start w:val="1"/>
      <w:numFmt w:val="decimal"/>
      <w:lvlText w:val="%1."/>
      <w:lvlJc w:val="left"/>
      <w:pPr>
        <w:ind w:left="360" w:hanging="360"/>
      </w:pPr>
      <w:rPr>
        <w:rFonts w:hint="default"/>
      </w:rPr>
    </w:lvl>
    <w:lvl w:ilvl="1">
      <w:start w:val="1"/>
      <w:numFmt w:val="decimal"/>
      <w:isLgl/>
      <w:lvlText w:val="%1.%2."/>
      <w:lvlJc w:val="left"/>
      <w:pPr>
        <w:tabs>
          <w:tab w:val="num" w:pos="491"/>
        </w:tabs>
        <w:ind w:left="491" w:hanging="491"/>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nsid w:val="76E033AA"/>
    <w:multiLevelType w:val="hybridMultilevel"/>
    <w:tmpl w:val="EF9E1CA8"/>
    <w:lvl w:ilvl="0" w:tplc="55B45EB6">
      <w:numFmt w:val="bullet"/>
      <w:lvlText w:val="-"/>
      <w:lvlJc w:val="left"/>
      <w:pPr>
        <w:tabs>
          <w:tab w:val="num" w:pos="720"/>
        </w:tabs>
        <w:ind w:left="720" w:hanging="360"/>
      </w:pPr>
      <w:rPr>
        <w:rFonts w:ascii="Microsoft Sans Serif" w:eastAsia="Times New Roman" w:hAnsi="Microsoft Sans Serif" w:cs="Microsoft Sans Serif"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B0B2B68"/>
    <w:multiLevelType w:val="multilevel"/>
    <w:tmpl w:val="6D54A89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nsid w:val="7F970C17"/>
    <w:multiLevelType w:val="hybridMultilevel"/>
    <w:tmpl w:val="1F541B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8"/>
  </w:num>
  <w:num w:numId="3">
    <w:abstractNumId w:val="32"/>
  </w:num>
  <w:num w:numId="4">
    <w:abstractNumId w:val="1"/>
  </w:num>
  <w:num w:numId="5">
    <w:abstractNumId w:val="2"/>
  </w:num>
  <w:num w:numId="6">
    <w:abstractNumId w:val="29"/>
  </w:num>
  <w:num w:numId="7">
    <w:abstractNumId w:val="25"/>
  </w:num>
  <w:num w:numId="8">
    <w:abstractNumId w:val="17"/>
  </w:num>
  <w:num w:numId="9">
    <w:abstractNumId w:val="21"/>
  </w:num>
  <w:num w:numId="10">
    <w:abstractNumId w:val="5"/>
  </w:num>
  <w:num w:numId="11">
    <w:abstractNumId w:val="26"/>
  </w:num>
  <w:num w:numId="12">
    <w:abstractNumId w:val="19"/>
  </w:num>
  <w:num w:numId="13">
    <w:abstractNumId w:val="27"/>
  </w:num>
  <w:num w:numId="14">
    <w:abstractNumId w:val="8"/>
  </w:num>
  <w:num w:numId="15">
    <w:abstractNumId w:val="15"/>
  </w:num>
  <w:num w:numId="16">
    <w:abstractNumId w:val="6"/>
  </w:num>
  <w:num w:numId="17">
    <w:abstractNumId w:val="14"/>
  </w:num>
  <w:num w:numId="18">
    <w:abstractNumId w:val="18"/>
  </w:num>
  <w:num w:numId="19">
    <w:abstractNumId w:val="24"/>
  </w:num>
  <w:num w:numId="20">
    <w:abstractNumId w:val="33"/>
  </w:num>
  <w:num w:numId="21">
    <w:abstractNumId w:val="11"/>
  </w:num>
  <w:num w:numId="22">
    <w:abstractNumId w:val="30"/>
  </w:num>
  <w:num w:numId="23">
    <w:abstractNumId w:val="23"/>
  </w:num>
  <w:num w:numId="24">
    <w:abstractNumId w:val="12"/>
  </w:num>
  <w:num w:numId="25">
    <w:abstractNumId w:val="0"/>
  </w:num>
  <w:num w:numId="26">
    <w:abstractNumId w:val="10"/>
  </w:num>
  <w:num w:numId="27">
    <w:abstractNumId w:val="4"/>
  </w:num>
  <w:num w:numId="28">
    <w:abstractNumId w:val="9"/>
  </w:num>
  <w:num w:numId="29">
    <w:abstractNumId w:val="20"/>
  </w:num>
  <w:num w:numId="30">
    <w:abstractNumId w:val="22"/>
  </w:num>
  <w:num w:numId="31">
    <w:abstractNumId w:val="3"/>
  </w:num>
  <w:num w:numId="32">
    <w:abstractNumId w:val="16"/>
  </w:num>
  <w:num w:numId="33">
    <w:abstractNumId w:val="13"/>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5A0B84"/>
    <w:rsid w:val="0001156A"/>
    <w:rsid w:val="00014C0B"/>
    <w:rsid w:val="00017F83"/>
    <w:rsid w:val="00021A28"/>
    <w:rsid w:val="00031FE2"/>
    <w:rsid w:val="00034572"/>
    <w:rsid w:val="00035C8E"/>
    <w:rsid w:val="000374C9"/>
    <w:rsid w:val="00041162"/>
    <w:rsid w:val="00042C24"/>
    <w:rsid w:val="00055608"/>
    <w:rsid w:val="00057112"/>
    <w:rsid w:val="00061640"/>
    <w:rsid w:val="00063C87"/>
    <w:rsid w:val="00064021"/>
    <w:rsid w:val="00067A9A"/>
    <w:rsid w:val="000718A3"/>
    <w:rsid w:val="00082A92"/>
    <w:rsid w:val="00094931"/>
    <w:rsid w:val="000968EE"/>
    <w:rsid w:val="000A58F6"/>
    <w:rsid w:val="000C59B0"/>
    <w:rsid w:val="000E00F5"/>
    <w:rsid w:val="000E5250"/>
    <w:rsid w:val="000E62B4"/>
    <w:rsid w:val="000E68BE"/>
    <w:rsid w:val="000F4048"/>
    <w:rsid w:val="000F73F4"/>
    <w:rsid w:val="00121A2F"/>
    <w:rsid w:val="001300F4"/>
    <w:rsid w:val="00131E43"/>
    <w:rsid w:val="00137FD1"/>
    <w:rsid w:val="00144403"/>
    <w:rsid w:val="0015257B"/>
    <w:rsid w:val="00152A7E"/>
    <w:rsid w:val="001538C4"/>
    <w:rsid w:val="00163818"/>
    <w:rsid w:val="0016794A"/>
    <w:rsid w:val="001716B2"/>
    <w:rsid w:val="001739A0"/>
    <w:rsid w:val="00181D98"/>
    <w:rsid w:val="00182FF8"/>
    <w:rsid w:val="0019776B"/>
    <w:rsid w:val="001A17E5"/>
    <w:rsid w:val="001A3B3C"/>
    <w:rsid w:val="001A7052"/>
    <w:rsid w:val="001B02BB"/>
    <w:rsid w:val="001B0FCE"/>
    <w:rsid w:val="001B44E9"/>
    <w:rsid w:val="001B6499"/>
    <w:rsid w:val="001D2597"/>
    <w:rsid w:val="001D3D24"/>
    <w:rsid w:val="001D5AD0"/>
    <w:rsid w:val="001F600D"/>
    <w:rsid w:val="001F7D8A"/>
    <w:rsid w:val="00200DA1"/>
    <w:rsid w:val="00201D3C"/>
    <w:rsid w:val="002052BD"/>
    <w:rsid w:val="00210EF3"/>
    <w:rsid w:val="00214916"/>
    <w:rsid w:val="00216272"/>
    <w:rsid w:val="0022046B"/>
    <w:rsid w:val="00227111"/>
    <w:rsid w:val="0023405C"/>
    <w:rsid w:val="002342D1"/>
    <w:rsid w:val="00236842"/>
    <w:rsid w:val="0023697B"/>
    <w:rsid w:val="0024033C"/>
    <w:rsid w:val="00243C1B"/>
    <w:rsid w:val="002446F8"/>
    <w:rsid w:val="00245C3A"/>
    <w:rsid w:val="00245F85"/>
    <w:rsid w:val="002547A2"/>
    <w:rsid w:val="00261300"/>
    <w:rsid w:val="00261B4E"/>
    <w:rsid w:val="00270174"/>
    <w:rsid w:val="002749F5"/>
    <w:rsid w:val="00276CB1"/>
    <w:rsid w:val="00276D32"/>
    <w:rsid w:val="002863E1"/>
    <w:rsid w:val="002921C4"/>
    <w:rsid w:val="00292C37"/>
    <w:rsid w:val="00294D18"/>
    <w:rsid w:val="0029562D"/>
    <w:rsid w:val="002A1A49"/>
    <w:rsid w:val="002A2431"/>
    <w:rsid w:val="002A29AC"/>
    <w:rsid w:val="002B40F1"/>
    <w:rsid w:val="002C3FE9"/>
    <w:rsid w:val="002D24E8"/>
    <w:rsid w:val="002E1E88"/>
    <w:rsid w:val="002E461F"/>
    <w:rsid w:val="002F75A5"/>
    <w:rsid w:val="003071FB"/>
    <w:rsid w:val="00312750"/>
    <w:rsid w:val="00317357"/>
    <w:rsid w:val="00324B47"/>
    <w:rsid w:val="00325E60"/>
    <w:rsid w:val="003373AE"/>
    <w:rsid w:val="00343879"/>
    <w:rsid w:val="00344EDF"/>
    <w:rsid w:val="00354A3E"/>
    <w:rsid w:val="00357018"/>
    <w:rsid w:val="00361366"/>
    <w:rsid w:val="00362F23"/>
    <w:rsid w:val="00367904"/>
    <w:rsid w:val="00373F45"/>
    <w:rsid w:val="0037407F"/>
    <w:rsid w:val="003810F2"/>
    <w:rsid w:val="00381A3B"/>
    <w:rsid w:val="003836FA"/>
    <w:rsid w:val="00385696"/>
    <w:rsid w:val="0038776B"/>
    <w:rsid w:val="003901FA"/>
    <w:rsid w:val="003946CC"/>
    <w:rsid w:val="003A2BBF"/>
    <w:rsid w:val="003A2ECA"/>
    <w:rsid w:val="003A5B9D"/>
    <w:rsid w:val="003B18C8"/>
    <w:rsid w:val="003B4AEF"/>
    <w:rsid w:val="003B57C6"/>
    <w:rsid w:val="003C017F"/>
    <w:rsid w:val="003C3DC0"/>
    <w:rsid w:val="003C603C"/>
    <w:rsid w:val="003C7C7F"/>
    <w:rsid w:val="003D10C0"/>
    <w:rsid w:val="003D24FA"/>
    <w:rsid w:val="003D431A"/>
    <w:rsid w:val="003E117D"/>
    <w:rsid w:val="003E388D"/>
    <w:rsid w:val="003F1D7E"/>
    <w:rsid w:val="00402C8B"/>
    <w:rsid w:val="00406CE4"/>
    <w:rsid w:val="004140F1"/>
    <w:rsid w:val="00424E67"/>
    <w:rsid w:val="0043334D"/>
    <w:rsid w:val="00443EF7"/>
    <w:rsid w:val="00446F75"/>
    <w:rsid w:val="004547B8"/>
    <w:rsid w:val="004570DC"/>
    <w:rsid w:val="0046358D"/>
    <w:rsid w:val="004729F3"/>
    <w:rsid w:val="00472BD0"/>
    <w:rsid w:val="00477037"/>
    <w:rsid w:val="004832B7"/>
    <w:rsid w:val="00486B1D"/>
    <w:rsid w:val="00487254"/>
    <w:rsid w:val="00496DCF"/>
    <w:rsid w:val="004A1529"/>
    <w:rsid w:val="004A216C"/>
    <w:rsid w:val="004B3260"/>
    <w:rsid w:val="004D101D"/>
    <w:rsid w:val="004D174C"/>
    <w:rsid w:val="004E30C9"/>
    <w:rsid w:val="004E3998"/>
    <w:rsid w:val="004E63F8"/>
    <w:rsid w:val="00504C05"/>
    <w:rsid w:val="0051110F"/>
    <w:rsid w:val="005130EA"/>
    <w:rsid w:val="00521BBD"/>
    <w:rsid w:val="0052220A"/>
    <w:rsid w:val="00525A87"/>
    <w:rsid w:val="005333EA"/>
    <w:rsid w:val="0054509B"/>
    <w:rsid w:val="00557296"/>
    <w:rsid w:val="00566EB5"/>
    <w:rsid w:val="005841BA"/>
    <w:rsid w:val="00585690"/>
    <w:rsid w:val="005A0B84"/>
    <w:rsid w:val="005A126E"/>
    <w:rsid w:val="005E163A"/>
    <w:rsid w:val="005E2F76"/>
    <w:rsid w:val="005E3F0F"/>
    <w:rsid w:val="005F0B2D"/>
    <w:rsid w:val="005F75FF"/>
    <w:rsid w:val="00601CDB"/>
    <w:rsid w:val="0060522C"/>
    <w:rsid w:val="00631237"/>
    <w:rsid w:val="00631695"/>
    <w:rsid w:val="0064450C"/>
    <w:rsid w:val="00644539"/>
    <w:rsid w:val="0064494C"/>
    <w:rsid w:val="00646D57"/>
    <w:rsid w:val="00647CB0"/>
    <w:rsid w:val="00650F42"/>
    <w:rsid w:val="00651546"/>
    <w:rsid w:val="00652BE5"/>
    <w:rsid w:val="00653BEF"/>
    <w:rsid w:val="006615A8"/>
    <w:rsid w:val="00661E5D"/>
    <w:rsid w:val="0066528D"/>
    <w:rsid w:val="006657B9"/>
    <w:rsid w:val="00672DF9"/>
    <w:rsid w:val="00676C96"/>
    <w:rsid w:val="00677395"/>
    <w:rsid w:val="00692224"/>
    <w:rsid w:val="00692FBF"/>
    <w:rsid w:val="00695144"/>
    <w:rsid w:val="006A3530"/>
    <w:rsid w:val="006A46F0"/>
    <w:rsid w:val="006A4A13"/>
    <w:rsid w:val="006A7B28"/>
    <w:rsid w:val="006C382B"/>
    <w:rsid w:val="006D3AF8"/>
    <w:rsid w:val="006E694D"/>
    <w:rsid w:val="006F0694"/>
    <w:rsid w:val="006F1B83"/>
    <w:rsid w:val="006F769C"/>
    <w:rsid w:val="007007C1"/>
    <w:rsid w:val="007053C8"/>
    <w:rsid w:val="00711E25"/>
    <w:rsid w:val="00713531"/>
    <w:rsid w:val="00717051"/>
    <w:rsid w:val="00720374"/>
    <w:rsid w:val="00723F93"/>
    <w:rsid w:val="007327AA"/>
    <w:rsid w:val="0073447B"/>
    <w:rsid w:val="00745990"/>
    <w:rsid w:val="00745EC1"/>
    <w:rsid w:val="00746E60"/>
    <w:rsid w:val="0075038F"/>
    <w:rsid w:val="0076744E"/>
    <w:rsid w:val="00787496"/>
    <w:rsid w:val="007928DE"/>
    <w:rsid w:val="00796341"/>
    <w:rsid w:val="007A0462"/>
    <w:rsid w:val="007A0FC9"/>
    <w:rsid w:val="007A2856"/>
    <w:rsid w:val="007A3A1B"/>
    <w:rsid w:val="007A4F8E"/>
    <w:rsid w:val="007B4EB7"/>
    <w:rsid w:val="007B55FD"/>
    <w:rsid w:val="007B6BCE"/>
    <w:rsid w:val="007C1B38"/>
    <w:rsid w:val="007D06D9"/>
    <w:rsid w:val="007D14D0"/>
    <w:rsid w:val="007D16FD"/>
    <w:rsid w:val="007D7C43"/>
    <w:rsid w:val="007E7C0E"/>
    <w:rsid w:val="007E7FDD"/>
    <w:rsid w:val="007F11D4"/>
    <w:rsid w:val="008001F4"/>
    <w:rsid w:val="00800645"/>
    <w:rsid w:val="00800FB5"/>
    <w:rsid w:val="00802B7F"/>
    <w:rsid w:val="008039B8"/>
    <w:rsid w:val="00810D64"/>
    <w:rsid w:val="00815FBB"/>
    <w:rsid w:val="008213BE"/>
    <w:rsid w:val="00822C1A"/>
    <w:rsid w:val="008250AF"/>
    <w:rsid w:val="008373B0"/>
    <w:rsid w:val="008416A8"/>
    <w:rsid w:val="008463E7"/>
    <w:rsid w:val="0086564D"/>
    <w:rsid w:val="00866D9B"/>
    <w:rsid w:val="00873F3C"/>
    <w:rsid w:val="008745A3"/>
    <w:rsid w:val="00874E11"/>
    <w:rsid w:val="0087739A"/>
    <w:rsid w:val="00890C4C"/>
    <w:rsid w:val="0089144B"/>
    <w:rsid w:val="008A0017"/>
    <w:rsid w:val="008A150D"/>
    <w:rsid w:val="008A4131"/>
    <w:rsid w:val="008B19BB"/>
    <w:rsid w:val="008D07C1"/>
    <w:rsid w:val="008E724B"/>
    <w:rsid w:val="008F035F"/>
    <w:rsid w:val="009058C3"/>
    <w:rsid w:val="009158FF"/>
    <w:rsid w:val="009173C2"/>
    <w:rsid w:val="0092019A"/>
    <w:rsid w:val="00925BFF"/>
    <w:rsid w:val="009269D3"/>
    <w:rsid w:val="00926E72"/>
    <w:rsid w:val="009273AC"/>
    <w:rsid w:val="00937701"/>
    <w:rsid w:val="00946158"/>
    <w:rsid w:val="0096223E"/>
    <w:rsid w:val="0098239E"/>
    <w:rsid w:val="00987FDC"/>
    <w:rsid w:val="009935D5"/>
    <w:rsid w:val="009A2A29"/>
    <w:rsid w:val="009A4C7F"/>
    <w:rsid w:val="009A532F"/>
    <w:rsid w:val="009B0630"/>
    <w:rsid w:val="009B23B3"/>
    <w:rsid w:val="009B43BB"/>
    <w:rsid w:val="009B54BF"/>
    <w:rsid w:val="009C21D7"/>
    <w:rsid w:val="009C3426"/>
    <w:rsid w:val="009D275C"/>
    <w:rsid w:val="009D7E6A"/>
    <w:rsid w:val="009E0842"/>
    <w:rsid w:val="009E1A87"/>
    <w:rsid w:val="009E2569"/>
    <w:rsid w:val="009F11D6"/>
    <w:rsid w:val="009F148C"/>
    <w:rsid w:val="009F4CE2"/>
    <w:rsid w:val="00A00789"/>
    <w:rsid w:val="00A00A7F"/>
    <w:rsid w:val="00A10B29"/>
    <w:rsid w:val="00A120A5"/>
    <w:rsid w:val="00A16474"/>
    <w:rsid w:val="00A16547"/>
    <w:rsid w:val="00A20B06"/>
    <w:rsid w:val="00A33136"/>
    <w:rsid w:val="00A439FB"/>
    <w:rsid w:val="00A509AB"/>
    <w:rsid w:val="00A617C5"/>
    <w:rsid w:val="00A620F3"/>
    <w:rsid w:val="00A62A80"/>
    <w:rsid w:val="00A67DF9"/>
    <w:rsid w:val="00A76B73"/>
    <w:rsid w:val="00A90FA0"/>
    <w:rsid w:val="00A91976"/>
    <w:rsid w:val="00A93C23"/>
    <w:rsid w:val="00AA6CE0"/>
    <w:rsid w:val="00AA6D68"/>
    <w:rsid w:val="00AB343D"/>
    <w:rsid w:val="00AB5ABC"/>
    <w:rsid w:val="00AB7B2E"/>
    <w:rsid w:val="00AC773A"/>
    <w:rsid w:val="00AD3500"/>
    <w:rsid w:val="00AD7110"/>
    <w:rsid w:val="00AF3536"/>
    <w:rsid w:val="00B023AF"/>
    <w:rsid w:val="00B0440B"/>
    <w:rsid w:val="00B132F3"/>
    <w:rsid w:val="00B15206"/>
    <w:rsid w:val="00B2337B"/>
    <w:rsid w:val="00B23FF4"/>
    <w:rsid w:val="00B4162C"/>
    <w:rsid w:val="00B65DF4"/>
    <w:rsid w:val="00B774AE"/>
    <w:rsid w:val="00B87272"/>
    <w:rsid w:val="00B87514"/>
    <w:rsid w:val="00B9237A"/>
    <w:rsid w:val="00B92CAC"/>
    <w:rsid w:val="00BB228E"/>
    <w:rsid w:val="00BB40D9"/>
    <w:rsid w:val="00BC2E8D"/>
    <w:rsid w:val="00BC4087"/>
    <w:rsid w:val="00BC4D02"/>
    <w:rsid w:val="00BD14B5"/>
    <w:rsid w:val="00BD3548"/>
    <w:rsid w:val="00BE014B"/>
    <w:rsid w:val="00BE0ED5"/>
    <w:rsid w:val="00BE42EA"/>
    <w:rsid w:val="00BE447F"/>
    <w:rsid w:val="00BE7FDA"/>
    <w:rsid w:val="00BF4493"/>
    <w:rsid w:val="00BF706E"/>
    <w:rsid w:val="00C00A18"/>
    <w:rsid w:val="00C06108"/>
    <w:rsid w:val="00C15420"/>
    <w:rsid w:val="00C24486"/>
    <w:rsid w:val="00C25E32"/>
    <w:rsid w:val="00C36D39"/>
    <w:rsid w:val="00C523C5"/>
    <w:rsid w:val="00C5404B"/>
    <w:rsid w:val="00C54AB9"/>
    <w:rsid w:val="00C5659C"/>
    <w:rsid w:val="00C56672"/>
    <w:rsid w:val="00C62A6E"/>
    <w:rsid w:val="00C67FEA"/>
    <w:rsid w:val="00C7785C"/>
    <w:rsid w:val="00C77965"/>
    <w:rsid w:val="00C83640"/>
    <w:rsid w:val="00C85435"/>
    <w:rsid w:val="00C864BB"/>
    <w:rsid w:val="00C8748B"/>
    <w:rsid w:val="00CA0DB0"/>
    <w:rsid w:val="00CB4D4A"/>
    <w:rsid w:val="00CC662C"/>
    <w:rsid w:val="00CD7A85"/>
    <w:rsid w:val="00CE1258"/>
    <w:rsid w:val="00CE4CE0"/>
    <w:rsid w:val="00CF051C"/>
    <w:rsid w:val="00CF0E06"/>
    <w:rsid w:val="00CF6EA7"/>
    <w:rsid w:val="00D147D5"/>
    <w:rsid w:val="00D23CC5"/>
    <w:rsid w:val="00D30459"/>
    <w:rsid w:val="00D42BD3"/>
    <w:rsid w:val="00D43337"/>
    <w:rsid w:val="00D52D66"/>
    <w:rsid w:val="00D5788E"/>
    <w:rsid w:val="00D72590"/>
    <w:rsid w:val="00D744ED"/>
    <w:rsid w:val="00D85A61"/>
    <w:rsid w:val="00D86D1E"/>
    <w:rsid w:val="00D91FAC"/>
    <w:rsid w:val="00D977E1"/>
    <w:rsid w:val="00DA169A"/>
    <w:rsid w:val="00DA3D88"/>
    <w:rsid w:val="00DA5EE9"/>
    <w:rsid w:val="00DA6B2E"/>
    <w:rsid w:val="00DB2AB0"/>
    <w:rsid w:val="00DC0942"/>
    <w:rsid w:val="00DC2698"/>
    <w:rsid w:val="00DC47B9"/>
    <w:rsid w:val="00DD10E5"/>
    <w:rsid w:val="00DD3837"/>
    <w:rsid w:val="00DD4A31"/>
    <w:rsid w:val="00DD6A47"/>
    <w:rsid w:val="00E02A9C"/>
    <w:rsid w:val="00E05AC6"/>
    <w:rsid w:val="00E140B8"/>
    <w:rsid w:val="00E30626"/>
    <w:rsid w:val="00E30E6A"/>
    <w:rsid w:val="00E31778"/>
    <w:rsid w:val="00E330DD"/>
    <w:rsid w:val="00E353C7"/>
    <w:rsid w:val="00E435F1"/>
    <w:rsid w:val="00E51EA1"/>
    <w:rsid w:val="00E53D6F"/>
    <w:rsid w:val="00E609E7"/>
    <w:rsid w:val="00E731FA"/>
    <w:rsid w:val="00E73B3A"/>
    <w:rsid w:val="00E80D21"/>
    <w:rsid w:val="00E81A80"/>
    <w:rsid w:val="00E83FF2"/>
    <w:rsid w:val="00E85C6E"/>
    <w:rsid w:val="00E879C0"/>
    <w:rsid w:val="00E92243"/>
    <w:rsid w:val="00EA472D"/>
    <w:rsid w:val="00EB3372"/>
    <w:rsid w:val="00EB75BC"/>
    <w:rsid w:val="00EC1D66"/>
    <w:rsid w:val="00ED4400"/>
    <w:rsid w:val="00ED4A09"/>
    <w:rsid w:val="00F04A5F"/>
    <w:rsid w:val="00F06C99"/>
    <w:rsid w:val="00F10EA3"/>
    <w:rsid w:val="00F141C7"/>
    <w:rsid w:val="00F17F5D"/>
    <w:rsid w:val="00F24726"/>
    <w:rsid w:val="00F26453"/>
    <w:rsid w:val="00F452C0"/>
    <w:rsid w:val="00F46038"/>
    <w:rsid w:val="00F4741E"/>
    <w:rsid w:val="00F64BA6"/>
    <w:rsid w:val="00F83E7B"/>
    <w:rsid w:val="00F875D0"/>
    <w:rsid w:val="00F91CAB"/>
    <w:rsid w:val="00F9306F"/>
    <w:rsid w:val="00FA045B"/>
    <w:rsid w:val="00FA19D0"/>
    <w:rsid w:val="00FA2F92"/>
    <w:rsid w:val="00FB2A0E"/>
    <w:rsid w:val="00FB4F0B"/>
    <w:rsid w:val="00FB53C8"/>
    <w:rsid w:val="00FC1BF6"/>
    <w:rsid w:val="00FC3258"/>
    <w:rsid w:val="00FC3C82"/>
    <w:rsid w:val="00FD61AA"/>
    <w:rsid w:val="00FE01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9B6976B-CD4B-4B89-9836-3BE87E259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D32"/>
    <w:pPr>
      <w:spacing w:before="60" w:after="60" w:line="312" w:lineRule="auto"/>
      <w:jc w:val="both"/>
    </w:pPr>
    <w:rPr>
      <w:sz w:val="26"/>
      <w:szCs w:val="24"/>
      <w:lang w:eastAsia="en-US"/>
    </w:rPr>
  </w:style>
  <w:style w:type="paragraph" w:styleId="Heading1">
    <w:name w:val="heading 1"/>
    <w:basedOn w:val="Normal"/>
    <w:next w:val="Normal"/>
    <w:qFormat/>
    <w:rsid w:val="00D5788E"/>
    <w:pPr>
      <w:keepNext/>
      <w:numPr>
        <w:numId w:val="12"/>
      </w:numPr>
      <w:spacing w:before="120" w:after="240"/>
      <w:outlineLvl w:val="0"/>
    </w:pPr>
    <w:rPr>
      <w:rFonts w:cs="Arial"/>
      <w:b/>
      <w:bCs/>
      <w:kern w:val="32"/>
      <w:sz w:val="28"/>
      <w:szCs w:val="32"/>
    </w:rPr>
  </w:style>
  <w:style w:type="paragraph" w:styleId="Heading2">
    <w:name w:val="heading 2"/>
    <w:basedOn w:val="Normal"/>
    <w:next w:val="Normal"/>
    <w:qFormat/>
    <w:rsid w:val="00276D32"/>
    <w:pPr>
      <w:keepNext/>
      <w:numPr>
        <w:ilvl w:val="1"/>
        <w:numId w:val="12"/>
      </w:numPr>
      <w:spacing w:before="120" w:after="120"/>
      <w:outlineLvl w:val="1"/>
    </w:pPr>
    <w:rPr>
      <w:rFonts w:cs="Arial"/>
      <w:b/>
      <w:bCs/>
      <w:iCs/>
      <w:szCs w:val="28"/>
    </w:rPr>
  </w:style>
  <w:style w:type="paragraph" w:styleId="Heading3">
    <w:name w:val="heading 3"/>
    <w:basedOn w:val="Normal"/>
    <w:next w:val="Normal"/>
    <w:qFormat/>
    <w:rsid w:val="00276D32"/>
    <w:pPr>
      <w:keepNext/>
      <w:numPr>
        <w:ilvl w:val="2"/>
        <w:numId w:val="12"/>
      </w:numPr>
      <w:spacing w:before="120" w:after="120"/>
      <w:outlineLvl w:val="2"/>
    </w:pPr>
    <w:rPr>
      <w:b/>
      <w:i/>
    </w:rPr>
  </w:style>
  <w:style w:type="paragraph" w:styleId="Heading4">
    <w:name w:val="heading 4"/>
    <w:basedOn w:val="Normal"/>
    <w:next w:val="Normal"/>
    <w:qFormat/>
    <w:rsid w:val="00AB5ABC"/>
    <w:pPr>
      <w:keepNext/>
      <w:numPr>
        <w:ilvl w:val="3"/>
        <w:numId w:val="12"/>
      </w:numPr>
      <w:outlineLvl w:val="3"/>
    </w:pPr>
    <w:rPr>
      <w:b/>
    </w:rPr>
  </w:style>
  <w:style w:type="paragraph" w:styleId="Heading5">
    <w:name w:val="heading 5"/>
    <w:basedOn w:val="Normal"/>
    <w:next w:val="Normal"/>
    <w:link w:val="Heading5Char"/>
    <w:semiHidden/>
    <w:unhideWhenUsed/>
    <w:qFormat/>
    <w:rsid w:val="003810F2"/>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810F2"/>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810F2"/>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810F2"/>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810F2"/>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B4E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0F73F4"/>
    <w:pPr>
      <w:tabs>
        <w:tab w:val="center" w:pos="4320"/>
        <w:tab w:val="right" w:pos="8640"/>
      </w:tabs>
    </w:pPr>
  </w:style>
  <w:style w:type="paragraph" w:styleId="Footer">
    <w:name w:val="footer"/>
    <w:basedOn w:val="Normal"/>
    <w:rsid w:val="000F73F4"/>
    <w:pPr>
      <w:tabs>
        <w:tab w:val="center" w:pos="4320"/>
        <w:tab w:val="right" w:pos="8640"/>
      </w:tabs>
    </w:pPr>
  </w:style>
  <w:style w:type="character" w:styleId="PageNumber">
    <w:name w:val="page number"/>
    <w:basedOn w:val="DefaultParagraphFont"/>
    <w:rsid w:val="00031FE2"/>
  </w:style>
  <w:style w:type="paragraph" w:customStyle="1" w:styleId="aLama">
    <w:name w:val="aLama"/>
    <w:basedOn w:val="Normal"/>
    <w:autoRedefine/>
    <w:rsid w:val="006615A8"/>
    <w:pPr>
      <w:shd w:val="clear" w:color="auto" w:fill="E0E0E0"/>
      <w:spacing w:before="120" w:line="264" w:lineRule="auto"/>
    </w:pPr>
    <w:rPr>
      <w:rFonts w:ascii="Microsoft Sans Serif" w:hAnsi="Microsoft Sans Serif" w:cs="Microsoft Sans Serif"/>
      <w:b/>
      <w:sz w:val="30"/>
      <w:szCs w:val="28"/>
    </w:rPr>
  </w:style>
  <w:style w:type="paragraph" w:customStyle="1" w:styleId="amotnho">
    <w:name w:val="amotnho"/>
    <w:basedOn w:val="Normal"/>
    <w:autoRedefine/>
    <w:rsid w:val="00276D32"/>
    <w:pPr>
      <w:spacing w:before="120" w:line="240" w:lineRule="auto"/>
    </w:pPr>
    <w:rPr>
      <w:b/>
      <w:i/>
      <w:sz w:val="28"/>
    </w:rPr>
  </w:style>
  <w:style w:type="paragraph" w:styleId="TOC2">
    <w:name w:val="toc 2"/>
    <w:basedOn w:val="Normal"/>
    <w:next w:val="Normal"/>
    <w:autoRedefine/>
    <w:uiPriority w:val="39"/>
    <w:rsid w:val="006E694D"/>
    <w:pPr>
      <w:tabs>
        <w:tab w:val="left" w:pos="880"/>
        <w:tab w:val="right" w:leader="dot" w:pos="9639"/>
      </w:tabs>
      <w:ind w:left="240"/>
    </w:pPr>
    <w:rPr>
      <w:i/>
      <w:noProof/>
    </w:rPr>
  </w:style>
  <w:style w:type="paragraph" w:styleId="TOC1">
    <w:name w:val="toc 1"/>
    <w:basedOn w:val="Normal"/>
    <w:next w:val="Normal"/>
    <w:autoRedefine/>
    <w:uiPriority w:val="39"/>
    <w:rsid w:val="00FC1BF6"/>
    <w:pPr>
      <w:tabs>
        <w:tab w:val="right" w:leader="dot" w:pos="9345"/>
      </w:tabs>
    </w:pPr>
    <w:rPr>
      <w:b/>
      <w:noProof/>
    </w:rPr>
  </w:style>
  <w:style w:type="character" w:styleId="Hyperlink">
    <w:name w:val="Hyperlink"/>
    <w:basedOn w:val="DefaultParagraphFont"/>
    <w:uiPriority w:val="99"/>
    <w:rsid w:val="00FC1BF6"/>
    <w:rPr>
      <w:color w:val="0000FF"/>
      <w:u w:val="single"/>
    </w:rPr>
  </w:style>
  <w:style w:type="paragraph" w:customStyle="1" w:styleId="NormalCode">
    <w:name w:val="NormalCode"/>
    <w:basedOn w:val="Normal"/>
    <w:autoRedefine/>
    <w:rsid w:val="00BB40D9"/>
    <w:pPr>
      <w:spacing w:line="360" w:lineRule="auto"/>
      <w:ind w:left="1800"/>
    </w:pPr>
    <w:rPr>
      <w:rFonts w:ascii="Courier New" w:hAnsi="Courier New" w:cs="Courier New"/>
      <w:sz w:val="20"/>
      <w:szCs w:val="20"/>
    </w:rPr>
  </w:style>
  <w:style w:type="paragraph" w:styleId="BodyText">
    <w:name w:val="Body Text"/>
    <w:basedOn w:val="Normal"/>
    <w:link w:val="BodyTextChar"/>
    <w:rsid w:val="00F46038"/>
    <w:rPr>
      <w:sz w:val="20"/>
    </w:rPr>
  </w:style>
  <w:style w:type="paragraph" w:styleId="BalloonText">
    <w:name w:val="Balloon Text"/>
    <w:basedOn w:val="Normal"/>
    <w:link w:val="BalloonTextChar"/>
    <w:rsid w:val="006D3AF8"/>
    <w:rPr>
      <w:rFonts w:ascii="Tahoma" w:hAnsi="Tahoma" w:cs="Tahoma"/>
      <w:sz w:val="16"/>
      <w:szCs w:val="16"/>
    </w:rPr>
  </w:style>
  <w:style w:type="character" w:customStyle="1" w:styleId="BalloonTextChar">
    <w:name w:val="Balloon Text Char"/>
    <w:basedOn w:val="DefaultParagraphFont"/>
    <w:link w:val="BalloonText"/>
    <w:rsid w:val="006D3AF8"/>
    <w:rPr>
      <w:rFonts w:ascii="Tahoma" w:hAnsi="Tahoma" w:cs="Tahoma"/>
      <w:sz w:val="16"/>
      <w:szCs w:val="16"/>
      <w:lang w:eastAsia="en-US"/>
    </w:rPr>
  </w:style>
  <w:style w:type="table" w:customStyle="1" w:styleId="LightList-Accent11">
    <w:name w:val="Light List - Accent 11"/>
    <w:basedOn w:val="TableNormal"/>
    <w:uiPriority w:val="61"/>
    <w:rsid w:val="00276D3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8">
    <w:name w:val="Table Grid 8"/>
    <w:basedOn w:val="TableNormal"/>
    <w:rsid w:val="00276D32"/>
    <w:pPr>
      <w:spacing w:before="60" w:after="60" w:line="312"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5Char">
    <w:name w:val="Heading 5 Char"/>
    <w:basedOn w:val="DefaultParagraphFont"/>
    <w:link w:val="Heading5"/>
    <w:semiHidden/>
    <w:rsid w:val="003810F2"/>
    <w:rPr>
      <w:rFonts w:asciiTheme="majorHAnsi" w:eastAsiaTheme="majorEastAsia" w:hAnsiTheme="majorHAnsi" w:cstheme="majorBidi"/>
      <w:color w:val="243F60" w:themeColor="accent1" w:themeShade="7F"/>
      <w:sz w:val="26"/>
      <w:szCs w:val="24"/>
      <w:lang w:eastAsia="en-US"/>
    </w:rPr>
  </w:style>
  <w:style w:type="character" w:customStyle="1" w:styleId="Heading6Char">
    <w:name w:val="Heading 6 Char"/>
    <w:basedOn w:val="DefaultParagraphFont"/>
    <w:link w:val="Heading6"/>
    <w:semiHidden/>
    <w:rsid w:val="003810F2"/>
    <w:rPr>
      <w:rFonts w:asciiTheme="majorHAnsi" w:eastAsiaTheme="majorEastAsia" w:hAnsiTheme="majorHAnsi" w:cstheme="majorBidi"/>
      <w:i/>
      <w:iCs/>
      <w:color w:val="243F60" w:themeColor="accent1" w:themeShade="7F"/>
      <w:sz w:val="26"/>
      <w:szCs w:val="24"/>
      <w:lang w:eastAsia="en-US"/>
    </w:rPr>
  </w:style>
  <w:style w:type="character" w:customStyle="1" w:styleId="Heading7Char">
    <w:name w:val="Heading 7 Char"/>
    <w:basedOn w:val="DefaultParagraphFont"/>
    <w:link w:val="Heading7"/>
    <w:semiHidden/>
    <w:rsid w:val="003810F2"/>
    <w:rPr>
      <w:rFonts w:asciiTheme="majorHAnsi" w:eastAsiaTheme="majorEastAsia" w:hAnsiTheme="majorHAnsi" w:cstheme="majorBidi"/>
      <w:i/>
      <w:iCs/>
      <w:color w:val="404040" w:themeColor="text1" w:themeTint="BF"/>
      <w:sz w:val="26"/>
      <w:szCs w:val="24"/>
      <w:lang w:eastAsia="en-US"/>
    </w:rPr>
  </w:style>
  <w:style w:type="character" w:customStyle="1" w:styleId="Heading8Char">
    <w:name w:val="Heading 8 Char"/>
    <w:basedOn w:val="DefaultParagraphFont"/>
    <w:link w:val="Heading8"/>
    <w:semiHidden/>
    <w:rsid w:val="003810F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3810F2"/>
    <w:rPr>
      <w:rFonts w:asciiTheme="majorHAnsi" w:eastAsiaTheme="majorEastAsia" w:hAnsiTheme="majorHAnsi" w:cstheme="majorBidi"/>
      <w:i/>
      <w:iCs/>
      <w:color w:val="404040" w:themeColor="text1" w:themeTint="BF"/>
      <w:lang w:eastAsia="en-US"/>
    </w:rPr>
  </w:style>
  <w:style w:type="paragraph" w:styleId="TOC3">
    <w:name w:val="toc 3"/>
    <w:basedOn w:val="Normal"/>
    <w:next w:val="Normal"/>
    <w:autoRedefine/>
    <w:uiPriority w:val="39"/>
    <w:rsid w:val="009B54BF"/>
    <w:pPr>
      <w:spacing w:after="100"/>
      <w:ind w:left="520"/>
    </w:pPr>
  </w:style>
  <w:style w:type="paragraph" w:customStyle="1" w:styleId="FooterEven">
    <w:name w:val="Footer Even"/>
    <w:basedOn w:val="Footer"/>
    <w:rsid w:val="00270174"/>
    <w:pPr>
      <w:keepLines/>
      <w:spacing w:before="0" w:after="0" w:line="240" w:lineRule="auto"/>
      <w:jc w:val="center"/>
    </w:pPr>
    <w:rPr>
      <w:rFonts w:ascii="Arial Narrow" w:hAnsi="Arial Narrow"/>
      <w:spacing w:val="4"/>
      <w:sz w:val="18"/>
      <w:szCs w:val="20"/>
    </w:rPr>
  </w:style>
  <w:style w:type="paragraph" w:customStyle="1" w:styleId="TitlePageField">
    <w:name w:val="Title Page Field"/>
    <w:basedOn w:val="Normal"/>
    <w:rsid w:val="00270174"/>
    <w:pPr>
      <w:spacing w:before="160" w:after="160" w:line="240" w:lineRule="auto"/>
      <w:jc w:val="left"/>
    </w:pPr>
    <w:rPr>
      <w:rFonts w:ascii="Arial" w:hAnsi="Arial"/>
      <w:color w:val="000000"/>
      <w:sz w:val="24"/>
      <w:szCs w:val="20"/>
    </w:rPr>
  </w:style>
  <w:style w:type="paragraph" w:customStyle="1" w:styleId="-">
    <w:name w:val="-"/>
    <w:basedOn w:val="TitlePageField"/>
    <w:qFormat/>
    <w:rsid w:val="00270174"/>
    <w:pPr>
      <w:widowControl w:val="0"/>
      <w:numPr>
        <w:numId w:val="13"/>
      </w:numPr>
      <w:spacing w:before="60" w:after="60"/>
      <w:jc w:val="both"/>
    </w:pPr>
    <w:rPr>
      <w:rFonts w:ascii="Times New Roman" w:hAnsi="Times New Roman"/>
      <w:szCs w:val="24"/>
    </w:rPr>
  </w:style>
  <w:style w:type="paragraph" w:customStyle="1" w:styleId="a">
    <w:name w:val="+"/>
    <w:basedOn w:val="TitlePageField"/>
    <w:qFormat/>
    <w:rsid w:val="00270174"/>
    <w:pPr>
      <w:widowControl w:val="0"/>
      <w:numPr>
        <w:ilvl w:val="1"/>
        <w:numId w:val="13"/>
      </w:numPr>
      <w:spacing w:before="60" w:after="60"/>
      <w:jc w:val="both"/>
    </w:pPr>
    <w:rPr>
      <w:rFonts w:ascii="Times New Roman" w:hAnsi="Times New Roman"/>
      <w:szCs w:val="24"/>
    </w:rPr>
  </w:style>
  <w:style w:type="paragraph" w:customStyle="1" w:styleId="a0">
    <w:name w:val="."/>
    <w:basedOn w:val="TitlePageField"/>
    <w:qFormat/>
    <w:rsid w:val="00270174"/>
    <w:pPr>
      <w:widowControl w:val="0"/>
      <w:numPr>
        <w:ilvl w:val="2"/>
        <w:numId w:val="13"/>
      </w:numPr>
      <w:spacing w:before="60" w:after="60"/>
      <w:jc w:val="both"/>
    </w:pPr>
    <w:rPr>
      <w:rFonts w:ascii="Times New Roman" w:hAnsi="Times New Roman"/>
      <w:szCs w:val="24"/>
    </w:rPr>
  </w:style>
  <w:style w:type="paragraph" w:customStyle="1" w:styleId="soDoTrinhTu">
    <w:name w:val="soDoTrinhTu"/>
    <w:basedOn w:val="BodyText"/>
    <w:link w:val="soDoTrinhTuChar"/>
    <w:qFormat/>
    <w:rsid w:val="007A2856"/>
    <w:pPr>
      <w:numPr>
        <w:numId w:val="34"/>
      </w:numPr>
      <w:spacing w:before="80" w:after="80" w:line="360" w:lineRule="auto"/>
      <w:ind w:left="568" w:hanging="284"/>
    </w:pPr>
    <w:rPr>
      <w:i/>
      <w:sz w:val="26"/>
      <w:szCs w:val="26"/>
    </w:rPr>
  </w:style>
  <w:style w:type="paragraph" w:customStyle="1" w:styleId="themDelUpdate">
    <w:name w:val="themDelUpdate"/>
    <w:basedOn w:val="BodyText"/>
    <w:link w:val="themDelUpdateChar"/>
    <w:qFormat/>
    <w:rsid w:val="007A2856"/>
    <w:pPr>
      <w:spacing w:before="80" w:after="80" w:line="360" w:lineRule="auto"/>
    </w:pPr>
    <w:rPr>
      <w:i/>
      <w:sz w:val="26"/>
      <w:szCs w:val="26"/>
    </w:rPr>
  </w:style>
  <w:style w:type="character" w:customStyle="1" w:styleId="BodyTextChar">
    <w:name w:val="Body Text Char"/>
    <w:basedOn w:val="DefaultParagraphFont"/>
    <w:link w:val="BodyText"/>
    <w:rsid w:val="007A2856"/>
    <w:rPr>
      <w:szCs w:val="24"/>
      <w:lang w:eastAsia="en-US"/>
    </w:rPr>
  </w:style>
  <w:style w:type="character" w:customStyle="1" w:styleId="soDoTrinhTuChar">
    <w:name w:val="soDoTrinhTu Char"/>
    <w:basedOn w:val="BodyTextChar"/>
    <w:link w:val="soDoTrinhTu"/>
    <w:rsid w:val="007A2856"/>
    <w:rPr>
      <w:i/>
      <w:sz w:val="26"/>
      <w:szCs w:val="26"/>
      <w:lang w:eastAsia="en-US"/>
    </w:rPr>
  </w:style>
  <w:style w:type="character" w:customStyle="1" w:styleId="themDelUpdateChar">
    <w:name w:val="themDelUpdate Char"/>
    <w:basedOn w:val="BodyTextChar"/>
    <w:link w:val="themDelUpdate"/>
    <w:rsid w:val="007A2856"/>
    <w:rPr>
      <w:i/>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8843650">
      <w:bodyDiv w:val="1"/>
      <w:marLeft w:val="0"/>
      <w:marRight w:val="0"/>
      <w:marTop w:val="0"/>
      <w:marBottom w:val="0"/>
      <w:divBdr>
        <w:top w:val="none" w:sz="0" w:space="0" w:color="auto"/>
        <w:left w:val="none" w:sz="0" w:space="0" w:color="auto"/>
        <w:bottom w:val="none" w:sz="0" w:space="0" w:color="auto"/>
        <w:right w:val="none" w:sz="0" w:space="0" w:color="auto"/>
      </w:divBdr>
    </w:div>
    <w:div w:id="213117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E:\LE_NGA\Documents\CSDL\CSDL2\MauBC_CSDL2.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C66E4E-2FB1-497A-858B-0E5C84C41E55}" type="doc">
      <dgm:prSet loTypeId="urn:microsoft.com/office/officeart/2005/8/layout/orgChart1" loCatId="hierarchy" qsTypeId="urn:microsoft.com/office/officeart/2005/8/quickstyle/simple1" qsCatId="simple" csTypeId="urn:microsoft.com/office/officeart/2005/8/colors/accent1_2" csCatId="accent1" phldr="1"/>
      <dgm:spPr/>
    </dgm:pt>
    <dgm:pt modelId="{6655D997-3928-466B-8BE9-6C9F84C30ADE}">
      <dgm:prSet custT="1"/>
      <dgm:spPr/>
      <dgm:t>
        <a:bodyPr/>
        <a:lstStyle/>
        <a:p>
          <a:pPr marR="0" algn="ctr" rtl="0"/>
          <a:r>
            <a:rPr lang="en-US" altLang="ja-JP" sz="1400" b="0" i="0" u="none" strike="noStrike" baseline="0">
              <a:latin typeface="Times New Roman" pitchFamily="18" charset="0"/>
              <a:ea typeface="MS Mincho"/>
              <a:cs typeface="Times New Roman" pitchFamily="18" charset="0"/>
            </a:rPr>
            <a:t>website quản lý tour du lịch</a:t>
          </a:r>
          <a:endParaRPr lang="en-US" sz="1400">
            <a:latin typeface="Times New Roman" pitchFamily="18" charset="0"/>
            <a:cs typeface="Times New Roman" pitchFamily="18" charset="0"/>
          </a:endParaRPr>
        </a:p>
      </dgm:t>
    </dgm:pt>
    <dgm:pt modelId="{6F55EBBB-E6F0-4EDB-9460-1DB07CF01434}" type="parTrans" cxnId="{417BBD37-6F52-4A42-9FDB-D7E68D5B0476}">
      <dgm:prSet/>
      <dgm:spPr/>
      <dgm:t>
        <a:bodyPr/>
        <a:lstStyle/>
        <a:p>
          <a:endParaRPr lang="en-US"/>
        </a:p>
      </dgm:t>
    </dgm:pt>
    <dgm:pt modelId="{64536002-694A-456E-968C-FF766F3665E0}" type="sibTrans" cxnId="{417BBD37-6F52-4A42-9FDB-D7E68D5B0476}">
      <dgm:prSet/>
      <dgm:spPr/>
      <dgm:t>
        <a:bodyPr/>
        <a:lstStyle/>
        <a:p>
          <a:endParaRPr lang="en-US"/>
        </a:p>
      </dgm:t>
    </dgm:pt>
    <dgm:pt modelId="{91E1A882-8BCF-4EB8-8116-15D119749E4E}">
      <dgm:prSet custT="1"/>
      <dgm:spPr/>
      <dgm:t>
        <a:bodyPr/>
        <a:lstStyle/>
        <a:p>
          <a:pPr marR="0" algn="ctr" rtl="0"/>
          <a:r>
            <a:rPr lang="en-US" sz="1400">
              <a:latin typeface="+mj-lt"/>
            </a:rPr>
            <a:t>1.Đăng ký</a:t>
          </a:r>
        </a:p>
      </dgm:t>
    </dgm:pt>
    <dgm:pt modelId="{A21E3994-9509-4F11-9D24-756E73AC4B6D}" type="parTrans" cxnId="{5E98337C-67AC-4A7E-93D2-507FAED00A41}">
      <dgm:prSet/>
      <dgm:spPr/>
      <dgm:t>
        <a:bodyPr/>
        <a:lstStyle/>
        <a:p>
          <a:endParaRPr lang="en-US"/>
        </a:p>
      </dgm:t>
    </dgm:pt>
    <dgm:pt modelId="{E81F8746-5CA0-4F2F-BA90-868AC6A3A708}" type="sibTrans" cxnId="{5E98337C-67AC-4A7E-93D2-507FAED00A41}">
      <dgm:prSet/>
      <dgm:spPr/>
      <dgm:t>
        <a:bodyPr/>
        <a:lstStyle/>
        <a:p>
          <a:endParaRPr lang="en-US"/>
        </a:p>
      </dgm:t>
    </dgm:pt>
    <dgm:pt modelId="{403C4D50-83B9-414B-85AD-3BFA43C7F3EA}">
      <dgm:prSet custT="1"/>
      <dgm:spPr/>
      <dgm:t>
        <a:bodyPr/>
        <a:lstStyle/>
        <a:p>
          <a:pPr marR="0" algn="ctr" rtl="0"/>
          <a:r>
            <a:rPr lang="en-US" sz="1400">
              <a:latin typeface="+mj-lt"/>
            </a:rPr>
            <a:t>2.Đăng nhập</a:t>
          </a:r>
        </a:p>
      </dgm:t>
    </dgm:pt>
    <dgm:pt modelId="{8E06AAC7-D86F-4614-87B2-D6984C14AA3A}" type="parTrans" cxnId="{103CF693-3190-43A8-9038-EAE26B1020A2}">
      <dgm:prSet/>
      <dgm:spPr/>
      <dgm:t>
        <a:bodyPr/>
        <a:lstStyle/>
        <a:p>
          <a:endParaRPr lang="en-US"/>
        </a:p>
      </dgm:t>
    </dgm:pt>
    <dgm:pt modelId="{3329AB4E-65FD-4E94-8181-F70F63F7F478}" type="sibTrans" cxnId="{103CF693-3190-43A8-9038-EAE26B1020A2}">
      <dgm:prSet/>
      <dgm:spPr/>
      <dgm:t>
        <a:bodyPr/>
        <a:lstStyle/>
        <a:p>
          <a:endParaRPr lang="en-US"/>
        </a:p>
      </dgm:t>
    </dgm:pt>
    <dgm:pt modelId="{E64CDEAB-715F-489D-8EF7-8C8FA041654E}">
      <dgm:prSet custT="1"/>
      <dgm:spPr/>
      <dgm:t>
        <a:bodyPr/>
        <a:lstStyle/>
        <a:p>
          <a:pPr marR="0" algn="ctr" rtl="0"/>
          <a:r>
            <a:rPr lang="en-US" sz="1400">
              <a:latin typeface="+mj-lt"/>
            </a:rPr>
            <a:t>Quản trị hệ thống</a:t>
          </a:r>
        </a:p>
      </dgm:t>
    </dgm:pt>
    <dgm:pt modelId="{C1208DAF-749C-4620-9286-5F035142DD6F}" type="parTrans" cxnId="{271DF036-616A-4D4D-A615-64EA10409691}">
      <dgm:prSet/>
      <dgm:spPr/>
      <dgm:t>
        <a:bodyPr/>
        <a:lstStyle/>
        <a:p>
          <a:endParaRPr lang="en-US"/>
        </a:p>
      </dgm:t>
    </dgm:pt>
    <dgm:pt modelId="{632FD53B-E2A0-43BE-BC2C-FDFB030DCF03}" type="sibTrans" cxnId="{271DF036-616A-4D4D-A615-64EA10409691}">
      <dgm:prSet/>
      <dgm:spPr/>
      <dgm:t>
        <a:bodyPr/>
        <a:lstStyle/>
        <a:p>
          <a:endParaRPr lang="en-US"/>
        </a:p>
      </dgm:t>
    </dgm:pt>
    <dgm:pt modelId="{D16AEA58-D848-4638-81E1-B29FCF0B0766}">
      <dgm:prSet custT="1"/>
      <dgm:spPr/>
      <dgm:t>
        <a:bodyPr/>
        <a:lstStyle/>
        <a:p>
          <a:pPr marR="0" algn="ctr" rtl="0"/>
          <a:r>
            <a:rPr lang="en-US" sz="1400">
              <a:latin typeface="+mj-lt"/>
            </a:rPr>
            <a:t>2.2 Đặt tour</a:t>
          </a:r>
        </a:p>
      </dgm:t>
    </dgm:pt>
    <dgm:pt modelId="{538C3FD6-1EE3-4BA6-8E3C-301D90D80CD0}" type="parTrans" cxnId="{0221C333-6F3F-4765-BD5F-AE28F7F949C4}">
      <dgm:prSet/>
      <dgm:spPr/>
      <dgm:t>
        <a:bodyPr/>
        <a:lstStyle/>
        <a:p>
          <a:endParaRPr lang="en-US"/>
        </a:p>
      </dgm:t>
    </dgm:pt>
    <dgm:pt modelId="{FA30D6E5-948E-4E27-B8C9-58DCCD84F2CF}" type="sibTrans" cxnId="{0221C333-6F3F-4765-BD5F-AE28F7F949C4}">
      <dgm:prSet/>
      <dgm:spPr/>
      <dgm:t>
        <a:bodyPr/>
        <a:lstStyle/>
        <a:p>
          <a:endParaRPr lang="en-US"/>
        </a:p>
      </dgm:t>
    </dgm:pt>
    <dgm:pt modelId="{18A9911A-3325-4302-9F20-25839A902A3C}">
      <dgm:prSet custT="1"/>
      <dgm:spPr/>
      <dgm:t>
        <a:bodyPr/>
        <a:lstStyle/>
        <a:p>
          <a:pPr marR="0" algn="ctr" rtl="0"/>
          <a:r>
            <a:rPr lang="en-US" sz="1000">
              <a:latin typeface="+mj-lt"/>
            </a:rPr>
            <a:t>2.1.1 quản lý thành viên</a:t>
          </a:r>
        </a:p>
      </dgm:t>
    </dgm:pt>
    <dgm:pt modelId="{C7BAB442-9848-4309-A434-DFACAA0A415D}" type="parTrans" cxnId="{4AC64868-E039-40BA-8CE1-5064DA98A1F5}">
      <dgm:prSet/>
      <dgm:spPr/>
      <dgm:t>
        <a:bodyPr/>
        <a:lstStyle/>
        <a:p>
          <a:endParaRPr lang="en-US"/>
        </a:p>
      </dgm:t>
    </dgm:pt>
    <dgm:pt modelId="{076933CA-92E1-4BE4-9960-08853DECCF0D}" type="sibTrans" cxnId="{4AC64868-E039-40BA-8CE1-5064DA98A1F5}">
      <dgm:prSet/>
      <dgm:spPr/>
      <dgm:t>
        <a:bodyPr/>
        <a:lstStyle/>
        <a:p>
          <a:endParaRPr lang="en-US"/>
        </a:p>
      </dgm:t>
    </dgm:pt>
    <dgm:pt modelId="{95D54F0D-315B-439E-A36D-C1DF0D47C253}">
      <dgm:prSet/>
      <dgm:spPr/>
      <dgm:t>
        <a:bodyPr/>
        <a:lstStyle/>
        <a:p>
          <a:pPr marR="0" rtl="0"/>
          <a:r>
            <a:rPr lang="en-US">
              <a:latin typeface="+mj-lt"/>
            </a:rPr>
            <a:t>2.1.2 Quản lý Loại Tour</a:t>
          </a:r>
        </a:p>
      </dgm:t>
    </dgm:pt>
    <dgm:pt modelId="{77F79301-6472-439D-9E5C-D323F399C987}" type="parTrans" cxnId="{CC7C362B-38E4-4D2D-BD06-60A529F1D706}">
      <dgm:prSet/>
      <dgm:spPr/>
      <dgm:t>
        <a:bodyPr/>
        <a:lstStyle/>
        <a:p>
          <a:endParaRPr lang="en-US"/>
        </a:p>
      </dgm:t>
    </dgm:pt>
    <dgm:pt modelId="{E539708C-4DA4-4875-AB23-4A26CCDE90F4}" type="sibTrans" cxnId="{CC7C362B-38E4-4D2D-BD06-60A529F1D706}">
      <dgm:prSet/>
      <dgm:spPr/>
      <dgm:t>
        <a:bodyPr/>
        <a:lstStyle/>
        <a:p>
          <a:endParaRPr lang="en-US"/>
        </a:p>
      </dgm:t>
    </dgm:pt>
    <dgm:pt modelId="{839A3C46-F276-41E2-B1DF-A5CF393F4619}">
      <dgm:prSet/>
      <dgm:spPr/>
      <dgm:t>
        <a:bodyPr/>
        <a:lstStyle/>
        <a:p>
          <a:pPr marR="0" rtl="0"/>
          <a:r>
            <a:rPr lang="en-US">
              <a:latin typeface="+mj-lt"/>
            </a:rPr>
            <a:t>2.1.3 Quản lý điển đến</a:t>
          </a:r>
        </a:p>
      </dgm:t>
    </dgm:pt>
    <dgm:pt modelId="{E3D8A837-4A0A-4B93-9FDB-379933E94F2E}" type="parTrans" cxnId="{D176A7F9-5CA1-4A02-A7DF-33278BEBF520}">
      <dgm:prSet/>
      <dgm:spPr/>
      <dgm:t>
        <a:bodyPr/>
        <a:lstStyle/>
        <a:p>
          <a:endParaRPr lang="en-US"/>
        </a:p>
      </dgm:t>
    </dgm:pt>
    <dgm:pt modelId="{4C9250D2-1EA0-44BD-BDBF-B5A1A2124D2A}" type="sibTrans" cxnId="{D176A7F9-5CA1-4A02-A7DF-33278BEBF520}">
      <dgm:prSet/>
      <dgm:spPr/>
      <dgm:t>
        <a:bodyPr/>
        <a:lstStyle/>
        <a:p>
          <a:endParaRPr lang="en-US"/>
        </a:p>
      </dgm:t>
    </dgm:pt>
    <dgm:pt modelId="{F47B01FE-8028-479A-9CED-3475928F0A41}">
      <dgm:prSet/>
      <dgm:spPr/>
      <dgm:t>
        <a:bodyPr/>
        <a:lstStyle/>
        <a:p>
          <a:pPr marR="0" rtl="0"/>
          <a:r>
            <a:rPr lang="en-US">
              <a:latin typeface="+mj-lt"/>
            </a:rPr>
            <a:t>2.1.4 Quản lý điểm khởi hành</a:t>
          </a:r>
        </a:p>
      </dgm:t>
    </dgm:pt>
    <dgm:pt modelId="{3980771C-EF3B-486A-8579-6D4374ACD1C8}" type="parTrans" cxnId="{BAF007A2-AD77-4887-816E-F6B212F2F143}">
      <dgm:prSet/>
      <dgm:spPr/>
      <dgm:t>
        <a:bodyPr/>
        <a:lstStyle/>
        <a:p>
          <a:endParaRPr lang="en-US"/>
        </a:p>
      </dgm:t>
    </dgm:pt>
    <dgm:pt modelId="{822109F5-F3EC-427A-B547-47C3E917E70E}" type="sibTrans" cxnId="{BAF007A2-AD77-4887-816E-F6B212F2F143}">
      <dgm:prSet/>
      <dgm:spPr/>
      <dgm:t>
        <a:bodyPr/>
        <a:lstStyle/>
        <a:p>
          <a:endParaRPr lang="en-US"/>
        </a:p>
      </dgm:t>
    </dgm:pt>
    <dgm:pt modelId="{97ECE50C-C655-4424-865C-25506F42184D}">
      <dgm:prSet/>
      <dgm:spPr/>
      <dgm:t>
        <a:bodyPr/>
        <a:lstStyle/>
        <a:p>
          <a:pPr marR="0" rtl="0"/>
          <a:r>
            <a:rPr lang="en-US">
              <a:latin typeface="+mj-lt"/>
            </a:rPr>
            <a:t>2.1.5 Quản lý tour du lịch</a:t>
          </a:r>
        </a:p>
      </dgm:t>
    </dgm:pt>
    <dgm:pt modelId="{C12075B6-D3F9-422F-B79A-CDD215E45FB7}" type="parTrans" cxnId="{EEF88510-84E7-491B-AB16-977C97B121AF}">
      <dgm:prSet/>
      <dgm:spPr/>
      <dgm:t>
        <a:bodyPr/>
        <a:lstStyle/>
        <a:p>
          <a:endParaRPr lang="en-US"/>
        </a:p>
      </dgm:t>
    </dgm:pt>
    <dgm:pt modelId="{2EC64483-7A57-4374-B25F-90034861925A}" type="sibTrans" cxnId="{EEF88510-84E7-491B-AB16-977C97B121AF}">
      <dgm:prSet/>
      <dgm:spPr/>
      <dgm:t>
        <a:bodyPr/>
        <a:lstStyle/>
        <a:p>
          <a:endParaRPr lang="en-US"/>
        </a:p>
      </dgm:t>
    </dgm:pt>
    <dgm:pt modelId="{095E7311-BE27-445A-AEF8-EC97E10D5056}">
      <dgm:prSet/>
      <dgm:spPr/>
      <dgm:t>
        <a:bodyPr/>
        <a:lstStyle/>
        <a:p>
          <a:pPr marR="0" rtl="0"/>
          <a:r>
            <a:rPr lang="en-US">
              <a:latin typeface="+mj-lt"/>
            </a:rPr>
            <a:t>2.1.6  Quản lý tin tức</a:t>
          </a:r>
        </a:p>
      </dgm:t>
    </dgm:pt>
    <dgm:pt modelId="{E192E5D6-439A-46F9-9A3A-BF04AFF32D4D}" type="parTrans" cxnId="{3C1922F2-92D4-4319-A925-719B3D395EDA}">
      <dgm:prSet/>
      <dgm:spPr/>
      <dgm:t>
        <a:bodyPr/>
        <a:lstStyle/>
        <a:p>
          <a:endParaRPr lang="en-US"/>
        </a:p>
      </dgm:t>
    </dgm:pt>
    <dgm:pt modelId="{D4192392-F85E-4273-B038-45C58B607833}" type="sibTrans" cxnId="{3C1922F2-92D4-4319-A925-719B3D395EDA}">
      <dgm:prSet/>
      <dgm:spPr/>
      <dgm:t>
        <a:bodyPr/>
        <a:lstStyle/>
        <a:p>
          <a:endParaRPr lang="en-US"/>
        </a:p>
      </dgm:t>
    </dgm:pt>
    <dgm:pt modelId="{7D5F737B-27C2-408B-BE18-0F08ACF367D3}">
      <dgm:prSet/>
      <dgm:spPr/>
      <dgm:t>
        <a:bodyPr/>
        <a:lstStyle/>
        <a:p>
          <a:pPr marR="0" rtl="0"/>
          <a:r>
            <a:rPr lang="en-US">
              <a:latin typeface="+mj-lt"/>
            </a:rPr>
            <a:t>2.1.7 Quản lý ý kiến khách hàng</a:t>
          </a:r>
        </a:p>
      </dgm:t>
    </dgm:pt>
    <dgm:pt modelId="{AA0817AF-5148-4E8B-9F81-146F504FC418}" type="parTrans" cxnId="{3769B525-7F3D-405B-8698-F97B3B64C6AE}">
      <dgm:prSet/>
      <dgm:spPr/>
      <dgm:t>
        <a:bodyPr/>
        <a:lstStyle/>
        <a:p>
          <a:endParaRPr lang="en-US"/>
        </a:p>
      </dgm:t>
    </dgm:pt>
    <dgm:pt modelId="{408F3F16-F419-4A99-B1F8-A03A6C8D4E60}" type="sibTrans" cxnId="{3769B525-7F3D-405B-8698-F97B3B64C6AE}">
      <dgm:prSet/>
      <dgm:spPr/>
      <dgm:t>
        <a:bodyPr/>
        <a:lstStyle/>
        <a:p>
          <a:endParaRPr lang="en-US"/>
        </a:p>
      </dgm:t>
    </dgm:pt>
    <dgm:pt modelId="{6418BDF5-29A7-4790-8271-C0A20AB73869}">
      <dgm:prSet/>
      <dgm:spPr/>
      <dgm:t>
        <a:bodyPr/>
        <a:lstStyle/>
        <a:p>
          <a:pPr marR="0" rtl="0"/>
          <a:r>
            <a:rPr lang="en-US">
              <a:latin typeface="+mj-lt"/>
            </a:rPr>
            <a:t>2.1.8 quản lý danh sách đặt tour</a:t>
          </a:r>
        </a:p>
      </dgm:t>
    </dgm:pt>
    <dgm:pt modelId="{A2DBB8C5-5E77-4A67-A0E2-C9C9DDD86339}" type="parTrans" cxnId="{92090E93-88CA-4BE3-9898-F750595E75CE}">
      <dgm:prSet/>
      <dgm:spPr/>
      <dgm:t>
        <a:bodyPr/>
        <a:lstStyle/>
        <a:p>
          <a:endParaRPr lang="en-US"/>
        </a:p>
      </dgm:t>
    </dgm:pt>
    <dgm:pt modelId="{A62D1FC6-FD63-4012-9CC3-A42A257989A6}" type="sibTrans" cxnId="{92090E93-88CA-4BE3-9898-F750595E75CE}">
      <dgm:prSet/>
      <dgm:spPr/>
      <dgm:t>
        <a:bodyPr/>
        <a:lstStyle/>
        <a:p>
          <a:endParaRPr lang="en-US"/>
        </a:p>
      </dgm:t>
    </dgm:pt>
    <dgm:pt modelId="{9326B777-D17A-4234-9417-A9A3609980B1}" type="pres">
      <dgm:prSet presAssocID="{A4C66E4E-2FB1-497A-858B-0E5C84C41E55}" presName="hierChild1" presStyleCnt="0">
        <dgm:presLayoutVars>
          <dgm:orgChart val="1"/>
          <dgm:chPref val="1"/>
          <dgm:dir/>
          <dgm:animOne val="branch"/>
          <dgm:animLvl val="lvl"/>
          <dgm:resizeHandles/>
        </dgm:presLayoutVars>
      </dgm:prSet>
      <dgm:spPr/>
    </dgm:pt>
    <dgm:pt modelId="{B8479874-59D8-4838-92B1-B435B3028FC2}" type="pres">
      <dgm:prSet presAssocID="{6655D997-3928-466B-8BE9-6C9F84C30ADE}" presName="hierRoot1" presStyleCnt="0">
        <dgm:presLayoutVars>
          <dgm:hierBranch/>
        </dgm:presLayoutVars>
      </dgm:prSet>
      <dgm:spPr/>
    </dgm:pt>
    <dgm:pt modelId="{D8DF571E-306A-4C50-B607-F8E3C78315B2}" type="pres">
      <dgm:prSet presAssocID="{6655D997-3928-466B-8BE9-6C9F84C30ADE}" presName="rootComposite1" presStyleCnt="0"/>
      <dgm:spPr/>
    </dgm:pt>
    <dgm:pt modelId="{B26B58AE-0549-4519-B9EF-6E9DB141E3F9}" type="pres">
      <dgm:prSet presAssocID="{6655D997-3928-466B-8BE9-6C9F84C30ADE}" presName="rootText1" presStyleLbl="node0" presStyleIdx="0" presStyleCnt="1">
        <dgm:presLayoutVars>
          <dgm:chPref val="3"/>
        </dgm:presLayoutVars>
      </dgm:prSet>
      <dgm:spPr/>
      <dgm:t>
        <a:bodyPr/>
        <a:lstStyle/>
        <a:p>
          <a:endParaRPr lang="vi-VN"/>
        </a:p>
      </dgm:t>
    </dgm:pt>
    <dgm:pt modelId="{78FCD01D-1DE2-44E1-ADE5-8B1AE221FF86}" type="pres">
      <dgm:prSet presAssocID="{6655D997-3928-466B-8BE9-6C9F84C30ADE}" presName="rootConnector1" presStyleLbl="node1" presStyleIdx="0" presStyleCnt="0"/>
      <dgm:spPr/>
      <dgm:t>
        <a:bodyPr/>
        <a:lstStyle/>
        <a:p>
          <a:endParaRPr lang="vi-VN"/>
        </a:p>
      </dgm:t>
    </dgm:pt>
    <dgm:pt modelId="{D527C758-36AE-42FE-944A-58A318248ED2}" type="pres">
      <dgm:prSet presAssocID="{6655D997-3928-466B-8BE9-6C9F84C30ADE}" presName="hierChild2" presStyleCnt="0"/>
      <dgm:spPr/>
    </dgm:pt>
    <dgm:pt modelId="{B32AB129-2F85-4570-862A-418AB2AC6FF9}" type="pres">
      <dgm:prSet presAssocID="{A21E3994-9509-4F11-9D24-756E73AC4B6D}" presName="Name35" presStyleLbl="parChTrans1D2" presStyleIdx="0" presStyleCnt="2"/>
      <dgm:spPr/>
      <dgm:t>
        <a:bodyPr/>
        <a:lstStyle/>
        <a:p>
          <a:endParaRPr lang="vi-VN"/>
        </a:p>
      </dgm:t>
    </dgm:pt>
    <dgm:pt modelId="{04BDFB34-5CE4-4D3A-9E4D-A04B44E9F77A}" type="pres">
      <dgm:prSet presAssocID="{91E1A882-8BCF-4EB8-8116-15D119749E4E}" presName="hierRoot2" presStyleCnt="0">
        <dgm:presLayoutVars>
          <dgm:hierBranch/>
        </dgm:presLayoutVars>
      </dgm:prSet>
      <dgm:spPr/>
    </dgm:pt>
    <dgm:pt modelId="{2B4E8507-D94C-46FB-9316-C173727C2626}" type="pres">
      <dgm:prSet presAssocID="{91E1A882-8BCF-4EB8-8116-15D119749E4E}" presName="rootComposite" presStyleCnt="0"/>
      <dgm:spPr/>
    </dgm:pt>
    <dgm:pt modelId="{A8D8F84B-8745-4938-B444-4F1E95F6202A}" type="pres">
      <dgm:prSet presAssocID="{91E1A882-8BCF-4EB8-8116-15D119749E4E}" presName="rootText" presStyleLbl="node2" presStyleIdx="0" presStyleCnt="2">
        <dgm:presLayoutVars>
          <dgm:chPref val="3"/>
        </dgm:presLayoutVars>
      </dgm:prSet>
      <dgm:spPr/>
      <dgm:t>
        <a:bodyPr/>
        <a:lstStyle/>
        <a:p>
          <a:endParaRPr lang="vi-VN"/>
        </a:p>
      </dgm:t>
    </dgm:pt>
    <dgm:pt modelId="{9535306B-558E-40C5-84C8-323F62902C52}" type="pres">
      <dgm:prSet presAssocID="{91E1A882-8BCF-4EB8-8116-15D119749E4E}" presName="rootConnector" presStyleLbl="node2" presStyleIdx="0" presStyleCnt="2"/>
      <dgm:spPr/>
      <dgm:t>
        <a:bodyPr/>
        <a:lstStyle/>
        <a:p>
          <a:endParaRPr lang="vi-VN"/>
        </a:p>
      </dgm:t>
    </dgm:pt>
    <dgm:pt modelId="{F98577DF-53D8-4EBB-95F4-4DEFB3BA7A6A}" type="pres">
      <dgm:prSet presAssocID="{91E1A882-8BCF-4EB8-8116-15D119749E4E}" presName="hierChild4" presStyleCnt="0"/>
      <dgm:spPr/>
    </dgm:pt>
    <dgm:pt modelId="{615EC5E6-BA2D-4AFF-BADF-80B4EA2F8787}" type="pres">
      <dgm:prSet presAssocID="{91E1A882-8BCF-4EB8-8116-15D119749E4E}" presName="hierChild5" presStyleCnt="0"/>
      <dgm:spPr/>
    </dgm:pt>
    <dgm:pt modelId="{E7908416-C639-4634-8901-D3BF1C4C316A}" type="pres">
      <dgm:prSet presAssocID="{8E06AAC7-D86F-4614-87B2-D6984C14AA3A}" presName="Name35" presStyleLbl="parChTrans1D2" presStyleIdx="1" presStyleCnt="2"/>
      <dgm:spPr/>
      <dgm:t>
        <a:bodyPr/>
        <a:lstStyle/>
        <a:p>
          <a:endParaRPr lang="vi-VN"/>
        </a:p>
      </dgm:t>
    </dgm:pt>
    <dgm:pt modelId="{B68F0EB7-D0F5-4077-9253-EECCD8EF5454}" type="pres">
      <dgm:prSet presAssocID="{403C4D50-83B9-414B-85AD-3BFA43C7F3EA}" presName="hierRoot2" presStyleCnt="0">
        <dgm:presLayoutVars>
          <dgm:hierBranch/>
        </dgm:presLayoutVars>
      </dgm:prSet>
      <dgm:spPr/>
    </dgm:pt>
    <dgm:pt modelId="{E3CFAD29-BFBC-4B34-A825-12AF45DD1D07}" type="pres">
      <dgm:prSet presAssocID="{403C4D50-83B9-414B-85AD-3BFA43C7F3EA}" presName="rootComposite" presStyleCnt="0"/>
      <dgm:spPr/>
    </dgm:pt>
    <dgm:pt modelId="{A5E3F7F0-F62C-4976-BED6-02438C52DDE9}" type="pres">
      <dgm:prSet presAssocID="{403C4D50-83B9-414B-85AD-3BFA43C7F3EA}" presName="rootText" presStyleLbl="node2" presStyleIdx="1" presStyleCnt="2">
        <dgm:presLayoutVars>
          <dgm:chPref val="3"/>
        </dgm:presLayoutVars>
      </dgm:prSet>
      <dgm:spPr/>
      <dgm:t>
        <a:bodyPr/>
        <a:lstStyle/>
        <a:p>
          <a:endParaRPr lang="vi-VN"/>
        </a:p>
      </dgm:t>
    </dgm:pt>
    <dgm:pt modelId="{86D3AB83-7109-4B5C-9AEF-4DDB5DD3D0AE}" type="pres">
      <dgm:prSet presAssocID="{403C4D50-83B9-414B-85AD-3BFA43C7F3EA}" presName="rootConnector" presStyleLbl="node2" presStyleIdx="1" presStyleCnt="2"/>
      <dgm:spPr/>
      <dgm:t>
        <a:bodyPr/>
        <a:lstStyle/>
        <a:p>
          <a:endParaRPr lang="vi-VN"/>
        </a:p>
      </dgm:t>
    </dgm:pt>
    <dgm:pt modelId="{CE2912A5-ED6C-49F7-8422-5CBBBEBF0192}" type="pres">
      <dgm:prSet presAssocID="{403C4D50-83B9-414B-85AD-3BFA43C7F3EA}" presName="hierChild4" presStyleCnt="0"/>
      <dgm:spPr/>
    </dgm:pt>
    <dgm:pt modelId="{2CDAFF65-7D37-4DD1-B9C9-871C84B6555B}" type="pres">
      <dgm:prSet presAssocID="{C1208DAF-749C-4620-9286-5F035142DD6F}" presName="Name35" presStyleLbl="parChTrans1D3" presStyleIdx="0" presStyleCnt="2"/>
      <dgm:spPr/>
      <dgm:t>
        <a:bodyPr/>
        <a:lstStyle/>
        <a:p>
          <a:endParaRPr lang="vi-VN"/>
        </a:p>
      </dgm:t>
    </dgm:pt>
    <dgm:pt modelId="{97CFC3E1-18D0-4FF6-B616-10F6FB5F1743}" type="pres">
      <dgm:prSet presAssocID="{E64CDEAB-715F-489D-8EF7-8C8FA041654E}" presName="hierRoot2" presStyleCnt="0">
        <dgm:presLayoutVars>
          <dgm:hierBranch val="init"/>
        </dgm:presLayoutVars>
      </dgm:prSet>
      <dgm:spPr/>
    </dgm:pt>
    <dgm:pt modelId="{45369F70-FF1A-43F4-93F9-687E077BE5D8}" type="pres">
      <dgm:prSet presAssocID="{E64CDEAB-715F-489D-8EF7-8C8FA041654E}" presName="rootComposite" presStyleCnt="0"/>
      <dgm:spPr/>
    </dgm:pt>
    <dgm:pt modelId="{3C448279-DC55-4ED9-8CCB-A8D78EC46ED0}" type="pres">
      <dgm:prSet presAssocID="{E64CDEAB-715F-489D-8EF7-8C8FA041654E}" presName="rootText" presStyleLbl="node3" presStyleIdx="0" presStyleCnt="2">
        <dgm:presLayoutVars>
          <dgm:chPref val="3"/>
        </dgm:presLayoutVars>
      </dgm:prSet>
      <dgm:spPr/>
      <dgm:t>
        <a:bodyPr/>
        <a:lstStyle/>
        <a:p>
          <a:endParaRPr lang="vi-VN"/>
        </a:p>
      </dgm:t>
    </dgm:pt>
    <dgm:pt modelId="{6F25F282-B6CD-43FD-ABE5-4766AB56AADE}" type="pres">
      <dgm:prSet presAssocID="{E64CDEAB-715F-489D-8EF7-8C8FA041654E}" presName="rootConnector" presStyleLbl="node3" presStyleIdx="0" presStyleCnt="2"/>
      <dgm:spPr/>
      <dgm:t>
        <a:bodyPr/>
        <a:lstStyle/>
        <a:p>
          <a:endParaRPr lang="vi-VN"/>
        </a:p>
      </dgm:t>
    </dgm:pt>
    <dgm:pt modelId="{3FF6C80C-D1B4-4471-A7EB-7ABC3E100744}" type="pres">
      <dgm:prSet presAssocID="{E64CDEAB-715F-489D-8EF7-8C8FA041654E}" presName="hierChild4" presStyleCnt="0"/>
      <dgm:spPr/>
    </dgm:pt>
    <dgm:pt modelId="{F692402E-37EF-47CE-B8E6-3C57CB4A9F87}" type="pres">
      <dgm:prSet presAssocID="{C7BAB442-9848-4309-A434-DFACAA0A415D}" presName="Name37" presStyleLbl="parChTrans1D4" presStyleIdx="0" presStyleCnt="8"/>
      <dgm:spPr/>
      <dgm:t>
        <a:bodyPr/>
        <a:lstStyle/>
        <a:p>
          <a:endParaRPr lang="vi-VN"/>
        </a:p>
      </dgm:t>
    </dgm:pt>
    <dgm:pt modelId="{BCA52F5C-ADEE-4EBD-800C-55F6C92EC812}" type="pres">
      <dgm:prSet presAssocID="{18A9911A-3325-4302-9F20-25839A902A3C}" presName="hierRoot2" presStyleCnt="0">
        <dgm:presLayoutVars>
          <dgm:hierBranch val="init"/>
        </dgm:presLayoutVars>
      </dgm:prSet>
      <dgm:spPr/>
    </dgm:pt>
    <dgm:pt modelId="{25185A53-DB12-490E-9D9B-F3CCC69FFE92}" type="pres">
      <dgm:prSet presAssocID="{18A9911A-3325-4302-9F20-25839A902A3C}" presName="rootComposite" presStyleCnt="0"/>
      <dgm:spPr/>
    </dgm:pt>
    <dgm:pt modelId="{626F0F4A-ACD8-4AF3-BDD8-BCC7443127BD}" type="pres">
      <dgm:prSet presAssocID="{18A9911A-3325-4302-9F20-25839A902A3C}" presName="rootText" presStyleLbl="node4" presStyleIdx="0" presStyleCnt="8">
        <dgm:presLayoutVars>
          <dgm:chPref val="3"/>
        </dgm:presLayoutVars>
      </dgm:prSet>
      <dgm:spPr/>
      <dgm:t>
        <a:bodyPr/>
        <a:lstStyle/>
        <a:p>
          <a:endParaRPr lang="vi-VN"/>
        </a:p>
      </dgm:t>
    </dgm:pt>
    <dgm:pt modelId="{1A950150-544C-4C1A-8474-0F83BC9B3C43}" type="pres">
      <dgm:prSet presAssocID="{18A9911A-3325-4302-9F20-25839A902A3C}" presName="rootConnector" presStyleLbl="node4" presStyleIdx="0" presStyleCnt="8"/>
      <dgm:spPr/>
      <dgm:t>
        <a:bodyPr/>
        <a:lstStyle/>
        <a:p>
          <a:endParaRPr lang="vi-VN"/>
        </a:p>
      </dgm:t>
    </dgm:pt>
    <dgm:pt modelId="{66BE0BE2-98CE-4102-9815-E0E3C5252681}" type="pres">
      <dgm:prSet presAssocID="{18A9911A-3325-4302-9F20-25839A902A3C}" presName="hierChild4" presStyleCnt="0"/>
      <dgm:spPr/>
    </dgm:pt>
    <dgm:pt modelId="{2B074DCA-5E42-4C33-AD8B-F404782A63A2}" type="pres">
      <dgm:prSet presAssocID="{18A9911A-3325-4302-9F20-25839A902A3C}" presName="hierChild5" presStyleCnt="0"/>
      <dgm:spPr/>
    </dgm:pt>
    <dgm:pt modelId="{82BFB622-DF96-48A5-8DEC-BA56F1BBCF1D}" type="pres">
      <dgm:prSet presAssocID="{77F79301-6472-439D-9E5C-D323F399C987}" presName="Name37" presStyleLbl="parChTrans1D4" presStyleIdx="1" presStyleCnt="8"/>
      <dgm:spPr/>
      <dgm:t>
        <a:bodyPr/>
        <a:lstStyle/>
        <a:p>
          <a:endParaRPr lang="vi-VN"/>
        </a:p>
      </dgm:t>
    </dgm:pt>
    <dgm:pt modelId="{3722FEDD-EE13-4F04-B4FE-493D50851B1C}" type="pres">
      <dgm:prSet presAssocID="{95D54F0D-315B-439E-A36D-C1DF0D47C253}" presName="hierRoot2" presStyleCnt="0">
        <dgm:presLayoutVars>
          <dgm:hierBranch val="init"/>
        </dgm:presLayoutVars>
      </dgm:prSet>
      <dgm:spPr/>
    </dgm:pt>
    <dgm:pt modelId="{FBB4F6F8-83CD-4BA5-93E2-C77FBB8D4559}" type="pres">
      <dgm:prSet presAssocID="{95D54F0D-315B-439E-A36D-C1DF0D47C253}" presName="rootComposite" presStyleCnt="0"/>
      <dgm:spPr/>
    </dgm:pt>
    <dgm:pt modelId="{463FE9EF-52FF-4B80-A5AF-9747845B6DC2}" type="pres">
      <dgm:prSet presAssocID="{95D54F0D-315B-439E-A36D-C1DF0D47C253}" presName="rootText" presStyleLbl="node4" presStyleIdx="1" presStyleCnt="8">
        <dgm:presLayoutVars>
          <dgm:chPref val="3"/>
        </dgm:presLayoutVars>
      </dgm:prSet>
      <dgm:spPr/>
      <dgm:t>
        <a:bodyPr/>
        <a:lstStyle/>
        <a:p>
          <a:endParaRPr lang="vi-VN"/>
        </a:p>
      </dgm:t>
    </dgm:pt>
    <dgm:pt modelId="{4AF1266C-88FD-4DBC-B02E-D3447FDA24EB}" type="pres">
      <dgm:prSet presAssocID="{95D54F0D-315B-439E-A36D-C1DF0D47C253}" presName="rootConnector" presStyleLbl="node4" presStyleIdx="1" presStyleCnt="8"/>
      <dgm:spPr/>
      <dgm:t>
        <a:bodyPr/>
        <a:lstStyle/>
        <a:p>
          <a:endParaRPr lang="vi-VN"/>
        </a:p>
      </dgm:t>
    </dgm:pt>
    <dgm:pt modelId="{F74876C8-BD56-4490-A950-1031A6C55E40}" type="pres">
      <dgm:prSet presAssocID="{95D54F0D-315B-439E-A36D-C1DF0D47C253}" presName="hierChild4" presStyleCnt="0"/>
      <dgm:spPr/>
    </dgm:pt>
    <dgm:pt modelId="{71536A37-2E31-4D1E-BE8D-E39E5BB9D104}" type="pres">
      <dgm:prSet presAssocID="{95D54F0D-315B-439E-A36D-C1DF0D47C253}" presName="hierChild5" presStyleCnt="0"/>
      <dgm:spPr/>
    </dgm:pt>
    <dgm:pt modelId="{C851807E-E47B-4FBB-B5BE-51535E08A26F}" type="pres">
      <dgm:prSet presAssocID="{E3D8A837-4A0A-4B93-9FDB-379933E94F2E}" presName="Name37" presStyleLbl="parChTrans1D4" presStyleIdx="2" presStyleCnt="8"/>
      <dgm:spPr/>
      <dgm:t>
        <a:bodyPr/>
        <a:lstStyle/>
        <a:p>
          <a:endParaRPr lang="vi-VN"/>
        </a:p>
      </dgm:t>
    </dgm:pt>
    <dgm:pt modelId="{A09A6ED8-C2EA-47DD-B69A-C3C4F1C5E673}" type="pres">
      <dgm:prSet presAssocID="{839A3C46-F276-41E2-B1DF-A5CF393F4619}" presName="hierRoot2" presStyleCnt="0">
        <dgm:presLayoutVars>
          <dgm:hierBranch val="init"/>
        </dgm:presLayoutVars>
      </dgm:prSet>
      <dgm:spPr/>
    </dgm:pt>
    <dgm:pt modelId="{0D94F06F-363E-45F8-B750-3AF742F59A4D}" type="pres">
      <dgm:prSet presAssocID="{839A3C46-F276-41E2-B1DF-A5CF393F4619}" presName="rootComposite" presStyleCnt="0"/>
      <dgm:spPr/>
    </dgm:pt>
    <dgm:pt modelId="{55532580-B66B-4E15-BE8C-EBB6FDD0D8F0}" type="pres">
      <dgm:prSet presAssocID="{839A3C46-F276-41E2-B1DF-A5CF393F4619}" presName="rootText" presStyleLbl="node4" presStyleIdx="2" presStyleCnt="8">
        <dgm:presLayoutVars>
          <dgm:chPref val="3"/>
        </dgm:presLayoutVars>
      </dgm:prSet>
      <dgm:spPr/>
      <dgm:t>
        <a:bodyPr/>
        <a:lstStyle/>
        <a:p>
          <a:endParaRPr lang="vi-VN"/>
        </a:p>
      </dgm:t>
    </dgm:pt>
    <dgm:pt modelId="{7FE1EC32-D60E-4842-BF61-D304E378B3F2}" type="pres">
      <dgm:prSet presAssocID="{839A3C46-F276-41E2-B1DF-A5CF393F4619}" presName="rootConnector" presStyleLbl="node4" presStyleIdx="2" presStyleCnt="8"/>
      <dgm:spPr/>
      <dgm:t>
        <a:bodyPr/>
        <a:lstStyle/>
        <a:p>
          <a:endParaRPr lang="vi-VN"/>
        </a:p>
      </dgm:t>
    </dgm:pt>
    <dgm:pt modelId="{E820C646-9797-4F74-8757-76D0024D2D85}" type="pres">
      <dgm:prSet presAssocID="{839A3C46-F276-41E2-B1DF-A5CF393F4619}" presName="hierChild4" presStyleCnt="0"/>
      <dgm:spPr/>
    </dgm:pt>
    <dgm:pt modelId="{A553D430-2A6E-483A-997E-3F587212CDA3}" type="pres">
      <dgm:prSet presAssocID="{839A3C46-F276-41E2-B1DF-A5CF393F4619}" presName="hierChild5" presStyleCnt="0"/>
      <dgm:spPr/>
    </dgm:pt>
    <dgm:pt modelId="{1C108209-EFAB-46AE-98CB-7A34C0984EC1}" type="pres">
      <dgm:prSet presAssocID="{3980771C-EF3B-486A-8579-6D4374ACD1C8}" presName="Name37" presStyleLbl="parChTrans1D4" presStyleIdx="3" presStyleCnt="8"/>
      <dgm:spPr/>
      <dgm:t>
        <a:bodyPr/>
        <a:lstStyle/>
        <a:p>
          <a:endParaRPr lang="vi-VN"/>
        </a:p>
      </dgm:t>
    </dgm:pt>
    <dgm:pt modelId="{93D89E41-DF53-49CE-908B-4B909FCFA8E8}" type="pres">
      <dgm:prSet presAssocID="{F47B01FE-8028-479A-9CED-3475928F0A41}" presName="hierRoot2" presStyleCnt="0">
        <dgm:presLayoutVars>
          <dgm:hierBranch val="init"/>
        </dgm:presLayoutVars>
      </dgm:prSet>
      <dgm:spPr/>
    </dgm:pt>
    <dgm:pt modelId="{9B693636-6800-4081-92FC-CC27A99ADE20}" type="pres">
      <dgm:prSet presAssocID="{F47B01FE-8028-479A-9CED-3475928F0A41}" presName="rootComposite" presStyleCnt="0"/>
      <dgm:spPr/>
    </dgm:pt>
    <dgm:pt modelId="{607A15FB-5C7A-48DF-8EDA-639314A86E2C}" type="pres">
      <dgm:prSet presAssocID="{F47B01FE-8028-479A-9CED-3475928F0A41}" presName="rootText" presStyleLbl="node4" presStyleIdx="3" presStyleCnt="8">
        <dgm:presLayoutVars>
          <dgm:chPref val="3"/>
        </dgm:presLayoutVars>
      </dgm:prSet>
      <dgm:spPr/>
      <dgm:t>
        <a:bodyPr/>
        <a:lstStyle/>
        <a:p>
          <a:endParaRPr lang="vi-VN"/>
        </a:p>
      </dgm:t>
    </dgm:pt>
    <dgm:pt modelId="{A78517C9-D4F0-4533-9534-9DA5170343EA}" type="pres">
      <dgm:prSet presAssocID="{F47B01FE-8028-479A-9CED-3475928F0A41}" presName="rootConnector" presStyleLbl="node4" presStyleIdx="3" presStyleCnt="8"/>
      <dgm:spPr/>
      <dgm:t>
        <a:bodyPr/>
        <a:lstStyle/>
        <a:p>
          <a:endParaRPr lang="vi-VN"/>
        </a:p>
      </dgm:t>
    </dgm:pt>
    <dgm:pt modelId="{B2426310-0D8C-4D71-B705-5A458495C510}" type="pres">
      <dgm:prSet presAssocID="{F47B01FE-8028-479A-9CED-3475928F0A41}" presName="hierChild4" presStyleCnt="0"/>
      <dgm:spPr/>
    </dgm:pt>
    <dgm:pt modelId="{B730616C-8CBD-4557-864C-1BC7F7922858}" type="pres">
      <dgm:prSet presAssocID="{F47B01FE-8028-479A-9CED-3475928F0A41}" presName="hierChild5" presStyleCnt="0"/>
      <dgm:spPr/>
    </dgm:pt>
    <dgm:pt modelId="{4EA611B5-0BFF-4E8C-9021-17A61650AC54}" type="pres">
      <dgm:prSet presAssocID="{C12075B6-D3F9-422F-B79A-CDD215E45FB7}" presName="Name37" presStyleLbl="parChTrans1D4" presStyleIdx="4" presStyleCnt="8"/>
      <dgm:spPr/>
      <dgm:t>
        <a:bodyPr/>
        <a:lstStyle/>
        <a:p>
          <a:endParaRPr lang="vi-VN"/>
        </a:p>
      </dgm:t>
    </dgm:pt>
    <dgm:pt modelId="{169998F6-8B47-4C4B-B5B3-9F03ABF7ACB6}" type="pres">
      <dgm:prSet presAssocID="{97ECE50C-C655-4424-865C-25506F42184D}" presName="hierRoot2" presStyleCnt="0">
        <dgm:presLayoutVars>
          <dgm:hierBranch val="init"/>
        </dgm:presLayoutVars>
      </dgm:prSet>
      <dgm:spPr/>
    </dgm:pt>
    <dgm:pt modelId="{64022210-7ACB-4B57-BC23-9DCE47917EE7}" type="pres">
      <dgm:prSet presAssocID="{97ECE50C-C655-4424-865C-25506F42184D}" presName="rootComposite" presStyleCnt="0"/>
      <dgm:spPr/>
    </dgm:pt>
    <dgm:pt modelId="{35293C79-726E-441A-BAA4-D58DEA1B9A81}" type="pres">
      <dgm:prSet presAssocID="{97ECE50C-C655-4424-865C-25506F42184D}" presName="rootText" presStyleLbl="node4" presStyleIdx="4" presStyleCnt="8">
        <dgm:presLayoutVars>
          <dgm:chPref val="3"/>
        </dgm:presLayoutVars>
      </dgm:prSet>
      <dgm:spPr/>
      <dgm:t>
        <a:bodyPr/>
        <a:lstStyle/>
        <a:p>
          <a:endParaRPr lang="vi-VN"/>
        </a:p>
      </dgm:t>
    </dgm:pt>
    <dgm:pt modelId="{BA06C278-95AA-4CF4-B954-EAED8EB72CBE}" type="pres">
      <dgm:prSet presAssocID="{97ECE50C-C655-4424-865C-25506F42184D}" presName="rootConnector" presStyleLbl="node4" presStyleIdx="4" presStyleCnt="8"/>
      <dgm:spPr/>
      <dgm:t>
        <a:bodyPr/>
        <a:lstStyle/>
        <a:p>
          <a:endParaRPr lang="vi-VN"/>
        </a:p>
      </dgm:t>
    </dgm:pt>
    <dgm:pt modelId="{64EF650F-AC0E-44B8-85BE-439BEA24468B}" type="pres">
      <dgm:prSet presAssocID="{97ECE50C-C655-4424-865C-25506F42184D}" presName="hierChild4" presStyleCnt="0"/>
      <dgm:spPr/>
    </dgm:pt>
    <dgm:pt modelId="{066E4E18-B720-49F4-8DD9-471CD4FB1032}" type="pres">
      <dgm:prSet presAssocID="{97ECE50C-C655-4424-865C-25506F42184D}" presName="hierChild5" presStyleCnt="0"/>
      <dgm:spPr/>
    </dgm:pt>
    <dgm:pt modelId="{BBBA7E69-0738-430F-B5BA-E89E596B92F8}" type="pres">
      <dgm:prSet presAssocID="{E192E5D6-439A-46F9-9A3A-BF04AFF32D4D}" presName="Name37" presStyleLbl="parChTrans1D4" presStyleIdx="5" presStyleCnt="8"/>
      <dgm:spPr/>
      <dgm:t>
        <a:bodyPr/>
        <a:lstStyle/>
        <a:p>
          <a:endParaRPr lang="vi-VN"/>
        </a:p>
      </dgm:t>
    </dgm:pt>
    <dgm:pt modelId="{24B22DDE-D946-49DD-88D5-B37BCDB46636}" type="pres">
      <dgm:prSet presAssocID="{095E7311-BE27-445A-AEF8-EC97E10D5056}" presName="hierRoot2" presStyleCnt="0">
        <dgm:presLayoutVars>
          <dgm:hierBranch val="init"/>
        </dgm:presLayoutVars>
      </dgm:prSet>
      <dgm:spPr/>
    </dgm:pt>
    <dgm:pt modelId="{C665DD86-AAAC-4CB4-AF0D-05A72C7DFC25}" type="pres">
      <dgm:prSet presAssocID="{095E7311-BE27-445A-AEF8-EC97E10D5056}" presName="rootComposite" presStyleCnt="0"/>
      <dgm:spPr/>
    </dgm:pt>
    <dgm:pt modelId="{B872AD0D-622E-40D8-9275-FA5B67D498C9}" type="pres">
      <dgm:prSet presAssocID="{095E7311-BE27-445A-AEF8-EC97E10D5056}" presName="rootText" presStyleLbl="node4" presStyleIdx="5" presStyleCnt="8">
        <dgm:presLayoutVars>
          <dgm:chPref val="3"/>
        </dgm:presLayoutVars>
      </dgm:prSet>
      <dgm:spPr/>
      <dgm:t>
        <a:bodyPr/>
        <a:lstStyle/>
        <a:p>
          <a:endParaRPr lang="vi-VN"/>
        </a:p>
      </dgm:t>
    </dgm:pt>
    <dgm:pt modelId="{51953631-3757-49F0-9472-D7BCE7D63C31}" type="pres">
      <dgm:prSet presAssocID="{095E7311-BE27-445A-AEF8-EC97E10D5056}" presName="rootConnector" presStyleLbl="node4" presStyleIdx="5" presStyleCnt="8"/>
      <dgm:spPr/>
      <dgm:t>
        <a:bodyPr/>
        <a:lstStyle/>
        <a:p>
          <a:endParaRPr lang="vi-VN"/>
        </a:p>
      </dgm:t>
    </dgm:pt>
    <dgm:pt modelId="{778A1117-A108-408C-BFF2-33AD811AB4BC}" type="pres">
      <dgm:prSet presAssocID="{095E7311-BE27-445A-AEF8-EC97E10D5056}" presName="hierChild4" presStyleCnt="0"/>
      <dgm:spPr/>
    </dgm:pt>
    <dgm:pt modelId="{D1CBE17D-1386-4A1B-931E-F1F913DD4CA8}" type="pres">
      <dgm:prSet presAssocID="{095E7311-BE27-445A-AEF8-EC97E10D5056}" presName="hierChild5" presStyleCnt="0"/>
      <dgm:spPr/>
    </dgm:pt>
    <dgm:pt modelId="{F946D4F1-492B-4530-AB17-5BAA19F57CE0}" type="pres">
      <dgm:prSet presAssocID="{AA0817AF-5148-4E8B-9F81-146F504FC418}" presName="Name37" presStyleLbl="parChTrans1D4" presStyleIdx="6" presStyleCnt="8"/>
      <dgm:spPr/>
      <dgm:t>
        <a:bodyPr/>
        <a:lstStyle/>
        <a:p>
          <a:endParaRPr lang="vi-VN"/>
        </a:p>
      </dgm:t>
    </dgm:pt>
    <dgm:pt modelId="{628F29A8-F6E0-48C0-9DC2-44D5135E6BE0}" type="pres">
      <dgm:prSet presAssocID="{7D5F737B-27C2-408B-BE18-0F08ACF367D3}" presName="hierRoot2" presStyleCnt="0">
        <dgm:presLayoutVars>
          <dgm:hierBranch val="init"/>
        </dgm:presLayoutVars>
      </dgm:prSet>
      <dgm:spPr/>
    </dgm:pt>
    <dgm:pt modelId="{D7F2E098-1BE2-4BD7-8A4F-75FCE2B443B3}" type="pres">
      <dgm:prSet presAssocID="{7D5F737B-27C2-408B-BE18-0F08ACF367D3}" presName="rootComposite" presStyleCnt="0"/>
      <dgm:spPr/>
    </dgm:pt>
    <dgm:pt modelId="{D8438C95-0AA1-4D45-8A4F-FC2DF767B21C}" type="pres">
      <dgm:prSet presAssocID="{7D5F737B-27C2-408B-BE18-0F08ACF367D3}" presName="rootText" presStyleLbl="node4" presStyleIdx="6" presStyleCnt="8">
        <dgm:presLayoutVars>
          <dgm:chPref val="3"/>
        </dgm:presLayoutVars>
      </dgm:prSet>
      <dgm:spPr/>
      <dgm:t>
        <a:bodyPr/>
        <a:lstStyle/>
        <a:p>
          <a:endParaRPr lang="vi-VN"/>
        </a:p>
      </dgm:t>
    </dgm:pt>
    <dgm:pt modelId="{822915A4-F0FA-4BD9-99BD-711A79C47966}" type="pres">
      <dgm:prSet presAssocID="{7D5F737B-27C2-408B-BE18-0F08ACF367D3}" presName="rootConnector" presStyleLbl="node4" presStyleIdx="6" presStyleCnt="8"/>
      <dgm:spPr/>
      <dgm:t>
        <a:bodyPr/>
        <a:lstStyle/>
        <a:p>
          <a:endParaRPr lang="vi-VN"/>
        </a:p>
      </dgm:t>
    </dgm:pt>
    <dgm:pt modelId="{370AC6AE-023A-4913-813F-C0F6E94300F3}" type="pres">
      <dgm:prSet presAssocID="{7D5F737B-27C2-408B-BE18-0F08ACF367D3}" presName="hierChild4" presStyleCnt="0"/>
      <dgm:spPr/>
    </dgm:pt>
    <dgm:pt modelId="{AA3CD9F8-2EB1-45AF-AE31-40466CDCBAD3}" type="pres">
      <dgm:prSet presAssocID="{7D5F737B-27C2-408B-BE18-0F08ACF367D3}" presName="hierChild5" presStyleCnt="0"/>
      <dgm:spPr/>
    </dgm:pt>
    <dgm:pt modelId="{222FCBFA-B0F8-4394-9B88-CFCB8B980DBA}" type="pres">
      <dgm:prSet presAssocID="{A2DBB8C5-5E77-4A67-A0E2-C9C9DDD86339}" presName="Name37" presStyleLbl="parChTrans1D4" presStyleIdx="7" presStyleCnt="8"/>
      <dgm:spPr/>
      <dgm:t>
        <a:bodyPr/>
        <a:lstStyle/>
        <a:p>
          <a:endParaRPr lang="vi-VN"/>
        </a:p>
      </dgm:t>
    </dgm:pt>
    <dgm:pt modelId="{2112D8CA-169E-4121-B642-500AC95DBE8A}" type="pres">
      <dgm:prSet presAssocID="{6418BDF5-29A7-4790-8271-C0A20AB73869}" presName="hierRoot2" presStyleCnt="0">
        <dgm:presLayoutVars>
          <dgm:hierBranch val="init"/>
        </dgm:presLayoutVars>
      </dgm:prSet>
      <dgm:spPr/>
    </dgm:pt>
    <dgm:pt modelId="{0543B519-351F-4FC7-8310-DA10FE1873CA}" type="pres">
      <dgm:prSet presAssocID="{6418BDF5-29A7-4790-8271-C0A20AB73869}" presName="rootComposite" presStyleCnt="0"/>
      <dgm:spPr/>
    </dgm:pt>
    <dgm:pt modelId="{3CB50DF3-38EC-4018-B70E-638DC3760BA4}" type="pres">
      <dgm:prSet presAssocID="{6418BDF5-29A7-4790-8271-C0A20AB73869}" presName="rootText" presStyleLbl="node4" presStyleIdx="7" presStyleCnt="8">
        <dgm:presLayoutVars>
          <dgm:chPref val="3"/>
        </dgm:presLayoutVars>
      </dgm:prSet>
      <dgm:spPr/>
      <dgm:t>
        <a:bodyPr/>
        <a:lstStyle/>
        <a:p>
          <a:endParaRPr lang="vi-VN"/>
        </a:p>
      </dgm:t>
    </dgm:pt>
    <dgm:pt modelId="{24ABD99F-0D0E-426C-842B-D7D18B6B66F1}" type="pres">
      <dgm:prSet presAssocID="{6418BDF5-29A7-4790-8271-C0A20AB73869}" presName="rootConnector" presStyleLbl="node4" presStyleIdx="7" presStyleCnt="8"/>
      <dgm:spPr/>
      <dgm:t>
        <a:bodyPr/>
        <a:lstStyle/>
        <a:p>
          <a:endParaRPr lang="vi-VN"/>
        </a:p>
      </dgm:t>
    </dgm:pt>
    <dgm:pt modelId="{5AC33DE5-0D7F-4C19-AB2C-2C3E20456537}" type="pres">
      <dgm:prSet presAssocID="{6418BDF5-29A7-4790-8271-C0A20AB73869}" presName="hierChild4" presStyleCnt="0"/>
      <dgm:spPr/>
    </dgm:pt>
    <dgm:pt modelId="{922FD5BD-6E4D-4398-8255-95F7A64732AA}" type="pres">
      <dgm:prSet presAssocID="{6418BDF5-29A7-4790-8271-C0A20AB73869}" presName="hierChild5" presStyleCnt="0"/>
      <dgm:spPr/>
    </dgm:pt>
    <dgm:pt modelId="{67A5B880-0703-41FC-B82F-F55865A18643}" type="pres">
      <dgm:prSet presAssocID="{E64CDEAB-715F-489D-8EF7-8C8FA041654E}" presName="hierChild5" presStyleCnt="0"/>
      <dgm:spPr/>
    </dgm:pt>
    <dgm:pt modelId="{B6192B92-8568-406A-8C05-5926D317AB0C}" type="pres">
      <dgm:prSet presAssocID="{538C3FD6-1EE3-4BA6-8E3C-301D90D80CD0}" presName="Name35" presStyleLbl="parChTrans1D3" presStyleIdx="1" presStyleCnt="2"/>
      <dgm:spPr/>
      <dgm:t>
        <a:bodyPr/>
        <a:lstStyle/>
        <a:p>
          <a:endParaRPr lang="vi-VN"/>
        </a:p>
      </dgm:t>
    </dgm:pt>
    <dgm:pt modelId="{F6C7A5DA-51CD-439A-AA88-5DE27A5B66E4}" type="pres">
      <dgm:prSet presAssocID="{D16AEA58-D848-4638-81E1-B29FCF0B0766}" presName="hierRoot2" presStyleCnt="0">
        <dgm:presLayoutVars>
          <dgm:hierBranch val="init"/>
        </dgm:presLayoutVars>
      </dgm:prSet>
      <dgm:spPr/>
    </dgm:pt>
    <dgm:pt modelId="{ED37E0B6-4B65-4FA8-BB4E-06A17007D06F}" type="pres">
      <dgm:prSet presAssocID="{D16AEA58-D848-4638-81E1-B29FCF0B0766}" presName="rootComposite" presStyleCnt="0"/>
      <dgm:spPr/>
    </dgm:pt>
    <dgm:pt modelId="{07549DA3-B88D-4541-96E2-0F593C979DB2}" type="pres">
      <dgm:prSet presAssocID="{D16AEA58-D848-4638-81E1-B29FCF0B0766}" presName="rootText" presStyleLbl="node3" presStyleIdx="1" presStyleCnt="2">
        <dgm:presLayoutVars>
          <dgm:chPref val="3"/>
        </dgm:presLayoutVars>
      </dgm:prSet>
      <dgm:spPr/>
      <dgm:t>
        <a:bodyPr/>
        <a:lstStyle/>
        <a:p>
          <a:endParaRPr lang="vi-VN"/>
        </a:p>
      </dgm:t>
    </dgm:pt>
    <dgm:pt modelId="{60A24557-7EF7-419E-BB3D-5BC291C40559}" type="pres">
      <dgm:prSet presAssocID="{D16AEA58-D848-4638-81E1-B29FCF0B0766}" presName="rootConnector" presStyleLbl="node3" presStyleIdx="1" presStyleCnt="2"/>
      <dgm:spPr/>
      <dgm:t>
        <a:bodyPr/>
        <a:lstStyle/>
        <a:p>
          <a:endParaRPr lang="vi-VN"/>
        </a:p>
      </dgm:t>
    </dgm:pt>
    <dgm:pt modelId="{1CAF1E36-D97F-491C-8281-D5C862C934C0}" type="pres">
      <dgm:prSet presAssocID="{D16AEA58-D848-4638-81E1-B29FCF0B0766}" presName="hierChild4" presStyleCnt="0"/>
      <dgm:spPr/>
    </dgm:pt>
    <dgm:pt modelId="{7196F7DC-CC8D-4E72-AA1F-D6936E1B20E8}" type="pres">
      <dgm:prSet presAssocID="{D16AEA58-D848-4638-81E1-B29FCF0B0766}" presName="hierChild5" presStyleCnt="0"/>
      <dgm:spPr/>
    </dgm:pt>
    <dgm:pt modelId="{6B829107-605D-49C0-9915-B67BF6B2CA26}" type="pres">
      <dgm:prSet presAssocID="{403C4D50-83B9-414B-85AD-3BFA43C7F3EA}" presName="hierChild5" presStyleCnt="0"/>
      <dgm:spPr/>
    </dgm:pt>
    <dgm:pt modelId="{D99B2B02-1DBC-408C-9A51-C8A3E8611786}" type="pres">
      <dgm:prSet presAssocID="{6655D997-3928-466B-8BE9-6C9F84C30ADE}" presName="hierChild3" presStyleCnt="0"/>
      <dgm:spPr/>
    </dgm:pt>
  </dgm:ptLst>
  <dgm:cxnLst>
    <dgm:cxn modelId="{D176A7F9-5CA1-4A02-A7DF-33278BEBF520}" srcId="{E64CDEAB-715F-489D-8EF7-8C8FA041654E}" destId="{839A3C46-F276-41E2-B1DF-A5CF393F4619}" srcOrd="2" destOrd="0" parTransId="{E3D8A837-4A0A-4B93-9FDB-379933E94F2E}" sibTransId="{4C9250D2-1EA0-44BD-BDBF-B5A1A2124D2A}"/>
    <dgm:cxn modelId="{3C1922F2-92D4-4319-A925-719B3D395EDA}" srcId="{E64CDEAB-715F-489D-8EF7-8C8FA041654E}" destId="{095E7311-BE27-445A-AEF8-EC97E10D5056}" srcOrd="5" destOrd="0" parTransId="{E192E5D6-439A-46F9-9A3A-BF04AFF32D4D}" sibTransId="{D4192392-F85E-4273-B038-45C58B607833}"/>
    <dgm:cxn modelId="{5E98337C-67AC-4A7E-93D2-507FAED00A41}" srcId="{6655D997-3928-466B-8BE9-6C9F84C30ADE}" destId="{91E1A882-8BCF-4EB8-8116-15D119749E4E}" srcOrd="0" destOrd="0" parTransId="{A21E3994-9509-4F11-9D24-756E73AC4B6D}" sibTransId="{E81F8746-5CA0-4F2F-BA90-868AC6A3A708}"/>
    <dgm:cxn modelId="{103CF693-3190-43A8-9038-EAE26B1020A2}" srcId="{6655D997-3928-466B-8BE9-6C9F84C30ADE}" destId="{403C4D50-83B9-414B-85AD-3BFA43C7F3EA}" srcOrd="1" destOrd="0" parTransId="{8E06AAC7-D86F-4614-87B2-D6984C14AA3A}" sibTransId="{3329AB4E-65FD-4E94-8181-F70F63F7F478}"/>
    <dgm:cxn modelId="{0AD42F69-6469-4F16-9125-0D44DFE55C91}" type="presOf" srcId="{C7BAB442-9848-4309-A434-DFACAA0A415D}" destId="{F692402E-37EF-47CE-B8E6-3C57CB4A9F87}" srcOrd="0" destOrd="0" presId="urn:microsoft.com/office/officeart/2005/8/layout/orgChart1"/>
    <dgm:cxn modelId="{66B2D6A3-5E9F-46A9-8FA0-675B2A4C51F3}" type="presOf" srcId="{95D54F0D-315B-439E-A36D-C1DF0D47C253}" destId="{4AF1266C-88FD-4DBC-B02E-D3447FDA24EB}" srcOrd="1" destOrd="0" presId="urn:microsoft.com/office/officeart/2005/8/layout/orgChart1"/>
    <dgm:cxn modelId="{16579E4F-632E-41C4-BC3B-654CC1D397BF}" type="presOf" srcId="{E64CDEAB-715F-489D-8EF7-8C8FA041654E}" destId="{3C448279-DC55-4ED9-8CCB-A8D78EC46ED0}" srcOrd="0" destOrd="0" presId="urn:microsoft.com/office/officeart/2005/8/layout/orgChart1"/>
    <dgm:cxn modelId="{0221C333-6F3F-4765-BD5F-AE28F7F949C4}" srcId="{403C4D50-83B9-414B-85AD-3BFA43C7F3EA}" destId="{D16AEA58-D848-4638-81E1-B29FCF0B0766}" srcOrd="1" destOrd="0" parTransId="{538C3FD6-1EE3-4BA6-8E3C-301D90D80CD0}" sibTransId="{FA30D6E5-948E-4E27-B8C9-58DCCD84F2CF}"/>
    <dgm:cxn modelId="{CC7C362B-38E4-4D2D-BD06-60A529F1D706}" srcId="{E64CDEAB-715F-489D-8EF7-8C8FA041654E}" destId="{95D54F0D-315B-439E-A36D-C1DF0D47C253}" srcOrd="1" destOrd="0" parTransId="{77F79301-6472-439D-9E5C-D323F399C987}" sibTransId="{E539708C-4DA4-4875-AB23-4A26CCDE90F4}"/>
    <dgm:cxn modelId="{024CB844-C67A-4BF3-8A2F-E5A9DED3497A}" type="presOf" srcId="{095E7311-BE27-445A-AEF8-EC97E10D5056}" destId="{B872AD0D-622E-40D8-9275-FA5B67D498C9}" srcOrd="0" destOrd="0" presId="urn:microsoft.com/office/officeart/2005/8/layout/orgChart1"/>
    <dgm:cxn modelId="{EF31C2C1-E7F9-4E6D-87EE-E4E0449A4CC4}" type="presOf" srcId="{8E06AAC7-D86F-4614-87B2-D6984C14AA3A}" destId="{E7908416-C639-4634-8901-D3BF1C4C316A}" srcOrd="0" destOrd="0" presId="urn:microsoft.com/office/officeart/2005/8/layout/orgChart1"/>
    <dgm:cxn modelId="{8219DFA5-8144-4382-B72B-7F1F77CC5B7F}" type="presOf" srcId="{7D5F737B-27C2-408B-BE18-0F08ACF367D3}" destId="{D8438C95-0AA1-4D45-8A4F-FC2DF767B21C}" srcOrd="0" destOrd="0" presId="urn:microsoft.com/office/officeart/2005/8/layout/orgChart1"/>
    <dgm:cxn modelId="{AB6164FA-C13B-483D-9A16-341399000144}" type="presOf" srcId="{E192E5D6-439A-46F9-9A3A-BF04AFF32D4D}" destId="{BBBA7E69-0738-430F-B5BA-E89E596B92F8}" srcOrd="0" destOrd="0" presId="urn:microsoft.com/office/officeart/2005/8/layout/orgChart1"/>
    <dgm:cxn modelId="{4AC64868-E039-40BA-8CE1-5064DA98A1F5}" srcId="{E64CDEAB-715F-489D-8EF7-8C8FA041654E}" destId="{18A9911A-3325-4302-9F20-25839A902A3C}" srcOrd="0" destOrd="0" parTransId="{C7BAB442-9848-4309-A434-DFACAA0A415D}" sibTransId="{076933CA-92E1-4BE4-9960-08853DECCF0D}"/>
    <dgm:cxn modelId="{7DB53F2B-4A13-4F14-A22E-EF2E9942875E}" type="presOf" srcId="{95D54F0D-315B-439E-A36D-C1DF0D47C253}" destId="{463FE9EF-52FF-4B80-A5AF-9747845B6DC2}" srcOrd="0" destOrd="0" presId="urn:microsoft.com/office/officeart/2005/8/layout/orgChart1"/>
    <dgm:cxn modelId="{C64CA8B2-2777-4D91-A631-D6B6C51A218E}" type="presOf" srcId="{538C3FD6-1EE3-4BA6-8E3C-301D90D80CD0}" destId="{B6192B92-8568-406A-8C05-5926D317AB0C}" srcOrd="0" destOrd="0" presId="urn:microsoft.com/office/officeart/2005/8/layout/orgChart1"/>
    <dgm:cxn modelId="{09B22901-43BF-4D0F-87AA-746539823A40}" type="presOf" srcId="{403C4D50-83B9-414B-85AD-3BFA43C7F3EA}" destId="{86D3AB83-7109-4B5C-9AEF-4DDB5DD3D0AE}" srcOrd="1" destOrd="0" presId="urn:microsoft.com/office/officeart/2005/8/layout/orgChart1"/>
    <dgm:cxn modelId="{A00FB613-CED0-4C14-B12D-83AF6CBF5BD7}" type="presOf" srcId="{C12075B6-D3F9-422F-B79A-CDD215E45FB7}" destId="{4EA611B5-0BFF-4E8C-9021-17A61650AC54}" srcOrd="0" destOrd="0" presId="urn:microsoft.com/office/officeart/2005/8/layout/orgChart1"/>
    <dgm:cxn modelId="{B7F5F2CF-F50F-4082-B713-C86BA820D000}" type="presOf" srcId="{6655D997-3928-466B-8BE9-6C9F84C30ADE}" destId="{B26B58AE-0549-4519-B9EF-6E9DB141E3F9}" srcOrd="0" destOrd="0" presId="urn:microsoft.com/office/officeart/2005/8/layout/orgChart1"/>
    <dgm:cxn modelId="{8CDDEBCF-8AE6-49F8-90AB-BC53E3F0255E}" type="presOf" srcId="{A21E3994-9509-4F11-9D24-756E73AC4B6D}" destId="{B32AB129-2F85-4570-862A-418AB2AC6FF9}" srcOrd="0" destOrd="0" presId="urn:microsoft.com/office/officeart/2005/8/layout/orgChart1"/>
    <dgm:cxn modelId="{73F190AE-01EF-4862-A53D-7EAF4840316D}" type="presOf" srcId="{18A9911A-3325-4302-9F20-25839A902A3C}" destId="{1A950150-544C-4C1A-8474-0F83BC9B3C43}" srcOrd="1" destOrd="0" presId="urn:microsoft.com/office/officeart/2005/8/layout/orgChart1"/>
    <dgm:cxn modelId="{4C4BB87B-A264-488E-B72F-E46A598460E6}" type="presOf" srcId="{3980771C-EF3B-486A-8579-6D4374ACD1C8}" destId="{1C108209-EFAB-46AE-98CB-7A34C0984EC1}" srcOrd="0" destOrd="0" presId="urn:microsoft.com/office/officeart/2005/8/layout/orgChart1"/>
    <dgm:cxn modelId="{8B8A308D-E3D6-4AA5-88D9-0544897D676C}" type="presOf" srcId="{D16AEA58-D848-4638-81E1-B29FCF0B0766}" destId="{07549DA3-B88D-4541-96E2-0F593C979DB2}" srcOrd="0" destOrd="0" presId="urn:microsoft.com/office/officeart/2005/8/layout/orgChart1"/>
    <dgm:cxn modelId="{2B1D7917-D016-4022-B3B6-ECD3F5B09791}" type="presOf" srcId="{7D5F737B-27C2-408B-BE18-0F08ACF367D3}" destId="{822915A4-F0FA-4BD9-99BD-711A79C47966}" srcOrd="1" destOrd="0" presId="urn:microsoft.com/office/officeart/2005/8/layout/orgChart1"/>
    <dgm:cxn modelId="{C17C8A4A-D9D0-4DE2-9EC5-1C8C6F1CBE0C}" type="presOf" srcId="{F47B01FE-8028-479A-9CED-3475928F0A41}" destId="{607A15FB-5C7A-48DF-8EDA-639314A86E2C}" srcOrd="0" destOrd="0" presId="urn:microsoft.com/office/officeart/2005/8/layout/orgChart1"/>
    <dgm:cxn modelId="{AA83A68B-1E55-4512-ACDF-1F3721E0665B}" type="presOf" srcId="{A4C66E4E-2FB1-497A-858B-0E5C84C41E55}" destId="{9326B777-D17A-4234-9417-A9A3609980B1}" srcOrd="0" destOrd="0" presId="urn:microsoft.com/office/officeart/2005/8/layout/orgChart1"/>
    <dgm:cxn modelId="{634ED72E-ADC1-4335-B8C8-73E3B4F65703}" type="presOf" srcId="{095E7311-BE27-445A-AEF8-EC97E10D5056}" destId="{51953631-3757-49F0-9472-D7BCE7D63C31}" srcOrd="1" destOrd="0" presId="urn:microsoft.com/office/officeart/2005/8/layout/orgChart1"/>
    <dgm:cxn modelId="{7BB25D44-9E7F-4622-BAEC-094251AD45F7}" type="presOf" srcId="{A2DBB8C5-5E77-4A67-A0E2-C9C9DDD86339}" destId="{222FCBFA-B0F8-4394-9B88-CFCB8B980DBA}" srcOrd="0" destOrd="0" presId="urn:microsoft.com/office/officeart/2005/8/layout/orgChart1"/>
    <dgm:cxn modelId="{53931134-CF5B-4BF0-8CC2-4F78868308C7}" type="presOf" srcId="{839A3C46-F276-41E2-B1DF-A5CF393F4619}" destId="{7FE1EC32-D60E-4842-BF61-D304E378B3F2}" srcOrd="1" destOrd="0" presId="urn:microsoft.com/office/officeart/2005/8/layout/orgChart1"/>
    <dgm:cxn modelId="{99347D19-A896-4BBA-A235-C3C896623A79}" type="presOf" srcId="{E64CDEAB-715F-489D-8EF7-8C8FA041654E}" destId="{6F25F282-B6CD-43FD-ABE5-4766AB56AADE}" srcOrd="1" destOrd="0" presId="urn:microsoft.com/office/officeart/2005/8/layout/orgChart1"/>
    <dgm:cxn modelId="{63A33D2E-0FA2-4A36-866D-749048E86444}" type="presOf" srcId="{91E1A882-8BCF-4EB8-8116-15D119749E4E}" destId="{A8D8F84B-8745-4938-B444-4F1E95F6202A}" srcOrd="0" destOrd="0" presId="urn:microsoft.com/office/officeart/2005/8/layout/orgChart1"/>
    <dgm:cxn modelId="{5514EB69-90B2-4716-B736-C6A4D838507E}" type="presOf" srcId="{D16AEA58-D848-4638-81E1-B29FCF0B0766}" destId="{60A24557-7EF7-419E-BB3D-5BC291C40559}" srcOrd="1" destOrd="0" presId="urn:microsoft.com/office/officeart/2005/8/layout/orgChart1"/>
    <dgm:cxn modelId="{E3FEB698-A122-4C1E-874E-8501DF34EC36}" type="presOf" srcId="{839A3C46-F276-41E2-B1DF-A5CF393F4619}" destId="{55532580-B66B-4E15-BE8C-EBB6FDD0D8F0}" srcOrd="0" destOrd="0" presId="urn:microsoft.com/office/officeart/2005/8/layout/orgChart1"/>
    <dgm:cxn modelId="{1E10670C-7341-45CC-ACC7-B21ED5A79AA2}" type="presOf" srcId="{AA0817AF-5148-4E8B-9F81-146F504FC418}" destId="{F946D4F1-492B-4530-AB17-5BAA19F57CE0}" srcOrd="0" destOrd="0" presId="urn:microsoft.com/office/officeart/2005/8/layout/orgChart1"/>
    <dgm:cxn modelId="{511F6FD3-0926-4DEE-AEC2-89C8101B09A5}" type="presOf" srcId="{77F79301-6472-439D-9E5C-D323F399C987}" destId="{82BFB622-DF96-48A5-8DEC-BA56F1BBCF1D}" srcOrd="0" destOrd="0" presId="urn:microsoft.com/office/officeart/2005/8/layout/orgChart1"/>
    <dgm:cxn modelId="{05F7FA5A-EF0E-4C6C-BA18-91FC795A23F3}" type="presOf" srcId="{F47B01FE-8028-479A-9CED-3475928F0A41}" destId="{A78517C9-D4F0-4533-9534-9DA5170343EA}" srcOrd="1" destOrd="0" presId="urn:microsoft.com/office/officeart/2005/8/layout/orgChart1"/>
    <dgm:cxn modelId="{BF617E1A-D1E8-4271-B6CF-389C3FBB65FB}" type="presOf" srcId="{18A9911A-3325-4302-9F20-25839A902A3C}" destId="{626F0F4A-ACD8-4AF3-BDD8-BCC7443127BD}" srcOrd="0" destOrd="0" presId="urn:microsoft.com/office/officeart/2005/8/layout/orgChart1"/>
    <dgm:cxn modelId="{A965A42C-9ABB-42DE-AA74-46B610F4AE2E}" type="presOf" srcId="{E3D8A837-4A0A-4B93-9FDB-379933E94F2E}" destId="{C851807E-E47B-4FBB-B5BE-51535E08A26F}" srcOrd="0" destOrd="0" presId="urn:microsoft.com/office/officeart/2005/8/layout/orgChart1"/>
    <dgm:cxn modelId="{F0EDD992-5396-4679-B1D5-5E52F011505F}" type="presOf" srcId="{6655D997-3928-466B-8BE9-6C9F84C30ADE}" destId="{78FCD01D-1DE2-44E1-ADE5-8B1AE221FF86}" srcOrd="1" destOrd="0" presId="urn:microsoft.com/office/officeart/2005/8/layout/orgChart1"/>
    <dgm:cxn modelId="{BAF007A2-AD77-4887-816E-F6B212F2F143}" srcId="{E64CDEAB-715F-489D-8EF7-8C8FA041654E}" destId="{F47B01FE-8028-479A-9CED-3475928F0A41}" srcOrd="3" destOrd="0" parTransId="{3980771C-EF3B-486A-8579-6D4374ACD1C8}" sibTransId="{822109F5-F3EC-427A-B547-47C3E917E70E}"/>
    <dgm:cxn modelId="{417BBD37-6F52-4A42-9FDB-D7E68D5B0476}" srcId="{A4C66E4E-2FB1-497A-858B-0E5C84C41E55}" destId="{6655D997-3928-466B-8BE9-6C9F84C30ADE}" srcOrd="0" destOrd="0" parTransId="{6F55EBBB-E6F0-4EDB-9460-1DB07CF01434}" sibTransId="{64536002-694A-456E-968C-FF766F3665E0}"/>
    <dgm:cxn modelId="{FB406ED9-6A05-4BF4-949A-5DAFF4EBE3A8}" type="presOf" srcId="{97ECE50C-C655-4424-865C-25506F42184D}" destId="{35293C79-726E-441A-BAA4-D58DEA1B9A81}" srcOrd="0" destOrd="0" presId="urn:microsoft.com/office/officeart/2005/8/layout/orgChart1"/>
    <dgm:cxn modelId="{9E2C13CA-C802-4008-97C8-8A197523B56B}" type="presOf" srcId="{91E1A882-8BCF-4EB8-8116-15D119749E4E}" destId="{9535306B-558E-40C5-84C8-323F62902C52}" srcOrd="1" destOrd="0" presId="urn:microsoft.com/office/officeart/2005/8/layout/orgChart1"/>
    <dgm:cxn modelId="{271DF036-616A-4D4D-A615-64EA10409691}" srcId="{403C4D50-83B9-414B-85AD-3BFA43C7F3EA}" destId="{E64CDEAB-715F-489D-8EF7-8C8FA041654E}" srcOrd="0" destOrd="0" parTransId="{C1208DAF-749C-4620-9286-5F035142DD6F}" sibTransId="{632FD53B-E2A0-43BE-BC2C-FDFB030DCF03}"/>
    <dgm:cxn modelId="{EEF88510-84E7-491B-AB16-977C97B121AF}" srcId="{E64CDEAB-715F-489D-8EF7-8C8FA041654E}" destId="{97ECE50C-C655-4424-865C-25506F42184D}" srcOrd="4" destOrd="0" parTransId="{C12075B6-D3F9-422F-B79A-CDD215E45FB7}" sibTransId="{2EC64483-7A57-4374-B25F-90034861925A}"/>
    <dgm:cxn modelId="{92090E93-88CA-4BE3-9898-F750595E75CE}" srcId="{E64CDEAB-715F-489D-8EF7-8C8FA041654E}" destId="{6418BDF5-29A7-4790-8271-C0A20AB73869}" srcOrd="7" destOrd="0" parTransId="{A2DBB8C5-5E77-4A67-A0E2-C9C9DDD86339}" sibTransId="{A62D1FC6-FD63-4012-9CC3-A42A257989A6}"/>
    <dgm:cxn modelId="{9F9AD139-F0CB-4BB7-86A4-84CA76C9FA7A}" type="presOf" srcId="{6418BDF5-29A7-4790-8271-C0A20AB73869}" destId="{24ABD99F-0D0E-426C-842B-D7D18B6B66F1}" srcOrd="1" destOrd="0" presId="urn:microsoft.com/office/officeart/2005/8/layout/orgChart1"/>
    <dgm:cxn modelId="{DF713540-56A1-484D-82EB-32FF4291DB64}" type="presOf" srcId="{403C4D50-83B9-414B-85AD-3BFA43C7F3EA}" destId="{A5E3F7F0-F62C-4976-BED6-02438C52DDE9}" srcOrd="0" destOrd="0" presId="urn:microsoft.com/office/officeart/2005/8/layout/orgChart1"/>
    <dgm:cxn modelId="{F88363D9-96BC-4599-8562-04FE8013EC90}" type="presOf" srcId="{97ECE50C-C655-4424-865C-25506F42184D}" destId="{BA06C278-95AA-4CF4-B954-EAED8EB72CBE}" srcOrd="1" destOrd="0" presId="urn:microsoft.com/office/officeart/2005/8/layout/orgChart1"/>
    <dgm:cxn modelId="{B5887B84-96B4-4E65-A4FE-AAE8D36EA225}" type="presOf" srcId="{6418BDF5-29A7-4790-8271-C0A20AB73869}" destId="{3CB50DF3-38EC-4018-B70E-638DC3760BA4}" srcOrd="0" destOrd="0" presId="urn:microsoft.com/office/officeart/2005/8/layout/orgChart1"/>
    <dgm:cxn modelId="{3769B525-7F3D-405B-8698-F97B3B64C6AE}" srcId="{E64CDEAB-715F-489D-8EF7-8C8FA041654E}" destId="{7D5F737B-27C2-408B-BE18-0F08ACF367D3}" srcOrd="6" destOrd="0" parTransId="{AA0817AF-5148-4E8B-9F81-146F504FC418}" sibTransId="{408F3F16-F419-4A99-B1F8-A03A6C8D4E60}"/>
    <dgm:cxn modelId="{1C7DC4A7-637A-43BB-B7B7-153D7AF98F67}" type="presOf" srcId="{C1208DAF-749C-4620-9286-5F035142DD6F}" destId="{2CDAFF65-7D37-4DD1-B9C9-871C84B6555B}" srcOrd="0" destOrd="0" presId="urn:microsoft.com/office/officeart/2005/8/layout/orgChart1"/>
    <dgm:cxn modelId="{64B878DD-A32F-469C-90CD-3188FAC994FD}" type="presParOf" srcId="{9326B777-D17A-4234-9417-A9A3609980B1}" destId="{B8479874-59D8-4838-92B1-B435B3028FC2}" srcOrd="0" destOrd="0" presId="urn:microsoft.com/office/officeart/2005/8/layout/orgChart1"/>
    <dgm:cxn modelId="{74C9DEC8-5A71-4CB4-A83D-651909C892F1}" type="presParOf" srcId="{B8479874-59D8-4838-92B1-B435B3028FC2}" destId="{D8DF571E-306A-4C50-B607-F8E3C78315B2}" srcOrd="0" destOrd="0" presId="urn:microsoft.com/office/officeart/2005/8/layout/orgChart1"/>
    <dgm:cxn modelId="{0202E09D-FE17-49C6-8D20-EA90CE317EBA}" type="presParOf" srcId="{D8DF571E-306A-4C50-B607-F8E3C78315B2}" destId="{B26B58AE-0549-4519-B9EF-6E9DB141E3F9}" srcOrd="0" destOrd="0" presId="urn:microsoft.com/office/officeart/2005/8/layout/orgChart1"/>
    <dgm:cxn modelId="{5C2A078F-DF20-4A52-BDF6-C879087F708F}" type="presParOf" srcId="{D8DF571E-306A-4C50-B607-F8E3C78315B2}" destId="{78FCD01D-1DE2-44E1-ADE5-8B1AE221FF86}" srcOrd="1" destOrd="0" presId="urn:microsoft.com/office/officeart/2005/8/layout/orgChart1"/>
    <dgm:cxn modelId="{10EFDAA0-1F77-4E3C-B710-2D95E8FE258B}" type="presParOf" srcId="{B8479874-59D8-4838-92B1-B435B3028FC2}" destId="{D527C758-36AE-42FE-944A-58A318248ED2}" srcOrd="1" destOrd="0" presId="urn:microsoft.com/office/officeart/2005/8/layout/orgChart1"/>
    <dgm:cxn modelId="{32E01FEB-D9BF-474E-8AA2-E6D974444207}" type="presParOf" srcId="{D527C758-36AE-42FE-944A-58A318248ED2}" destId="{B32AB129-2F85-4570-862A-418AB2AC6FF9}" srcOrd="0" destOrd="0" presId="urn:microsoft.com/office/officeart/2005/8/layout/orgChart1"/>
    <dgm:cxn modelId="{37BCF871-E7C3-4DCC-98B2-439459DBB41E}" type="presParOf" srcId="{D527C758-36AE-42FE-944A-58A318248ED2}" destId="{04BDFB34-5CE4-4D3A-9E4D-A04B44E9F77A}" srcOrd="1" destOrd="0" presId="urn:microsoft.com/office/officeart/2005/8/layout/orgChart1"/>
    <dgm:cxn modelId="{ECB9E49D-3166-4DAA-BA99-5599A25DDC87}" type="presParOf" srcId="{04BDFB34-5CE4-4D3A-9E4D-A04B44E9F77A}" destId="{2B4E8507-D94C-46FB-9316-C173727C2626}" srcOrd="0" destOrd="0" presId="urn:microsoft.com/office/officeart/2005/8/layout/orgChart1"/>
    <dgm:cxn modelId="{C5D0E556-5B8D-40FF-AEBB-1A7FE42CF617}" type="presParOf" srcId="{2B4E8507-D94C-46FB-9316-C173727C2626}" destId="{A8D8F84B-8745-4938-B444-4F1E95F6202A}" srcOrd="0" destOrd="0" presId="urn:microsoft.com/office/officeart/2005/8/layout/orgChart1"/>
    <dgm:cxn modelId="{13EB3818-77E7-4543-8E0F-2CDE7B8F7C36}" type="presParOf" srcId="{2B4E8507-D94C-46FB-9316-C173727C2626}" destId="{9535306B-558E-40C5-84C8-323F62902C52}" srcOrd="1" destOrd="0" presId="urn:microsoft.com/office/officeart/2005/8/layout/orgChart1"/>
    <dgm:cxn modelId="{37E04CD3-9D0D-4C46-B94A-257E1E7A5C7C}" type="presParOf" srcId="{04BDFB34-5CE4-4D3A-9E4D-A04B44E9F77A}" destId="{F98577DF-53D8-4EBB-95F4-4DEFB3BA7A6A}" srcOrd="1" destOrd="0" presId="urn:microsoft.com/office/officeart/2005/8/layout/orgChart1"/>
    <dgm:cxn modelId="{9F098E90-000A-477A-B107-0999774A3205}" type="presParOf" srcId="{04BDFB34-5CE4-4D3A-9E4D-A04B44E9F77A}" destId="{615EC5E6-BA2D-4AFF-BADF-80B4EA2F8787}" srcOrd="2" destOrd="0" presId="urn:microsoft.com/office/officeart/2005/8/layout/orgChart1"/>
    <dgm:cxn modelId="{A8683484-D78F-446A-86D3-2EBB2E2BA2B8}" type="presParOf" srcId="{D527C758-36AE-42FE-944A-58A318248ED2}" destId="{E7908416-C639-4634-8901-D3BF1C4C316A}" srcOrd="2" destOrd="0" presId="urn:microsoft.com/office/officeart/2005/8/layout/orgChart1"/>
    <dgm:cxn modelId="{21E44A28-603E-4531-8956-4646BC1191DC}" type="presParOf" srcId="{D527C758-36AE-42FE-944A-58A318248ED2}" destId="{B68F0EB7-D0F5-4077-9253-EECCD8EF5454}" srcOrd="3" destOrd="0" presId="urn:microsoft.com/office/officeart/2005/8/layout/orgChart1"/>
    <dgm:cxn modelId="{FB647713-9881-48BB-8DC0-A03B4809573D}" type="presParOf" srcId="{B68F0EB7-D0F5-4077-9253-EECCD8EF5454}" destId="{E3CFAD29-BFBC-4B34-A825-12AF45DD1D07}" srcOrd="0" destOrd="0" presId="urn:microsoft.com/office/officeart/2005/8/layout/orgChart1"/>
    <dgm:cxn modelId="{1768786B-1E34-4C58-8AF9-E0CB244792B3}" type="presParOf" srcId="{E3CFAD29-BFBC-4B34-A825-12AF45DD1D07}" destId="{A5E3F7F0-F62C-4976-BED6-02438C52DDE9}" srcOrd="0" destOrd="0" presId="urn:microsoft.com/office/officeart/2005/8/layout/orgChart1"/>
    <dgm:cxn modelId="{9A35149A-093C-475C-A84A-FB57CEFBD396}" type="presParOf" srcId="{E3CFAD29-BFBC-4B34-A825-12AF45DD1D07}" destId="{86D3AB83-7109-4B5C-9AEF-4DDB5DD3D0AE}" srcOrd="1" destOrd="0" presId="urn:microsoft.com/office/officeart/2005/8/layout/orgChart1"/>
    <dgm:cxn modelId="{CB108323-A457-4F16-B6F5-899071FCED67}" type="presParOf" srcId="{B68F0EB7-D0F5-4077-9253-EECCD8EF5454}" destId="{CE2912A5-ED6C-49F7-8422-5CBBBEBF0192}" srcOrd="1" destOrd="0" presId="urn:microsoft.com/office/officeart/2005/8/layout/orgChart1"/>
    <dgm:cxn modelId="{968DB199-6B15-49FC-9262-F3D98E62C268}" type="presParOf" srcId="{CE2912A5-ED6C-49F7-8422-5CBBBEBF0192}" destId="{2CDAFF65-7D37-4DD1-B9C9-871C84B6555B}" srcOrd="0" destOrd="0" presId="urn:microsoft.com/office/officeart/2005/8/layout/orgChart1"/>
    <dgm:cxn modelId="{EB2F3984-FF83-4B0A-906D-8001AF9F1540}" type="presParOf" srcId="{CE2912A5-ED6C-49F7-8422-5CBBBEBF0192}" destId="{97CFC3E1-18D0-4FF6-B616-10F6FB5F1743}" srcOrd="1" destOrd="0" presId="urn:microsoft.com/office/officeart/2005/8/layout/orgChart1"/>
    <dgm:cxn modelId="{D731E2F0-6E85-457A-B56E-160E59A537A0}" type="presParOf" srcId="{97CFC3E1-18D0-4FF6-B616-10F6FB5F1743}" destId="{45369F70-FF1A-43F4-93F9-687E077BE5D8}" srcOrd="0" destOrd="0" presId="urn:microsoft.com/office/officeart/2005/8/layout/orgChart1"/>
    <dgm:cxn modelId="{87DF332C-E22C-4252-84ED-200D6789FA7D}" type="presParOf" srcId="{45369F70-FF1A-43F4-93F9-687E077BE5D8}" destId="{3C448279-DC55-4ED9-8CCB-A8D78EC46ED0}" srcOrd="0" destOrd="0" presId="urn:microsoft.com/office/officeart/2005/8/layout/orgChart1"/>
    <dgm:cxn modelId="{676743A5-E62F-40F0-84DB-90465D1BFEFB}" type="presParOf" srcId="{45369F70-FF1A-43F4-93F9-687E077BE5D8}" destId="{6F25F282-B6CD-43FD-ABE5-4766AB56AADE}" srcOrd="1" destOrd="0" presId="urn:microsoft.com/office/officeart/2005/8/layout/orgChart1"/>
    <dgm:cxn modelId="{913E191B-5EE9-4F2E-AEA6-3136ECF63146}" type="presParOf" srcId="{97CFC3E1-18D0-4FF6-B616-10F6FB5F1743}" destId="{3FF6C80C-D1B4-4471-A7EB-7ABC3E100744}" srcOrd="1" destOrd="0" presId="urn:microsoft.com/office/officeart/2005/8/layout/orgChart1"/>
    <dgm:cxn modelId="{1788FD8D-083E-4838-84A7-C7F32297A28B}" type="presParOf" srcId="{3FF6C80C-D1B4-4471-A7EB-7ABC3E100744}" destId="{F692402E-37EF-47CE-B8E6-3C57CB4A9F87}" srcOrd="0" destOrd="0" presId="urn:microsoft.com/office/officeart/2005/8/layout/orgChart1"/>
    <dgm:cxn modelId="{D2CD84F1-A6CA-4B14-B2D2-8843953E0CCF}" type="presParOf" srcId="{3FF6C80C-D1B4-4471-A7EB-7ABC3E100744}" destId="{BCA52F5C-ADEE-4EBD-800C-55F6C92EC812}" srcOrd="1" destOrd="0" presId="urn:microsoft.com/office/officeart/2005/8/layout/orgChart1"/>
    <dgm:cxn modelId="{08F10E51-D5D5-4E7E-9F90-B5F86A28348C}" type="presParOf" srcId="{BCA52F5C-ADEE-4EBD-800C-55F6C92EC812}" destId="{25185A53-DB12-490E-9D9B-F3CCC69FFE92}" srcOrd="0" destOrd="0" presId="urn:microsoft.com/office/officeart/2005/8/layout/orgChart1"/>
    <dgm:cxn modelId="{5AC9798F-BE4D-49A0-BFDC-C4FC0DF5353B}" type="presParOf" srcId="{25185A53-DB12-490E-9D9B-F3CCC69FFE92}" destId="{626F0F4A-ACD8-4AF3-BDD8-BCC7443127BD}" srcOrd="0" destOrd="0" presId="urn:microsoft.com/office/officeart/2005/8/layout/orgChart1"/>
    <dgm:cxn modelId="{7ABFA3B0-F9C2-4AE0-AFD1-DBF3DAF92972}" type="presParOf" srcId="{25185A53-DB12-490E-9D9B-F3CCC69FFE92}" destId="{1A950150-544C-4C1A-8474-0F83BC9B3C43}" srcOrd="1" destOrd="0" presId="urn:microsoft.com/office/officeart/2005/8/layout/orgChart1"/>
    <dgm:cxn modelId="{3422427A-1237-489B-A65B-B8747DCD0BD7}" type="presParOf" srcId="{BCA52F5C-ADEE-4EBD-800C-55F6C92EC812}" destId="{66BE0BE2-98CE-4102-9815-E0E3C5252681}" srcOrd="1" destOrd="0" presId="urn:microsoft.com/office/officeart/2005/8/layout/orgChart1"/>
    <dgm:cxn modelId="{775AC189-D668-45B2-BC89-55587CF452B9}" type="presParOf" srcId="{BCA52F5C-ADEE-4EBD-800C-55F6C92EC812}" destId="{2B074DCA-5E42-4C33-AD8B-F404782A63A2}" srcOrd="2" destOrd="0" presId="urn:microsoft.com/office/officeart/2005/8/layout/orgChart1"/>
    <dgm:cxn modelId="{DAEDD20F-FDE8-4EC7-8C35-F2640505874D}" type="presParOf" srcId="{3FF6C80C-D1B4-4471-A7EB-7ABC3E100744}" destId="{82BFB622-DF96-48A5-8DEC-BA56F1BBCF1D}" srcOrd="2" destOrd="0" presId="urn:microsoft.com/office/officeart/2005/8/layout/orgChart1"/>
    <dgm:cxn modelId="{C53597E0-FE99-4A13-9C02-1AF25DC2E7FD}" type="presParOf" srcId="{3FF6C80C-D1B4-4471-A7EB-7ABC3E100744}" destId="{3722FEDD-EE13-4F04-B4FE-493D50851B1C}" srcOrd="3" destOrd="0" presId="urn:microsoft.com/office/officeart/2005/8/layout/orgChart1"/>
    <dgm:cxn modelId="{F929FD98-4874-4AF8-B482-DBD93A8DC957}" type="presParOf" srcId="{3722FEDD-EE13-4F04-B4FE-493D50851B1C}" destId="{FBB4F6F8-83CD-4BA5-93E2-C77FBB8D4559}" srcOrd="0" destOrd="0" presId="urn:microsoft.com/office/officeart/2005/8/layout/orgChart1"/>
    <dgm:cxn modelId="{41D344C5-21DB-4FBB-9495-2F23A40081C3}" type="presParOf" srcId="{FBB4F6F8-83CD-4BA5-93E2-C77FBB8D4559}" destId="{463FE9EF-52FF-4B80-A5AF-9747845B6DC2}" srcOrd="0" destOrd="0" presId="urn:microsoft.com/office/officeart/2005/8/layout/orgChart1"/>
    <dgm:cxn modelId="{5E4EF167-DB91-4615-937C-A82F971FD008}" type="presParOf" srcId="{FBB4F6F8-83CD-4BA5-93E2-C77FBB8D4559}" destId="{4AF1266C-88FD-4DBC-B02E-D3447FDA24EB}" srcOrd="1" destOrd="0" presId="urn:microsoft.com/office/officeart/2005/8/layout/orgChart1"/>
    <dgm:cxn modelId="{20B9F5E2-5202-4B4C-A90C-26758BE90676}" type="presParOf" srcId="{3722FEDD-EE13-4F04-B4FE-493D50851B1C}" destId="{F74876C8-BD56-4490-A950-1031A6C55E40}" srcOrd="1" destOrd="0" presId="urn:microsoft.com/office/officeart/2005/8/layout/orgChart1"/>
    <dgm:cxn modelId="{F8471783-02FC-4805-AEAE-A713892FA47B}" type="presParOf" srcId="{3722FEDD-EE13-4F04-B4FE-493D50851B1C}" destId="{71536A37-2E31-4D1E-BE8D-E39E5BB9D104}" srcOrd="2" destOrd="0" presId="urn:microsoft.com/office/officeart/2005/8/layout/orgChart1"/>
    <dgm:cxn modelId="{DD2F51EC-5652-497F-B37F-CB8E5DD259F0}" type="presParOf" srcId="{3FF6C80C-D1B4-4471-A7EB-7ABC3E100744}" destId="{C851807E-E47B-4FBB-B5BE-51535E08A26F}" srcOrd="4" destOrd="0" presId="urn:microsoft.com/office/officeart/2005/8/layout/orgChart1"/>
    <dgm:cxn modelId="{68F74B8B-EA9A-43D2-A3DA-252383F3F356}" type="presParOf" srcId="{3FF6C80C-D1B4-4471-A7EB-7ABC3E100744}" destId="{A09A6ED8-C2EA-47DD-B69A-C3C4F1C5E673}" srcOrd="5" destOrd="0" presId="urn:microsoft.com/office/officeart/2005/8/layout/orgChart1"/>
    <dgm:cxn modelId="{7C70668C-6678-46F4-A6C5-C50715AE8C1F}" type="presParOf" srcId="{A09A6ED8-C2EA-47DD-B69A-C3C4F1C5E673}" destId="{0D94F06F-363E-45F8-B750-3AF742F59A4D}" srcOrd="0" destOrd="0" presId="urn:microsoft.com/office/officeart/2005/8/layout/orgChart1"/>
    <dgm:cxn modelId="{4FA58E77-3D9C-47FB-961B-0F9CEBD627EA}" type="presParOf" srcId="{0D94F06F-363E-45F8-B750-3AF742F59A4D}" destId="{55532580-B66B-4E15-BE8C-EBB6FDD0D8F0}" srcOrd="0" destOrd="0" presId="urn:microsoft.com/office/officeart/2005/8/layout/orgChart1"/>
    <dgm:cxn modelId="{D2A92FAB-5584-43B3-8536-A15C039D3F41}" type="presParOf" srcId="{0D94F06F-363E-45F8-B750-3AF742F59A4D}" destId="{7FE1EC32-D60E-4842-BF61-D304E378B3F2}" srcOrd="1" destOrd="0" presId="urn:microsoft.com/office/officeart/2005/8/layout/orgChart1"/>
    <dgm:cxn modelId="{CC6E6B3C-3E2E-4547-9657-FB8AFA6CAAC0}" type="presParOf" srcId="{A09A6ED8-C2EA-47DD-B69A-C3C4F1C5E673}" destId="{E820C646-9797-4F74-8757-76D0024D2D85}" srcOrd="1" destOrd="0" presId="urn:microsoft.com/office/officeart/2005/8/layout/orgChart1"/>
    <dgm:cxn modelId="{ADE4019C-3E53-4288-B126-C393F7338E61}" type="presParOf" srcId="{A09A6ED8-C2EA-47DD-B69A-C3C4F1C5E673}" destId="{A553D430-2A6E-483A-997E-3F587212CDA3}" srcOrd="2" destOrd="0" presId="urn:microsoft.com/office/officeart/2005/8/layout/orgChart1"/>
    <dgm:cxn modelId="{87D0C8F8-CC69-4EFD-8D24-440EDE1AF149}" type="presParOf" srcId="{3FF6C80C-D1B4-4471-A7EB-7ABC3E100744}" destId="{1C108209-EFAB-46AE-98CB-7A34C0984EC1}" srcOrd="6" destOrd="0" presId="urn:microsoft.com/office/officeart/2005/8/layout/orgChart1"/>
    <dgm:cxn modelId="{F7BB1548-A5EA-48FE-9F09-EBDA4B7BB36E}" type="presParOf" srcId="{3FF6C80C-D1B4-4471-A7EB-7ABC3E100744}" destId="{93D89E41-DF53-49CE-908B-4B909FCFA8E8}" srcOrd="7" destOrd="0" presId="urn:microsoft.com/office/officeart/2005/8/layout/orgChart1"/>
    <dgm:cxn modelId="{E9F732CC-E586-4AD6-93ED-9728400722AF}" type="presParOf" srcId="{93D89E41-DF53-49CE-908B-4B909FCFA8E8}" destId="{9B693636-6800-4081-92FC-CC27A99ADE20}" srcOrd="0" destOrd="0" presId="urn:microsoft.com/office/officeart/2005/8/layout/orgChart1"/>
    <dgm:cxn modelId="{0A54F240-96B5-447B-BFD8-743EFABFE4C8}" type="presParOf" srcId="{9B693636-6800-4081-92FC-CC27A99ADE20}" destId="{607A15FB-5C7A-48DF-8EDA-639314A86E2C}" srcOrd="0" destOrd="0" presId="urn:microsoft.com/office/officeart/2005/8/layout/orgChart1"/>
    <dgm:cxn modelId="{9CC87525-5BBD-4915-ACEC-AC008AFD1A6A}" type="presParOf" srcId="{9B693636-6800-4081-92FC-CC27A99ADE20}" destId="{A78517C9-D4F0-4533-9534-9DA5170343EA}" srcOrd="1" destOrd="0" presId="urn:microsoft.com/office/officeart/2005/8/layout/orgChart1"/>
    <dgm:cxn modelId="{446FF27E-F05E-40B9-90D9-45F82A4E143C}" type="presParOf" srcId="{93D89E41-DF53-49CE-908B-4B909FCFA8E8}" destId="{B2426310-0D8C-4D71-B705-5A458495C510}" srcOrd="1" destOrd="0" presId="urn:microsoft.com/office/officeart/2005/8/layout/orgChart1"/>
    <dgm:cxn modelId="{6BF925E4-BFFA-4711-9BAA-196992C8ED66}" type="presParOf" srcId="{93D89E41-DF53-49CE-908B-4B909FCFA8E8}" destId="{B730616C-8CBD-4557-864C-1BC7F7922858}" srcOrd="2" destOrd="0" presId="urn:microsoft.com/office/officeart/2005/8/layout/orgChart1"/>
    <dgm:cxn modelId="{DED20C55-30A5-46E6-AE2E-460B8BC0029C}" type="presParOf" srcId="{3FF6C80C-D1B4-4471-A7EB-7ABC3E100744}" destId="{4EA611B5-0BFF-4E8C-9021-17A61650AC54}" srcOrd="8" destOrd="0" presId="urn:microsoft.com/office/officeart/2005/8/layout/orgChart1"/>
    <dgm:cxn modelId="{A1253E34-FC08-43D2-B8BC-91F9191659EF}" type="presParOf" srcId="{3FF6C80C-D1B4-4471-A7EB-7ABC3E100744}" destId="{169998F6-8B47-4C4B-B5B3-9F03ABF7ACB6}" srcOrd="9" destOrd="0" presId="urn:microsoft.com/office/officeart/2005/8/layout/orgChart1"/>
    <dgm:cxn modelId="{47FACB8A-8BB8-4A2E-94C1-F72025AC08FF}" type="presParOf" srcId="{169998F6-8B47-4C4B-B5B3-9F03ABF7ACB6}" destId="{64022210-7ACB-4B57-BC23-9DCE47917EE7}" srcOrd="0" destOrd="0" presId="urn:microsoft.com/office/officeart/2005/8/layout/orgChart1"/>
    <dgm:cxn modelId="{D9D37894-2743-418E-A762-C90ACB653FCB}" type="presParOf" srcId="{64022210-7ACB-4B57-BC23-9DCE47917EE7}" destId="{35293C79-726E-441A-BAA4-D58DEA1B9A81}" srcOrd="0" destOrd="0" presId="urn:microsoft.com/office/officeart/2005/8/layout/orgChart1"/>
    <dgm:cxn modelId="{26F7FBB0-1C34-426B-844C-DC8175C86B68}" type="presParOf" srcId="{64022210-7ACB-4B57-BC23-9DCE47917EE7}" destId="{BA06C278-95AA-4CF4-B954-EAED8EB72CBE}" srcOrd="1" destOrd="0" presId="urn:microsoft.com/office/officeart/2005/8/layout/orgChart1"/>
    <dgm:cxn modelId="{CDAC8902-CC3B-4471-BC88-A873ED516248}" type="presParOf" srcId="{169998F6-8B47-4C4B-B5B3-9F03ABF7ACB6}" destId="{64EF650F-AC0E-44B8-85BE-439BEA24468B}" srcOrd="1" destOrd="0" presId="urn:microsoft.com/office/officeart/2005/8/layout/orgChart1"/>
    <dgm:cxn modelId="{03107310-B7FA-47A2-A21D-C504CB1C3970}" type="presParOf" srcId="{169998F6-8B47-4C4B-B5B3-9F03ABF7ACB6}" destId="{066E4E18-B720-49F4-8DD9-471CD4FB1032}" srcOrd="2" destOrd="0" presId="urn:microsoft.com/office/officeart/2005/8/layout/orgChart1"/>
    <dgm:cxn modelId="{1FDC608E-B1E6-49A0-9E94-A0257A9A1262}" type="presParOf" srcId="{3FF6C80C-D1B4-4471-A7EB-7ABC3E100744}" destId="{BBBA7E69-0738-430F-B5BA-E89E596B92F8}" srcOrd="10" destOrd="0" presId="urn:microsoft.com/office/officeart/2005/8/layout/orgChart1"/>
    <dgm:cxn modelId="{E15AB156-688B-479E-8D81-8A6B5B63C287}" type="presParOf" srcId="{3FF6C80C-D1B4-4471-A7EB-7ABC3E100744}" destId="{24B22DDE-D946-49DD-88D5-B37BCDB46636}" srcOrd="11" destOrd="0" presId="urn:microsoft.com/office/officeart/2005/8/layout/orgChart1"/>
    <dgm:cxn modelId="{3423B5E5-E5C1-4BA4-A063-EDEFFD8BD0D1}" type="presParOf" srcId="{24B22DDE-D946-49DD-88D5-B37BCDB46636}" destId="{C665DD86-AAAC-4CB4-AF0D-05A72C7DFC25}" srcOrd="0" destOrd="0" presId="urn:microsoft.com/office/officeart/2005/8/layout/orgChart1"/>
    <dgm:cxn modelId="{EAB9E614-7D2A-42DA-ABF0-D9411BFBC313}" type="presParOf" srcId="{C665DD86-AAAC-4CB4-AF0D-05A72C7DFC25}" destId="{B872AD0D-622E-40D8-9275-FA5B67D498C9}" srcOrd="0" destOrd="0" presId="urn:microsoft.com/office/officeart/2005/8/layout/orgChart1"/>
    <dgm:cxn modelId="{65F9359C-771B-426C-9FFD-9E8E8C6A6A84}" type="presParOf" srcId="{C665DD86-AAAC-4CB4-AF0D-05A72C7DFC25}" destId="{51953631-3757-49F0-9472-D7BCE7D63C31}" srcOrd="1" destOrd="0" presId="urn:microsoft.com/office/officeart/2005/8/layout/orgChart1"/>
    <dgm:cxn modelId="{DDF5765F-C0BE-4FA2-A224-722613DFF3CD}" type="presParOf" srcId="{24B22DDE-D946-49DD-88D5-B37BCDB46636}" destId="{778A1117-A108-408C-BFF2-33AD811AB4BC}" srcOrd="1" destOrd="0" presId="urn:microsoft.com/office/officeart/2005/8/layout/orgChart1"/>
    <dgm:cxn modelId="{0471752A-2FCE-4C3E-AAA6-908C3EFFD240}" type="presParOf" srcId="{24B22DDE-D946-49DD-88D5-B37BCDB46636}" destId="{D1CBE17D-1386-4A1B-931E-F1F913DD4CA8}" srcOrd="2" destOrd="0" presId="urn:microsoft.com/office/officeart/2005/8/layout/orgChart1"/>
    <dgm:cxn modelId="{6C8C9648-3BED-43B8-8180-9835B59EA009}" type="presParOf" srcId="{3FF6C80C-D1B4-4471-A7EB-7ABC3E100744}" destId="{F946D4F1-492B-4530-AB17-5BAA19F57CE0}" srcOrd="12" destOrd="0" presId="urn:microsoft.com/office/officeart/2005/8/layout/orgChart1"/>
    <dgm:cxn modelId="{AAA169C2-0302-4B9F-BA3F-B34D67E1EB7D}" type="presParOf" srcId="{3FF6C80C-D1B4-4471-A7EB-7ABC3E100744}" destId="{628F29A8-F6E0-48C0-9DC2-44D5135E6BE0}" srcOrd="13" destOrd="0" presId="urn:microsoft.com/office/officeart/2005/8/layout/orgChart1"/>
    <dgm:cxn modelId="{67040FFB-13A1-41AA-8CD7-165901599C64}" type="presParOf" srcId="{628F29A8-F6E0-48C0-9DC2-44D5135E6BE0}" destId="{D7F2E098-1BE2-4BD7-8A4F-75FCE2B443B3}" srcOrd="0" destOrd="0" presId="urn:microsoft.com/office/officeart/2005/8/layout/orgChart1"/>
    <dgm:cxn modelId="{7C1FA030-7CBA-44C5-8169-F6370BB88C8C}" type="presParOf" srcId="{D7F2E098-1BE2-4BD7-8A4F-75FCE2B443B3}" destId="{D8438C95-0AA1-4D45-8A4F-FC2DF767B21C}" srcOrd="0" destOrd="0" presId="urn:microsoft.com/office/officeart/2005/8/layout/orgChart1"/>
    <dgm:cxn modelId="{21A9DEC6-1094-414B-998C-4128BB68A851}" type="presParOf" srcId="{D7F2E098-1BE2-4BD7-8A4F-75FCE2B443B3}" destId="{822915A4-F0FA-4BD9-99BD-711A79C47966}" srcOrd="1" destOrd="0" presId="urn:microsoft.com/office/officeart/2005/8/layout/orgChart1"/>
    <dgm:cxn modelId="{CFEE43FA-64B5-48B3-9C5D-EC8C10EAA2F1}" type="presParOf" srcId="{628F29A8-F6E0-48C0-9DC2-44D5135E6BE0}" destId="{370AC6AE-023A-4913-813F-C0F6E94300F3}" srcOrd="1" destOrd="0" presId="urn:microsoft.com/office/officeart/2005/8/layout/orgChart1"/>
    <dgm:cxn modelId="{0580A814-6131-4F48-8661-EB55FEB96318}" type="presParOf" srcId="{628F29A8-F6E0-48C0-9DC2-44D5135E6BE0}" destId="{AA3CD9F8-2EB1-45AF-AE31-40466CDCBAD3}" srcOrd="2" destOrd="0" presId="urn:microsoft.com/office/officeart/2005/8/layout/orgChart1"/>
    <dgm:cxn modelId="{6B6F2E51-4AD7-4FB9-BE38-B0538B7791C0}" type="presParOf" srcId="{3FF6C80C-D1B4-4471-A7EB-7ABC3E100744}" destId="{222FCBFA-B0F8-4394-9B88-CFCB8B980DBA}" srcOrd="14" destOrd="0" presId="urn:microsoft.com/office/officeart/2005/8/layout/orgChart1"/>
    <dgm:cxn modelId="{10227B95-225E-4A82-BE10-3E00035D0FB7}" type="presParOf" srcId="{3FF6C80C-D1B4-4471-A7EB-7ABC3E100744}" destId="{2112D8CA-169E-4121-B642-500AC95DBE8A}" srcOrd="15" destOrd="0" presId="urn:microsoft.com/office/officeart/2005/8/layout/orgChart1"/>
    <dgm:cxn modelId="{FEF437E6-C8DC-4401-B20F-3DAE27C5BE07}" type="presParOf" srcId="{2112D8CA-169E-4121-B642-500AC95DBE8A}" destId="{0543B519-351F-4FC7-8310-DA10FE1873CA}" srcOrd="0" destOrd="0" presId="urn:microsoft.com/office/officeart/2005/8/layout/orgChart1"/>
    <dgm:cxn modelId="{613A01EA-136E-4561-A92F-47182CECE8F3}" type="presParOf" srcId="{0543B519-351F-4FC7-8310-DA10FE1873CA}" destId="{3CB50DF3-38EC-4018-B70E-638DC3760BA4}" srcOrd="0" destOrd="0" presId="urn:microsoft.com/office/officeart/2005/8/layout/orgChart1"/>
    <dgm:cxn modelId="{8FD28645-58B9-40AF-BA58-3A3B132191AC}" type="presParOf" srcId="{0543B519-351F-4FC7-8310-DA10FE1873CA}" destId="{24ABD99F-0D0E-426C-842B-D7D18B6B66F1}" srcOrd="1" destOrd="0" presId="urn:microsoft.com/office/officeart/2005/8/layout/orgChart1"/>
    <dgm:cxn modelId="{E0791CE0-CCA8-44B9-929C-4087A082D266}" type="presParOf" srcId="{2112D8CA-169E-4121-B642-500AC95DBE8A}" destId="{5AC33DE5-0D7F-4C19-AB2C-2C3E20456537}" srcOrd="1" destOrd="0" presId="urn:microsoft.com/office/officeart/2005/8/layout/orgChart1"/>
    <dgm:cxn modelId="{909AAA65-16B8-49B2-A7FE-EFE6E99DD9C0}" type="presParOf" srcId="{2112D8CA-169E-4121-B642-500AC95DBE8A}" destId="{922FD5BD-6E4D-4398-8255-95F7A64732AA}" srcOrd="2" destOrd="0" presId="urn:microsoft.com/office/officeart/2005/8/layout/orgChart1"/>
    <dgm:cxn modelId="{46A9C287-4E4C-41D0-B5FD-176900DD8CA9}" type="presParOf" srcId="{97CFC3E1-18D0-4FF6-B616-10F6FB5F1743}" destId="{67A5B880-0703-41FC-B82F-F55865A18643}" srcOrd="2" destOrd="0" presId="urn:microsoft.com/office/officeart/2005/8/layout/orgChart1"/>
    <dgm:cxn modelId="{B63C2661-8570-4C6A-B187-0F1E8268D5E6}" type="presParOf" srcId="{CE2912A5-ED6C-49F7-8422-5CBBBEBF0192}" destId="{B6192B92-8568-406A-8C05-5926D317AB0C}" srcOrd="2" destOrd="0" presId="urn:microsoft.com/office/officeart/2005/8/layout/orgChart1"/>
    <dgm:cxn modelId="{952597F9-0603-43F9-B0A3-62E0DBF2C275}" type="presParOf" srcId="{CE2912A5-ED6C-49F7-8422-5CBBBEBF0192}" destId="{F6C7A5DA-51CD-439A-AA88-5DE27A5B66E4}" srcOrd="3" destOrd="0" presId="urn:microsoft.com/office/officeart/2005/8/layout/orgChart1"/>
    <dgm:cxn modelId="{EC3E298F-AC56-453C-B14A-F81414294DA8}" type="presParOf" srcId="{F6C7A5DA-51CD-439A-AA88-5DE27A5B66E4}" destId="{ED37E0B6-4B65-4FA8-BB4E-06A17007D06F}" srcOrd="0" destOrd="0" presId="urn:microsoft.com/office/officeart/2005/8/layout/orgChart1"/>
    <dgm:cxn modelId="{D2761399-538F-4745-9467-9FCBA62DBB6E}" type="presParOf" srcId="{ED37E0B6-4B65-4FA8-BB4E-06A17007D06F}" destId="{07549DA3-B88D-4541-96E2-0F593C979DB2}" srcOrd="0" destOrd="0" presId="urn:microsoft.com/office/officeart/2005/8/layout/orgChart1"/>
    <dgm:cxn modelId="{39AB1A5A-7309-4187-BE16-94EBFE72969A}" type="presParOf" srcId="{ED37E0B6-4B65-4FA8-BB4E-06A17007D06F}" destId="{60A24557-7EF7-419E-BB3D-5BC291C40559}" srcOrd="1" destOrd="0" presId="urn:microsoft.com/office/officeart/2005/8/layout/orgChart1"/>
    <dgm:cxn modelId="{4DB5776E-59BE-4D03-A8E7-66180F25198F}" type="presParOf" srcId="{F6C7A5DA-51CD-439A-AA88-5DE27A5B66E4}" destId="{1CAF1E36-D97F-491C-8281-D5C862C934C0}" srcOrd="1" destOrd="0" presId="urn:microsoft.com/office/officeart/2005/8/layout/orgChart1"/>
    <dgm:cxn modelId="{B025E3C0-D986-4640-93AB-E933B16BA7CB}" type="presParOf" srcId="{F6C7A5DA-51CD-439A-AA88-5DE27A5B66E4}" destId="{7196F7DC-CC8D-4E72-AA1F-D6936E1B20E8}" srcOrd="2" destOrd="0" presId="urn:microsoft.com/office/officeart/2005/8/layout/orgChart1"/>
    <dgm:cxn modelId="{6BDFACE9-3AD5-4B46-8D85-E88D2914E43A}" type="presParOf" srcId="{B68F0EB7-D0F5-4077-9253-EECCD8EF5454}" destId="{6B829107-605D-49C0-9915-B67BF6B2CA26}" srcOrd="2" destOrd="0" presId="urn:microsoft.com/office/officeart/2005/8/layout/orgChart1"/>
    <dgm:cxn modelId="{DF5DEB36-CA1E-4F5A-B109-A075AD97C198}" type="presParOf" srcId="{B8479874-59D8-4838-92B1-B435B3028FC2}" destId="{D99B2B02-1DBC-408C-9A51-C8A3E8611786}"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192B92-8568-406A-8C05-5926D317AB0C}">
      <dsp:nvSpPr>
        <dsp:cNvPr id="0" name=""/>
        <dsp:cNvSpPr/>
      </dsp:nvSpPr>
      <dsp:spPr>
        <a:xfrm>
          <a:off x="2986817" y="976440"/>
          <a:ext cx="487234" cy="169122"/>
        </a:xfrm>
        <a:custGeom>
          <a:avLst/>
          <a:gdLst/>
          <a:ahLst/>
          <a:cxnLst/>
          <a:rect l="0" t="0" r="0" b="0"/>
          <a:pathLst>
            <a:path>
              <a:moveTo>
                <a:pt x="0" y="0"/>
              </a:moveTo>
              <a:lnTo>
                <a:pt x="0" y="84561"/>
              </a:lnTo>
              <a:lnTo>
                <a:pt x="487234" y="84561"/>
              </a:lnTo>
              <a:lnTo>
                <a:pt x="487234" y="169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2FCBFA-B0F8-4394-9B88-CFCB8B980DBA}">
      <dsp:nvSpPr>
        <dsp:cNvPr id="0" name=""/>
        <dsp:cNvSpPr/>
      </dsp:nvSpPr>
      <dsp:spPr>
        <a:xfrm>
          <a:off x="2177444" y="1548236"/>
          <a:ext cx="120801" cy="4373029"/>
        </a:xfrm>
        <a:custGeom>
          <a:avLst/>
          <a:gdLst/>
          <a:ahLst/>
          <a:cxnLst/>
          <a:rect l="0" t="0" r="0" b="0"/>
          <a:pathLst>
            <a:path>
              <a:moveTo>
                <a:pt x="0" y="0"/>
              </a:moveTo>
              <a:lnTo>
                <a:pt x="0" y="4373029"/>
              </a:lnTo>
              <a:lnTo>
                <a:pt x="120801" y="4373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46D4F1-492B-4530-AB17-5BAA19F57CE0}">
      <dsp:nvSpPr>
        <dsp:cNvPr id="0" name=""/>
        <dsp:cNvSpPr/>
      </dsp:nvSpPr>
      <dsp:spPr>
        <a:xfrm>
          <a:off x="2177444" y="1548236"/>
          <a:ext cx="120801" cy="3801234"/>
        </a:xfrm>
        <a:custGeom>
          <a:avLst/>
          <a:gdLst/>
          <a:ahLst/>
          <a:cxnLst/>
          <a:rect l="0" t="0" r="0" b="0"/>
          <a:pathLst>
            <a:path>
              <a:moveTo>
                <a:pt x="0" y="0"/>
              </a:moveTo>
              <a:lnTo>
                <a:pt x="0" y="3801234"/>
              </a:lnTo>
              <a:lnTo>
                <a:pt x="120801" y="38012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BA7E69-0738-430F-B5BA-E89E596B92F8}">
      <dsp:nvSpPr>
        <dsp:cNvPr id="0" name=""/>
        <dsp:cNvSpPr/>
      </dsp:nvSpPr>
      <dsp:spPr>
        <a:xfrm>
          <a:off x="2177444" y="1548236"/>
          <a:ext cx="120801" cy="3229438"/>
        </a:xfrm>
        <a:custGeom>
          <a:avLst/>
          <a:gdLst/>
          <a:ahLst/>
          <a:cxnLst/>
          <a:rect l="0" t="0" r="0" b="0"/>
          <a:pathLst>
            <a:path>
              <a:moveTo>
                <a:pt x="0" y="0"/>
              </a:moveTo>
              <a:lnTo>
                <a:pt x="0" y="3229438"/>
              </a:lnTo>
              <a:lnTo>
                <a:pt x="120801" y="32294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A611B5-0BFF-4E8C-9021-17A61650AC54}">
      <dsp:nvSpPr>
        <dsp:cNvPr id="0" name=""/>
        <dsp:cNvSpPr/>
      </dsp:nvSpPr>
      <dsp:spPr>
        <a:xfrm>
          <a:off x="2177444" y="1548236"/>
          <a:ext cx="120801" cy="2657642"/>
        </a:xfrm>
        <a:custGeom>
          <a:avLst/>
          <a:gdLst/>
          <a:ahLst/>
          <a:cxnLst/>
          <a:rect l="0" t="0" r="0" b="0"/>
          <a:pathLst>
            <a:path>
              <a:moveTo>
                <a:pt x="0" y="0"/>
              </a:moveTo>
              <a:lnTo>
                <a:pt x="0" y="2657642"/>
              </a:lnTo>
              <a:lnTo>
                <a:pt x="120801" y="26576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108209-EFAB-46AE-98CB-7A34C0984EC1}">
      <dsp:nvSpPr>
        <dsp:cNvPr id="0" name=""/>
        <dsp:cNvSpPr/>
      </dsp:nvSpPr>
      <dsp:spPr>
        <a:xfrm>
          <a:off x="2177444" y="1548236"/>
          <a:ext cx="120801" cy="2085846"/>
        </a:xfrm>
        <a:custGeom>
          <a:avLst/>
          <a:gdLst/>
          <a:ahLst/>
          <a:cxnLst/>
          <a:rect l="0" t="0" r="0" b="0"/>
          <a:pathLst>
            <a:path>
              <a:moveTo>
                <a:pt x="0" y="0"/>
              </a:moveTo>
              <a:lnTo>
                <a:pt x="0" y="2085846"/>
              </a:lnTo>
              <a:lnTo>
                <a:pt x="120801" y="20858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51807E-E47B-4FBB-B5BE-51535E08A26F}">
      <dsp:nvSpPr>
        <dsp:cNvPr id="0" name=""/>
        <dsp:cNvSpPr/>
      </dsp:nvSpPr>
      <dsp:spPr>
        <a:xfrm>
          <a:off x="2177444" y="1548236"/>
          <a:ext cx="120801" cy="1514050"/>
        </a:xfrm>
        <a:custGeom>
          <a:avLst/>
          <a:gdLst/>
          <a:ahLst/>
          <a:cxnLst/>
          <a:rect l="0" t="0" r="0" b="0"/>
          <a:pathLst>
            <a:path>
              <a:moveTo>
                <a:pt x="0" y="0"/>
              </a:moveTo>
              <a:lnTo>
                <a:pt x="0" y="1514050"/>
              </a:lnTo>
              <a:lnTo>
                <a:pt x="120801" y="15140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BFB622-DF96-48A5-8DEC-BA56F1BBCF1D}">
      <dsp:nvSpPr>
        <dsp:cNvPr id="0" name=""/>
        <dsp:cNvSpPr/>
      </dsp:nvSpPr>
      <dsp:spPr>
        <a:xfrm>
          <a:off x="2177444" y="1548236"/>
          <a:ext cx="120801" cy="942255"/>
        </a:xfrm>
        <a:custGeom>
          <a:avLst/>
          <a:gdLst/>
          <a:ahLst/>
          <a:cxnLst/>
          <a:rect l="0" t="0" r="0" b="0"/>
          <a:pathLst>
            <a:path>
              <a:moveTo>
                <a:pt x="0" y="0"/>
              </a:moveTo>
              <a:lnTo>
                <a:pt x="0" y="942255"/>
              </a:lnTo>
              <a:lnTo>
                <a:pt x="120801" y="9422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2402E-37EF-47CE-B8E6-3C57CB4A9F87}">
      <dsp:nvSpPr>
        <dsp:cNvPr id="0" name=""/>
        <dsp:cNvSpPr/>
      </dsp:nvSpPr>
      <dsp:spPr>
        <a:xfrm>
          <a:off x="2177444" y="1548236"/>
          <a:ext cx="120801" cy="370459"/>
        </a:xfrm>
        <a:custGeom>
          <a:avLst/>
          <a:gdLst/>
          <a:ahLst/>
          <a:cxnLst/>
          <a:rect l="0" t="0" r="0" b="0"/>
          <a:pathLst>
            <a:path>
              <a:moveTo>
                <a:pt x="0" y="0"/>
              </a:moveTo>
              <a:lnTo>
                <a:pt x="0" y="370459"/>
              </a:lnTo>
              <a:lnTo>
                <a:pt x="120801" y="3704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DAFF65-7D37-4DD1-B9C9-871C84B6555B}">
      <dsp:nvSpPr>
        <dsp:cNvPr id="0" name=""/>
        <dsp:cNvSpPr/>
      </dsp:nvSpPr>
      <dsp:spPr>
        <a:xfrm>
          <a:off x="2499582" y="976440"/>
          <a:ext cx="487234" cy="169122"/>
        </a:xfrm>
        <a:custGeom>
          <a:avLst/>
          <a:gdLst/>
          <a:ahLst/>
          <a:cxnLst/>
          <a:rect l="0" t="0" r="0" b="0"/>
          <a:pathLst>
            <a:path>
              <a:moveTo>
                <a:pt x="487234" y="0"/>
              </a:moveTo>
              <a:lnTo>
                <a:pt x="487234" y="84561"/>
              </a:lnTo>
              <a:lnTo>
                <a:pt x="0" y="84561"/>
              </a:lnTo>
              <a:lnTo>
                <a:pt x="0" y="1691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908416-C639-4634-8901-D3BF1C4C316A}">
      <dsp:nvSpPr>
        <dsp:cNvPr id="0" name=""/>
        <dsp:cNvSpPr/>
      </dsp:nvSpPr>
      <dsp:spPr>
        <a:xfrm>
          <a:off x="2499582" y="404645"/>
          <a:ext cx="487234" cy="169122"/>
        </a:xfrm>
        <a:custGeom>
          <a:avLst/>
          <a:gdLst/>
          <a:ahLst/>
          <a:cxnLst/>
          <a:rect l="0" t="0" r="0" b="0"/>
          <a:pathLst>
            <a:path>
              <a:moveTo>
                <a:pt x="0" y="0"/>
              </a:moveTo>
              <a:lnTo>
                <a:pt x="0" y="84561"/>
              </a:lnTo>
              <a:lnTo>
                <a:pt x="487234" y="84561"/>
              </a:lnTo>
              <a:lnTo>
                <a:pt x="487234" y="1691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2AB129-2F85-4570-862A-418AB2AC6FF9}">
      <dsp:nvSpPr>
        <dsp:cNvPr id="0" name=""/>
        <dsp:cNvSpPr/>
      </dsp:nvSpPr>
      <dsp:spPr>
        <a:xfrm>
          <a:off x="2012348" y="404645"/>
          <a:ext cx="487234" cy="169122"/>
        </a:xfrm>
        <a:custGeom>
          <a:avLst/>
          <a:gdLst/>
          <a:ahLst/>
          <a:cxnLst/>
          <a:rect l="0" t="0" r="0" b="0"/>
          <a:pathLst>
            <a:path>
              <a:moveTo>
                <a:pt x="487234" y="0"/>
              </a:moveTo>
              <a:lnTo>
                <a:pt x="487234" y="84561"/>
              </a:lnTo>
              <a:lnTo>
                <a:pt x="0" y="84561"/>
              </a:lnTo>
              <a:lnTo>
                <a:pt x="0" y="1691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6B58AE-0549-4519-B9EF-6E9DB141E3F9}">
      <dsp:nvSpPr>
        <dsp:cNvPr id="0" name=""/>
        <dsp:cNvSpPr/>
      </dsp:nvSpPr>
      <dsp:spPr>
        <a:xfrm>
          <a:off x="2096909" y="1971"/>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altLang="ja-JP" sz="1400" b="0" i="0" u="none" strike="noStrike" kern="1200" baseline="0">
              <a:latin typeface="Times New Roman" pitchFamily="18" charset="0"/>
              <a:ea typeface="MS Mincho"/>
              <a:cs typeface="Times New Roman" pitchFamily="18" charset="0"/>
            </a:rPr>
            <a:t>website quản lý tour du lịch</a:t>
          </a:r>
          <a:endParaRPr lang="en-US" sz="1400" kern="1200">
            <a:latin typeface="Times New Roman" pitchFamily="18" charset="0"/>
            <a:cs typeface="Times New Roman" pitchFamily="18" charset="0"/>
          </a:endParaRPr>
        </a:p>
      </dsp:txBody>
      <dsp:txXfrm>
        <a:off x="2096909" y="1971"/>
        <a:ext cx="805346" cy="402673"/>
      </dsp:txXfrm>
    </dsp:sp>
    <dsp:sp modelId="{A8D8F84B-8745-4938-B444-4F1E95F6202A}">
      <dsp:nvSpPr>
        <dsp:cNvPr id="0" name=""/>
        <dsp:cNvSpPr/>
      </dsp:nvSpPr>
      <dsp:spPr>
        <a:xfrm>
          <a:off x="1609675" y="573767"/>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kern="1200">
              <a:latin typeface="+mj-lt"/>
            </a:rPr>
            <a:t>1.Đăng ký</a:t>
          </a:r>
        </a:p>
      </dsp:txBody>
      <dsp:txXfrm>
        <a:off x="1609675" y="573767"/>
        <a:ext cx="805346" cy="402673"/>
      </dsp:txXfrm>
    </dsp:sp>
    <dsp:sp modelId="{A5E3F7F0-F62C-4976-BED6-02438C52DDE9}">
      <dsp:nvSpPr>
        <dsp:cNvPr id="0" name=""/>
        <dsp:cNvSpPr/>
      </dsp:nvSpPr>
      <dsp:spPr>
        <a:xfrm>
          <a:off x="2584144" y="573767"/>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kern="1200">
              <a:latin typeface="+mj-lt"/>
            </a:rPr>
            <a:t>2.Đăng nhập</a:t>
          </a:r>
        </a:p>
      </dsp:txBody>
      <dsp:txXfrm>
        <a:off x="2584144" y="573767"/>
        <a:ext cx="805346" cy="402673"/>
      </dsp:txXfrm>
    </dsp:sp>
    <dsp:sp modelId="{3C448279-DC55-4ED9-8CCB-A8D78EC46ED0}">
      <dsp:nvSpPr>
        <dsp:cNvPr id="0" name=""/>
        <dsp:cNvSpPr/>
      </dsp:nvSpPr>
      <dsp:spPr>
        <a:xfrm>
          <a:off x="2096909" y="1145563"/>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kern="1200">
              <a:latin typeface="+mj-lt"/>
            </a:rPr>
            <a:t>Quản trị hệ thống</a:t>
          </a:r>
        </a:p>
      </dsp:txBody>
      <dsp:txXfrm>
        <a:off x="2096909" y="1145563"/>
        <a:ext cx="805346" cy="402673"/>
      </dsp:txXfrm>
    </dsp:sp>
    <dsp:sp modelId="{626F0F4A-ACD8-4AF3-BDD8-BCC7443127BD}">
      <dsp:nvSpPr>
        <dsp:cNvPr id="0" name=""/>
        <dsp:cNvSpPr/>
      </dsp:nvSpPr>
      <dsp:spPr>
        <a:xfrm>
          <a:off x="2298246" y="1717359"/>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kern="1200">
              <a:latin typeface="+mj-lt"/>
            </a:rPr>
            <a:t>2.1.1 quản lý thành viên</a:t>
          </a:r>
        </a:p>
      </dsp:txBody>
      <dsp:txXfrm>
        <a:off x="2298246" y="1717359"/>
        <a:ext cx="805346" cy="402673"/>
      </dsp:txXfrm>
    </dsp:sp>
    <dsp:sp modelId="{463FE9EF-52FF-4B80-A5AF-9747845B6DC2}">
      <dsp:nvSpPr>
        <dsp:cNvPr id="0" name=""/>
        <dsp:cNvSpPr/>
      </dsp:nvSpPr>
      <dsp:spPr>
        <a:xfrm>
          <a:off x="2298246" y="2289155"/>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2.1.2 Quản lý Loại Tour</a:t>
          </a:r>
        </a:p>
      </dsp:txBody>
      <dsp:txXfrm>
        <a:off x="2298246" y="2289155"/>
        <a:ext cx="805346" cy="402673"/>
      </dsp:txXfrm>
    </dsp:sp>
    <dsp:sp modelId="{55532580-B66B-4E15-BE8C-EBB6FDD0D8F0}">
      <dsp:nvSpPr>
        <dsp:cNvPr id="0" name=""/>
        <dsp:cNvSpPr/>
      </dsp:nvSpPr>
      <dsp:spPr>
        <a:xfrm>
          <a:off x="2298246" y="2860950"/>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2.1.3 Quản lý điển đến</a:t>
          </a:r>
        </a:p>
      </dsp:txBody>
      <dsp:txXfrm>
        <a:off x="2298246" y="2860950"/>
        <a:ext cx="805346" cy="402673"/>
      </dsp:txXfrm>
    </dsp:sp>
    <dsp:sp modelId="{607A15FB-5C7A-48DF-8EDA-639314A86E2C}">
      <dsp:nvSpPr>
        <dsp:cNvPr id="0" name=""/>
        <dsp:cNvSpPr/>
      </dsp:nvSpPr>
      <dsp:spPr>
        <a:xfrm>
          <a:off x="2298246" y="3432746"/>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2.1.4 Quản lý điểm khởi hành</a:t>
          </a:r>
        </a:p>
      </dsp:txBody>
      <dsp:txXfrm>
        <a:off x="2298246" y="3432746"/>
        <a:ext cx="805346" cy="402673"/>
      </dsp:txXfrm>
    </dsp:sp>
    <dsp:sp modelId="{35293C79-726E-441A-BAA4-D58DEA1B9A81}">
      <dsp:nvSpPr>
        <dsp:cNvPr id="0" name=""/>
        <dsp:cNvSpPr/>
      </dsp:nvSpPr>
      <dsp:spPr>
        <a:xfrm>
          <a:off x="2298246" y="4004542"/>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2.1.5 Quản lý tour du lịch</a:t>
          </a:r>
        </a:p>
      </dsp:txBody>
      <dsp:txXfrm>
        <a:off x="2298246" y="4004542"/>
        <a:ext cx="805346" cy="402673"/>
      </dsp:txXfrm>
    </dsp:sp>
    <dsp:sp modelId="{B872AD0D-622E-40D8-9275-FA5B67D498C9}">
      <dsp:nvSpPr>
        <dsp:cNvPr id="0" name=""/>
        <dsp:cNvSpPr/>
      </dsp:nvSpPr>
      <dsp:spPr>
        <a:xfrm>
          <a:off x="2298246" y="4576338"/>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2.1.6  Quản lý tin tức</a:t>
          </a:r>
        </a:p>
      </dsp:txBody>
      <dsp:txXfrm>
        <a:off x="2298246" y="4576338"/>
        <a:ext cx="805346" cy="402673"/>
      </dsp:txXfrm>
    </dsp:sp>
    <dsp:sp modelId="{D8438C95-0AA1-4D45-8A4F-FC2DF767B21C}">
      <dsp:nvSpPr>
        <dsp:cNvPr id="0" name=""/>
        <dsp:cNvSpPr/>
      </dsp:nvSpPr>
      <dsp:spPr>
        <a:xfrm>
          <a:off x="2298246" y="5148134"/>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2.1.7 Quản lý ý kiến khách hàng</a:t>
          </a:r>
        </a:p>
      </dsp:txBody>
      <dsp:txXfrm>
        <a:off x="2298246" y="5148134"/>
        <a:ext cx="805346" cy="402673"/>
      </dsp:txXfrm>
    </dsp:sp>
    <dsp:sp modelId="{3CB50DF3-38EC-4018-B70E-638DC3760BA4}">
      <dsp:nvSpPr>
        <dsp:cNvPr id="0" name=""/>
        <dsp:cNvSpPr/>
      </dsp:nvSpPr>
      <dsp:spPr>
        <a:xfrm>
          <a:off x="2298246" y="5719929"/>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kern="1200">
              <a:latin typeface="+mj-lt"/>
            </a:rPr>
            <a:t>2.1.8 quản lý danh sách đặt tour</a:t>
          </a:r>
        </a:p>
      </dsp:txBody>
      <dsp:txXfrm>
        <a:off x="2298246" y="5719929"/>
        <a:ext cx="805346" cy="402673"/>
      </dsp:txXfrm>
    </dsp:sp>
    <dsp:sp modelId="{07549DA3-B88D-4541-96E2-0F593C979DB2}">
      <dsp:nvSpPr>
        <dsp:cNvPr id="0" name=""/>
        <dsp:cNvSpPr/>
      </dsp:nvSpPr>
      <dsp:spPr>
        <a:xfrm>
          <a:off x="3071378" y="1145563"/>
          <a:ext cx="805346" cy="40267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R="0" lvl="0" algn="ctr" defTabSz="622300" rtl="0">
            <a:lnSpc>
              <a:spcPct val="90000"/>
            </a:lnSpc>
            <a:spcBef>
              <a:spcPct val="0"/>
            </a:spcBef>
            <a:spcAft>
              <a:spcPct val="35000"/>
            </a:spcAft>
          </a:pPr>
          <a:r>
            <a:rPr lang="en-US" sz="1400" kern="1200">
              <a:latin typeface="+mj-lt"/>
            </a:rPr>
            <a:t>2.2 Đặt tour</a:t>
          </a:r>
        </a:p>
      </dsp:txBody>
      <dsp:txXfrm>
        <a:off x="3071378" y="1145563"/>
        <a:ext cx="805346" cy="4026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AAE9E-AC86-4734-AF39-CB77EA6F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MauBC_CSDL2.dot</Template>
  <TotalTime>414</TotalTime>
  <Pages>49</Pages>
  <Words>3285</Words>
  <Characters>18730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Bao cao LTWEB</vt:lpstr>
    </vt:vector>
  </TitlesOfParts>
  <Company>Thang Long University</Company>
  <LinksUpToDate>false</LinksUpToDate>
  <CharactersWithSpaces>21972</CharactersWithSpaces>
  <SharedDoc>false</SharedDoc>
  <HLinks>
    <vt:vector size="90" baseType="variant">
      <vt:variant>
        <vt:i4>5570626</vt:i4>
      </vt:variant>
      <vt:variant>
        <vt:i4>99</vt:i4>
      </vt:variant>
      <vt:variant>
        <vt:i4>0</vt:i4>
      </vt:variant>
      <vt:variant>
        <vt:i4>5</vt:i4>
      </vt:variant>
      <vt:variant>
        <vt:lpwstr>http://www.w3schools.com/</vt:lpwstr>
      </vt:variant>
      <vt:variant>
        <vt:lpwstr/>
      </vt:variant>
      <vt:variant>
        <vt:i4>3145785</vt:i4>
      </vt:variant>
      <vt:variant>
        <vt:i4>96</vt:i4>
      </vt:variant>
      <vt:variant>
        <vt:i4>0</vt:i4>
      </vt:variant>
      <vt:variant>
        <vt:i4>5</vt:i4>
      </vt:variant>
      <vt:variant>
        <vt:lpwstr>http://www.sencha.com/</vt:lpwstr>
      </vt:variant>
      <vt:variant>
        <vt:lpwstr/>
      </vt:variant>
      <vt:variant>
        <vt:i4>5177425</vt:i4>
      </vt:variant>
      <vt:variant>
        <vt:i4>93</vt:i4>
      </vt:variant>
      <vt:variant>
        <vt:i4>0</vt:i4>
      </vt:variant>
      <vt:variant>
        <vt:i4>5</vt:i4>
      </vt:variant>
      <vt:variant>
        <vt:lpwstr>http://www.yiiframework.com/</vt:lpwstr>
      </vt:variant>
      <vt:variant>
        <vt:lpwstr/>
      </vt:variant>
      <vt:variant>
        <vt:i4>1572919</vt:i4>
      </vt:variant>
      <vt:variant>
        <vt:i4>68</vt:i4>
      </vt:variant>
      <vt:variant>
        <vt:i4>0</vt:i4>
      </vt:variant>
      <vt:variant>
        <vt:i4>5</vt:i4>
      </vt:variant>
      <vt:variant>
        <vt:lpwstr/>
      </vt:variant>
      <vt:variant>
        <vt:lpwstr>_Toc320018551</vt:lpwstr>
      </vt:variant>
      <vt:variant>
        <vt:i4>1572919</vt:i4>
      </vt:variant>
      <vt:variant>
        <vt:i4>62</vt:i4>
      </vt:variant>
      <vt:variant>
        <vt:i4>0</vt:i4>
      </vt:variant>
      <vt:variant>
        <vt:i4>5</vt:i4>
      </vt:variant>
      <vt:variant>
        <vt:lpwstr/>
      </vt:variant>
      <vt:variant>
        <vt:lpwstr>_Toc320018550</vt:lpwstr>
      </vt:variant>
      <vt:variant>
        <vt:i4>1638455</vt:i4>
      </vt:variant>
      <vt:variant>
        <vt:i4>56</vt:i4>
      </vt:variant>
      <vt:variant>
        <vt:i4>0</vt:i4>
      </vt:variant>
      <vt:variant>
        <vt:i4>5</vt:i4>
      </vt:variant>
      <vt:variant>
        <vt:lpwstr/>
      </vt:variant>
      <vt:variant>
        <vt:lpwstr>_Toc320018549</vt:lpwstr>
      </vt:variant>
      <vt:variant>
        <vt:i4>1638455</vt:i4>
      </vt:variant>
      <vt:variant>
        <vt:i4>50</vt:i4>
      </vt:variant>
      <vt:variant>
        <vt:i4>0</vt:i4>
      </vt:variant>
      <vt:variant>
        <vt:i4>5</vt:i4>
      </vt:variant>
      <vt:variant>
        <vt:lpwstr/>
      </vt:variant>
      <vt:variant>
        <vt:lpwstr>_Toc320018548</vt:lpwstr>
      </vt:variant>
      <vt:variant>
        <vt:i4>1638455</vt:i4>
      </vt:variant>
      <vt:variant>
        <vt:i4>44</vt:i4>
      </vt:variant>
      <vt:variant>
        <vt:i4>0</vt:i4>
      </vt:variant>
      <vt:variant>
        <vt:i4>5</vt:i4>
      </vt:variant>
      <vt:variant>
        <vt:lpwstr/>
      </vt:variant>
      <vt:variant>
        <vt:lpwstr>_Toc320018547</vt:lpwstr>
      </vt:variant>
      <vt:variant>
        <vt:i4>1638455</vt:i4>
      </vt:variant>
      <vt:variant>
        <vt:i4>38</vt:i4>
      </vt:variant>
      <vt:variant>
        <vt:i4>0</vt:i4>
      </vt:variant>
      <vt:variant>
        <vt:i4>5</vt:i4>
      </vt:variant>
      <vt:variant>
        <vt:lpwstr/>
      </vt:variant>
      <vt:variant>
        <vt:lpwstr>_Toc320018546</vt:lpwstr>
      </vt:variant>
      <vt:variant>
        <vt:i4>1638455</vt:i4>
      </vt:variant>
      <vt:variant>
        <vt:i4>32</vt:i4>
      </vt:variant>
      <vt:variant>
        <vt:i4>0</vt:i4>
      </vt:variant>
      <vt:variant>
        <vt:i4>5</vt:i4>
      </vt:variant>
      <vt:variant>
        <vt:lpwstr/>
      </vt:variant>
      <vt:variant>
        <vt:lpwstr>_Toc320018545</vt:lpwstr>
      </vt:variant>
      <vt:variant>
        <vt:i4>1638455</vt:i4>
      </vt:variant>
      <vt:variant>
        <vt:i4>26</vt:i4>
      </vt:variant>
      <vt:variant>
        <vt:i4>0</vt:i4>
      </vt:variant>
      <vt:variant>
        <vt:i4>5</vt:i4>
      </vt:variant>
      <vt:variant>
        <vt:lpwstr/>
      </vt:variant>
      <vt:variant>
        <vt:lpwstr>_Toc320018544</vt:lpwstr>
      </vt:variant>
      <vt:variant>
        <vt:i4>1638455</vt:i4>
      </vt:variant>
      <vt:variant>
        <vt:i4>20</vt:i4>
      </vt:variant>
      <vt:variant>
        <vt:i4>0</vt:i4>
      </vt:variant>
      <vt:variant>
        <vt:i4>5</vt:i4>
      </vt:variant>
      <vt:variant>
        <vt:lpwstr/>
      </vt:variant>
      <vt:variant>
        <vt:lpwstr>_Toc320018543</vt:lpwstr>
      </vt:variant>
      <vt:variant>
        <vt:i4>1638455</vt:i4>
      </vt:variant>
      <vt:variant>
        <vt:i4>14</vt:i4>
      </vt:variant>
      <vt:variant>
        <vt:i4>0</vt:i4>
      </vt:variant>
      <vt:variant>
        <vt:i4>5</vt:i4>
      </vt:variant>
      <vt:variant>
        <vt:lpwstr/>
      </vt:variant>
      <vt:variant>
        <vt:lpwstr>_Toc320018542</vt:lpwstr>
      </vt:variant>
      <vt:variant>
        <vt:i4>1638455</vt:i4>
      </vt:variant>
      <vt:variant>
        <vt:i4>8</vt:i4>
      </vt:variant>
      <vt:variant>
        <vt:i4>0</vt:i4>
      </vt:variant>
      <vt:variant>
        <vt:i4>5</vt:i4>
      </vt:variant>
      <vt:variant>
        <vt:lpwstr/>
      </vt:variant>
      <vt:variant>
        <vt:lpwstr>_Toc320018541</vt:lpwstr>
      </vt:variant>
      <vt:variant>
        <vt:i4>1638455</vt:i4>
      </vt:variant>
      <vt:variant>
        <vt:i4>2</vt:i4>
      </vt:variant>
      <vt:variant>
        <vt:i4>0</vt:i4>
      </vt:variant>
      <vt:variant>
        <vt:i4>5</vt:i4>
      </vt:variant>
      <vt:variant>
        <vt:lpwstr/>
      </vt:variant>
      <vt:variant>
        <vt:lpwstr>_Toc320018540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 cao LTWEB</dc:title>
  <dc:subject/>
  <dc:creator>Tran Tuan Toan</dc:creator>
  <cp:keywords/>
  <dc:description/>
  <cp:lastModifiedBy>HongHung</cp:lastModifiedBy>
  <cp:revision>100</cp:revision>
  <cp:lastPrinted>1900-12-31T17:00:00Z</cp:lastPrinted>
  <dcterms:created xsi:type="dcterms:W3CDTF">2013-10-28T09:00:00Z</dcterms:created>
  <dcterms:modified xsi:type="dcterms:W3CDTF">2017-05-13T05:39:00Z</dcterms:modified>
</cp:coreProperties>
</file>